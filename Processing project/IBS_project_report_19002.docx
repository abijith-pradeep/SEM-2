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ayout w:type="fixed"/>
        <w:tblLook w:val="0600" w:firstRow="0" w:lastRow="0" w:firstColumn="0" w:lastColumn="0" w:noHBand="1" w:noVBand="1"/>
      </w:tblPr>
      <w:tblGrid>
        <w:gridCol w:w="426"/>
        <w:gridCol w:w="4912"/>
        <w:gridCol w:w="57"/>
        <w:gridCol w:w="4855"/>
        <w:gridCol w:w="421"/>
        <w:gridCol w:w="124"/>
      </w:tblGrid>
      <w:tr w:rsidR="00A81248" w:rsidRPr="003A798E" w14:paraId="451A311E" w14:textId="77777777" w:rsidTr="00A7318E">
        <w:tc>
          <w:tcPr>
            <w:tcW w:w="5395" w:type="dxa"/>
            <w:gridSpan w:val="3"/>
          </w:tcPr>
          <w:p w14:paraId="393BB2FA" w14:textId="77777777" w:rsidR="00A81248" w:rsidRPr="003A798E" w:rsidRDefault="00A81248" w:rsidP="00A81248">
            <w:pPr>
              <w:pStyle w:val="GraphicAnchor"/>
            </w:pPr>
          </w:p>
        </w:tc>
        <w:tc>
          <w:tcPr>
            <w:tcW w:w="5400" w:type="dxa"/>
            <w:gridSpan w:val="3"/>
          </w:tcPr>
          <w:p w14:paraId="424DFE1B" w14:textId="77777777" w:rsidR="00A81248" w:rsidRPr="003A798E" w:rsidRDefault="00A81248" w:rsidP="00A81248">
            <w:pPr>
              <w:pStyle w:val="GraphicAnchor"/>
            </w:pPr>
          </w:p>
        </w:tc>
      </w:tr>
      <w:tr w:rsidR="00A81248" w:rsidRPr="003A798E" w14:paraId="545EA4A5" w14:textId="77777777" w:rsidTr="00A7318E">
        <w:trPr>
          <w:trHeight w:val="2719"/>
        </w:trPr>
        <w:tc>
          <w:tcPr>
            <w:tcW w:w="5395" w:type="dxa"/>
            <w:gridSpan w:val="3"/>
          </w:tcPr>
          <w:p w14:paraId="18DB278A" w14:textId="167D1C1A" w:rsidR="00A81248" w:rsidRPr="003A798E" w:rsidRDefault="00A7318E" w:rsidP="00C66528">
            <w:pPr>
              <w:pStyle w:val="Heading1"/>
            </w:pPr>
            <w:r w:rsidRPr="00A7318E">
              <w:rPr>
                <w:sz w:val="56"/>
                <w:szCs w:val="24"/>
              </w:rPr>
              <w:t>IBS-2 PROJECT REPORT</w:t>
            </w:r>
          </w:p>
        </w:tc>
        <w:tc>
          <w:tcPr>
            <w:tcW w:w="5400" w:type="dxa"/>
            <w:gridSpan w:val="3"/>
          </w:tcPr>
          <w:p w14:paraId="2A88923B" w14:textId="77777777" w:rsidR="00A81248" w:rsidRPr="003A798E" w:rsidRDefault="00A81248"/>
        </w:tc>
      </w:tr>
      <w:tr w:rsidR="00A81248" w:rsidRPr="003A798E" w14:paraId="3D00F6BB" w14:textId="77777777" w:rsidTr="00A7318E">
        <w:trPr>
          <w:trHeight w:val="8059"/>
        </w:trPr>
        <w:tc>
          <w:tcPr>
            <w:tcW w:w="5395" w:type="dxa"/>
            <w:gridSpan w:val="3"/>
          </w:tcPr>
          <w:p w14:paraId="4DDF2528" w14:textId="77777777" w:rsidR="00A81248" w:rsidRPr="003A798E" w:rsidRDefault="00A81248">
            <w:r w:rsidRPr="003A798E">
              <w:rPr>
                <w:noProof/>
                <w:lang w:eastAsia="en-AU"/>
              </w:rPr>
              <mc:AlternateContent>
                <mc:Choice Requires="wpg">
                  <w:drawing>
                    <wp:anchor distT="0" distB="0" distL="114300" distR="114300" simplePos="0" relativeHeight="251659264" behindDoc="1" locked="0" layoutInCell="1" allowOverlap="1" wp14:anchorId="38A410B6" wp14:editId="0921D6DC">
                      <wp:simplePos x="0" y="0"/>
                      <wp:positionH relativeFrom="margin">
                        <wp:posOffset>-445477</wp:posOffset>
                      </wp:positionH>
                      <wp:positionV relativeFrom="page">
                        <wp:posOffset>-2242527</wp:posOffset>
                      </wp:positionV>
                      <wp:extent cx="7772400" cy="10054800"/>
                      <wp:effectExtent l="0" t="0" r="0" b="3810"/>
                      <wp:wrapNone/>
                      <wp:docPr id="2" name="Group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054800"/>
                                <a:chOff x="0" y="0"/>
                                <a:chExt cx="7771132" cy="10053322"/>
                              </a:xfrm>
                            </wpg:grpSpPr>
                            <wps:wsp>
                              <wps:cNvPr id="3" name="Shap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Shap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63ED7698" id="Group 1" o:spid="_x0000_s1026" style="position:absolute;margin-left:-35.1pt;margin-top:-176.6pt;width:612pt;height:791.7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">
                      <v:shape id="Shap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Shap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tc>
        <w:tc>
          <w:tcPr>
            <w:tcW w:w="5400" w:type="dxa"/>
            <w:gridSpan w:val="3"/>
          </w:tcPr>
          <w:p w14:paraId="04A159DC" w14:textId="77777777" w:rsidR="00A81248" w:rsidRPr="003A798E" w:rsidRDefault="00A81248"/>
        </w:tc>
      </w:tr>
      <w:tr w:rsidR="00A81248" w:rsidRPr="003A798E" w14:paraId="4E02255F" w14:textId="77777777" w:rsidTr="00A7318E">
        <w:trPr>
          <w:trHeight w:val="1299"/>
        </w:trPr>
        <w:tc>
          <w:tcPr>
            <w:tcW w:w="5395" w:type="dxa"/>
            <w:gridSpan w:val="3"/>
          </w:tcPr>
          <w:p w14:paraId="69064B68" w14:textId="77777777" w:rsidR="00A81248" w:rsidRPr="003A798E" w:rsidRDefault="00A81248"/>
        </w:tc>
        <w:tc>
          <w:tcPr>
            <w:tcW w:w="5400" w:type="dxa"/>
            <w:gridSpan w:val="3"/>
          </w:tcPr>
          <w:p w14:paraId="3187CF11" w14:textId="1A65BFF3" w:rsidR="00A81248" w:rsidRPr="003A798E" w:rsidRDefault="00A7318E" w:rsidP="00A81248">
            <w:pPr>
              <w:pStyle w:val="Heading2"/>
            </w:pPr>
            <w:r>
              <w:t>27</w:t>
            </w:r>
            <w:r w:rsidRPr="00A7318E">
              <w:rPr>
                <w:vertAlign w:val="superscript"/>
              </w:rPr>
              <w:t>th</w:t>
            </w:r>
            <w:r>
              <w:t xml:space="preserve"> June, 2020</w:t>
            </w:r>
          </w:p>
          <w:p w14:paraId="421F8370" w14:textId="0FF69920" w:rsidR="00A81248" w:rsidRPr="003A798E" w:rsidRDefault="00A7318E" w:rsidP="00C66528">
            <w:pPr>
              <w:pStyle w:val="Heading2"/>
            </w:pPr>
            <w:r>
              <w:t>19BIO113</w:t>
            </w:r>
          </w:p>
        </w:tc>
      </w:tr>
      <w:tr w:rsidR="00A81248" w:rsidRPr="003A798E" w14:paraId="5AA848A7" w14:textId="77777777" w:rsidTr="00A7318E">
        <w:trPr>
          <w:trHeight w:val="1402"/>
        </w:trPr>
        <w:tc>
          <w:tcPr>
            <w:tcW w:w="5395" w:type="dxa"/>
            <w:gridSpan w:val="3"/>
          </w:tcPr>
          <w:p w14:paraId="43608481" w14:textId="77777777" w:rsidR="00A81248" w:rsidRPr="003A798E" w:rsidRDefault="00A81248"/>
        </w:tc>
        <w:tc>
          <w:tcPr>
            <w:tcW w:w="5400" w:type="dxa"/>
            <w:gridSpan w:val="3"/>
          </w:tcPr>
          <w:p w14:paraId="603E8CB1" w14:textId="6DC1C744" w:rsidR="00A81248" w:rsidRPr="003A798E" w:rsidRDefault="00A7318E" w:rsidP="00A81248">
            <w:pPr>
              <w:pStyle w:val="Heading2"/>
            </w:pPr>
            <w:r>
              <w:t>Abijith Pradeep</w:t>
            </w:r>
            <w:r w:rsidR="00C66528" w:rsidRPr="003A798E">
              <w:t xml:space="preserve"> </w:t>
            </w:r>
          </w:p>
        </w:tc>
      </w:tr>
      <w:tr w:rsidR="001205A1" w:rsidRPr="003A798E" w14:paraId="7061414B" w14:textId="77777777" w:rsidTr="00A7318E">
        <w:tblPrEx>
          <w:shd w:val="clear" w:color="auto" w:fill="EDF0F4" w:themeFill="accent3"/>
          <w:tblCellMar>
            <w:left w:w="0" w:type="dxa"/>
            <w:right w:w="0" w:type="dxa"/>
          </w:tblCellMar>
        </w:tblPrEx>
        <w:trPr>
          <w:gridAfter w:val="1"/>
          <w:wAfter w:w="124" w:type="dxa"/>
          <w:trHeight w:val="441"/>
        </w:trPr>
        <w:tc>
          <w:tcPr>
            <w:tcW w:w="426" w:type="dxa"/>
            <w:shd w:val="clear" w:color="auto" w:fill="EDF0F4" w:themeFill="accent3"/>
          </w:tcPr>
          <w:p w14:paraId="3B1D6CE1" w14:textId="77777777" w:rsidR="00A81248" w:rsidRPr="003A798E" w:rsidRDefault="00A81248"/>
        </w:tc>
        <w:tc>
          <w:tcPr>
            <w:tcW w:w="4912" w:type="dxa"/>
            <w:shd w:val="clear" w:color="auto" w:fill="EDF0F4" w:themeFill="accent3"/>
          </w:tcPr>
          <w:p w14:paraId="72E6DA2A" w14:textId="77777777" w:rsidR="00A81248" w:rsidRPr="003A798E" w:rsidRDefault="00A81248"/>
        </w:tc>
        <w:tc>
          <w:tcPr>
            <w:tcW w:w="4912" w:type="dxa"/>
            <w:gridSpan w:val="2"/>
            <w:shd w:val="clear" w:color="auto" w:fill="EDF0F4" w:themeFill="accent3"/>
          </w:tcPr>
          <w:p w14:paraId="1D4C62B7" w14:textId="77777777" w:rsidR="00A81248" w:rsidRPr="003A798E" w:rsidRDefault="00A81248"/>
        </w:tc>
        <w:tc>
          <w:tcPr>
            <w:tcW w:w="421" w:type="dxa"/>
            <w:shd w:val="clear" w:color="auto" w:fill="EDF0F4" w:themeFill="accent3"/>
          </w:tcPr>
          <w:p w14:paraId="1673B7DC" w14:textId="77777777" w:rsidR="00A81248" w:rsidRPr="003A798E" w:rsidRDefault="00A81248"/>
        </w:tc>
      </w:tr>
    </w:tbl>
    <w:p w14:paraId="7727D75F" w14:textId="77777777" w:rsidR="00A7318E" w:rsidRDefault="00A7318E" w:rsidP="00A7318E">
      <w:pPr>
        <w:pStyle w:val="Heading1"/>
      </w:pPr>
      <w:r>
        <w:lastRenderedPageBreak/>
        <w:t>Acknowledgement</w:t>
      </w:r>
    </w:p>
    <w:p w14:paraId="580E5372" w14:textId="078BF1F5" w:rsidR="00A81248" w:rsidRDefault="00A7318E" w:rsidP="00A7318E">
      <w:pPr>
        <w:rPr>
          <w:rStyle w:val="Emphasis"/>
          <w:sz w:val="36"/>
          <w:szCs w:val="36"/>
        </w:rPr>
      </w:pPr>
      <w:r w:rsidRPr="00A7318E">
        <w:rPr>
          <w:rStyle w:val="Emphasis"/>
          <w:sz w:val="36"/>
          <w:szCs w:val="36"/>
        </w:rPr>
        <w:t xml:space="preserve">I would like to thank Mr. K.P Soman to grant me an opportunity to make this project report analysis and helping throughout the course. I would also like to thank Mr. Premjith </w:t>
      </w:r>
      <w:r>
        <w:rPr>
          <w:rStyle w:val="Emphasis"/>
          <w:sz w:val="36"/>
          <w:szCs w:val="36"/>
        </w:rPr>
        <w:t xml:space="preserve">and Mr. Paul </w:t>
      </w:r>
      <w:r w:rsidRPr="00A7318E">
        <w:rPr>
          <w:rStyle w:val="Emphasis"/>
          <w:sz w:val="36"/>
          <w:szCs w:val="36"/>
        </w:rPr>
        <w:t>for guiding and helping me throughout course.</w:t>
      </w:r>
    </w:p>
    <w:p w14:paraId="1ECDF250" w14:textId="5DD5A447" w:rsidR="00A7318E" w:rsidRDefault="00A7318E" w:rsidP="00A7318E">
      <w:pPr>
        <w:rPr>
          <w:rStyle w:val="Emphasis"/>
          <w:sz w:val="36"/>
          <w:szCs w:val="36"/>
        </w:rPr>
      </w:pPr>
    </w:p>
    <w:p w14:paraId="680C20FD" w14:textId="345A8B03" w:rsidR="00A7318E" w:rsidRDefault="00A7318E" w:rsidP="00A7318E">
      <w:pPr>
        <w:rPr>
          <w:rStyle w:val="Emphasis"/>
          <w:sz w:val="36"/>
          <w:szCs w:val="36"/>
        </w:rPr>
      </w:pPr>
    </w:p>
    <w:p w14:paraId="1093CAA9" w14:textId="10D25D56" w:rsidR="00A7318E" w:rsidRDefault="00A7318E" w:rsidP="00A7318E">
      <w:pPr>
        <w:rPr>
          <w:rStyle w:val="Emphasis"/>
          <w:sz w:val="36"/>
          <w:szCs w:val="36"/>
        </w:rPr>
      </w:pPr>
    </w:p>
    <w:p w14:paraId="71535899" w14:textId="257AD3CE" w:rsidR="00A7318E" w:rsidRDefault="00A7318E" w:rsidP="00A7318E">
      <w:pPr>
        <w:rPr>
          <w:rStyle w:val="Emphasis"/>
          <w:sz w:val="36"/>
          <w:szCs w:val="36"/>
        </w:rPr>
      </w:pPr>
    </w:p>
    <w:p w14:paraId="741C40CD" w14:textId="7AEEF6CC" w:rsidR="00A7318E" w:rsidRDefault="00A7318E" w:rsidP="00A7318E">
      <w:pPr>
        <w:rPr>
          <w:rStyle w:val="Emphasis"/>
          <w:sz w:val="36"/>
          <w:szCs w:val="36"/>
        </w:rPr>
      </w:pPr>
    </w:p>
    <w:p w14:paraId="3C7EF9E7" w14:textId="6E45EE41" w:rsidR="00A7318E" w:rsidRDefault="00A7318E" w:rsidP="00A7318E">
      <w:pPr>
        <w:rPr>
          <w:rStyle w:val="Emphasis"/>
          <w:sz w:val="36"/>
          <w:szCs w:val="36"/>
        </w:rPr>
      </w:pPr>
    </w:p>
    <w:p w14:paraId="0BD21D91" w14:textId="16C4F129" w:rsidR="00A7318E" w:rsidRDefault="00A7318E" w:rsidP="00A7318E">
      <w:pPr>
        <w:rPr>
          <w:rStyle w:val="Emphasis"/>
          <w:sz w:val="36"/>
          <w:szCs w:val="36"/>
        </w:rPr>
      </w:pPr>
    </w:p>
    <w:p w14:paraId="1C646F30" w14:textId="540A4E3E" w:rsidR="00A7318E" w:rsidRDefault="00A7318E" w:rsidP="00A7318E">
      <w:pPr>
        <w:rPr>
          <w:rStyle w:val="Emphasis"/>
          <w:sz w:val="36"/>
          <w:szCs w:val="36"/>
        </w:rPr>
      </w:pPr>
    </w:p>
    <w:p w14:paraId="2A687724" w14:textId="04AF7906" w:rsidR="00A7318E" w:rsidRDefault="00A7318E" w:rsidP="00A7318E">
      <w:pPr>
        <w:rPr>
          <w:rStyle w:val="Emphasis"/>
          <w:sz w:val="36"/>
          <w:szCs w:val="36"/>
        </w:rPr>
      </w:pPr>
    </w:p>
    <w:p w14:paraId="5AC27F98" w14:textId="72A5CEB2" w:rsidR="00A7318E" w:rsidRDefault="00A7318E" w:rsidP="00A7318E">
      <w:pPr>
        <w:rPr>
          <w:rStyle w:val="Emphasis"/>
          <w:sz w:val="36"/>
          <w:szCs w:val="36"/>
        </w:rPr>
      </w:pPr>
    </w:p>
    <w:p w14:paraId="5DF772C1" w14:textId="78FA4C1F" w:rsidR="00A7318E" w:rsidRDefault="00A7318E" w:rsidP="00A7318E">
      <w:pPr>
        <w:rPr>
          <w:rStyle w:val="Emphasis"/>
          <w:sz w:val="36"/>
          <w:szCs w:val="36"/>
        </w:rPr>
      </w:pPr>
    </w:p>
    <w:p w14:paraId="354744B0" w14:textId="0A22DE7F" w:rsidR="00A7318E" w:rsidRDefault="00A7318E" w:rsidP="00A7318E">
      <w:pPr>
        <w:rPr>
          <w:rStyle w:val="Emphasis"/>
          <w:sz w:val="36"/>
          <w:szCs w:val="36"/>
        </w:rPr>
      </w:pPr>
    </w:p>
    <w:p w14:paraId="76BE5758" w14:textId="7F29C76C" w:rsidR="00A7318E" w:rsidRDefault="00A7318E" w:rsidP="00A7318E">
      <w:pPr>
        <w:rPr>
          <w:rStyle w:val="Emphasis"/>
          <w:sz w:val="36"/>
          <w:szCs w:val="36"/>
        </w:rPr>
      </w:pPr>
    </w:p>
    <w:p w14:paraId="00D46F34" w14:textId="70BABFD5" w:rsidR="00A7318E" w:rsidRDefault="00A7318E" w:rsidP="00A7318E">
      <w:pPr>
        <w:rPr>
          <w:rStyle w:val="Emphasis"/>
          <w:sz w:val="36"/>
          <w:szCs w:val="36"/>
        </w:rPr>
      </w:pPr>
    </w:p>
    <w:p w14:paraId="475E3315" w14:textId="03DA96CE" w:rsidR="00A7318E" w:rsidRDefault="00A7318E" w:rsidP="00A7318E">
      <w:pPr>
        <w:rPr>
          <w:rStyle w:val="Emphasis"/>
          <w:sz w:val="36"/>
          <w:szCs w:val="36"/>
        </w:rPr>
      </w:pPr>
    </w:p>
    <w:p w14:paraId="73D81F12" w14:textId="452CE542" w:rsidR="00A7318E" w:rsidRDefault="00A7318E" w:rsidP="00A7318E">
      <w:pPr>
        <w:rPr>
          <w:rStyle w:val="Emphasis"/>
          <w:sz w:val="36"/>
          <w:szCs w:val="36"/>
        </w:rPr>
      </w:pPr>
    </w:p>
    <w:p w14:paraId="6663E838" w14:textId="21D0A4FB" w:rsidR="00A7318E" w:rsidRDefault="00A7318E" w:rsidP="00A7318E">
      <w:pPr>
        <w:rPr>
          <w:rStyle w:val="Emphasis"/>
          <w:sz w:val="36"/>
          <w:szCs w:val="36"/>
        </w:rPr>
      </w:pPr>
    </w:p>
    <w:p w14:paraId="5C55F597" w14:textId="68BB9BD6" w:rsidR="00A7318E" w:rsidRDefault="00A7318E" w:rsidP="00A7318E">
      <w:pPr>
        <w:rPr>
          <w:rStyle w:val="Emphasis"/>
          <w:sz w:val="36"/>
          <w:szCs w:val="36"/>
        </w:rPr>
      </w:pPr>
    </w:p>
    <w:p w14:paraId="005655DC" w14:textId="0B2888BB" w:rsidR="00A7318E" w:rsidRDefault="00A7318E" w:rsidP="00A7318E">
      <w:pPr>
        <w:rPr>
          <w:rStyle w:val="Emphasis"/>
          <w:sz w:val="36"/>
          <w:szCs w:val="36"/>
        </w:rPr>
      </w:pPr>
    </w:p>
    <w:p w14:paraId="2D121D11" w14:textId="2AF1E0B2" w:rsidR="00A7318E" w:rsidRDefault="00A7318E" w:rsidP="00A7318E">
      <w:pPr>
        <w:rPr>
          <w:rStyle w:val="Emphasis"/>
          <w:sz w:val="36"/>
          <w:szCs w:val="36"/>
        </w:rPr>
      </w:pPr>
    </w:p>
    <w:p w14:paraId="1C45DADB" w14:textId="3EE9B8A5" w:rsidR="00A7318E" w:rsidRDefault="00A7318E" w:rsidP="00A7318E">
      <w:pPr>
        <w:rPr>
          <w:rStyle w:val="Emphasis"/>
          <w:sz w:val="36"/>
          <w:szCs w:val="36"/>
        </w:rPr>
      </w:pPr>
    </w:p>
    <w:p w14:paraId="275D732A" w14:textId="4717CC8D" w:rsidR="00A7318E" w:rsidRDefault="00A7318E" w:rsidP="00A7318E">
      <w:pPr>
        <w:rPr>
          <w:rStyle w:val="Emphasis"/>
          <w:sz w:val="36"/>
          <w:szCs w:val="36"/>
        </w:rPr>
      </w:pPr>
    </w:p>
    <w:p w14:paraId="770F2332" w14:textId="1AC63D89" w:rsidR="00A7318E" w:rsidRDefault="00A7318E" w:rsidP="00A7318E">
      <w:pPr>
        <w:rPr>
          <w:rStyle w:val="Emphasis"/>
          <w:sz w:val="36"/>
          <w:szCs w:val="36"/>
        </w:rPr>
      </w:pPr>
    </w:p>
    <w:p w14:paraId="42337AB9" w14:textId="4BF7EFC3" w:rsidR="00A7318E" w:rsidRDefault="00A7318E" w:rsidP="00A7318E">
      <w:pPr>
        <w:rPr>
          <w:rStyle w:val="Emphasis"/>
          <w:sz w:val="36"/>
          <w:szCs w:val="36"/>
        </w:rPr>
      </w:pPr>
    </w:p>
    <w:p w14:paraId="01B5DC8B" w14:textId="38DA65A9" w:rsidR="00A7318E" w:rsidRDefault="00A7318E" w:rsidP="00A7318E">
      <w:pPr>
        <w:rPr>
          <w:rStyle w:val="Emphasis"/>
          <w:sz w:val="36"/>
          <w:szCs w:val="36"/>
        </w:rPr>
      </w:pPr>
    </w:p>
    <w:p w14:paraId="2D7AE1D5" w14:textId="5E368643" w:rsidR="00A7318E" w:rsidRDefault="00A7318E" w:rsidP="00A7318E">
      <w:pPr>
        <w:rPr>
          <w:rStyle w:val="Emphasis"/>
          <w:sz w:val="36"/>
          <w:szCs w:val="36"/>
        </w:rPr>
      </w:pPr>
    </w:p>
    <w:p w14:paraId="6CC9A908" w14:textId="0F6678F1" w:rsidR="00A7318E" w:rsidRDefault="00A7318E" w:rsidP="00A7318E">
      <w:pPr>
        <w:rPr>
          <w:rStyle w:val="Emphasis"/>
          <w:sz w:val="36"/>
          <w:szCs w:val="36"/>
        </w:rPr>
      </w:pPr>
    </w:p>
    <w:p w14:paraId="0B5C29B1" w14:textId="37EF2DAA" w:rsidR="00A7318E" w:rsidRDefault="00A7318E" w:rsidP="00A7318E">
      <w:pPr>
        <w:pStyle w:val="Heading1"/>
        <w:rPr>
          <w:rStyle w:val="Emphasis"/>
          <w:iCs w:val="0"/>
          <w:color w:val="123869" w:themeColor="accent1"/>
        </w:rPr>
      </w:pPr>
      <w:r>
        <w:rPr>
          <w:rStyle w:val="Emphasis"/>
          <w:iCs w:val="0"/>
          <w:color w:val="123869" w:themeColor="accent1"/>
        </w:rPr>
        <w:lastRenderedPageBreak/>
        <w:t>Table of Contents</w:t>
      </w:r>
    </w:p>
    <w:p w14:paraId="6DB7AA46" w14:textId="22FFDBE2" w:rsidR="00A7318E" w:rsidRPr="00C72220" w:rsidRDefault="00A7318E" w:rsidP="00C72220">
      <w:pPr>
        <w:spacing w:before="240" w:after="240"/>
        <w:rPr>
          <w:sz w:val="28"/>
          <w:szCs w:val="28"/>
        </w:rPr>
      </w:pPr>
      <w:r w:rsidRPr="00C72220">
        <w:rPr>
          <w:sz w:val="28"/>
          <w:szCs w:val="28"/>
        </w:rPr>
        <w:t>Cover page ……………………</w:t>
      </w:r>
      <w:r w:rsidR="00C72220">
        <w:rPr>
          <w:sz w:val="28"/>
          <w:szCs w:val="28"/>
        </w:rPr>
        <w:t>…</w:t>
      </w:r>
      <w:r w:rsidRPr="00C72220">
        <w:rPr>
          <w:sz w:val="28"/>
          <w:szCs w:val="28"/>
        </w:rPr>
        <w:t>……………………………………………………………………………….. i</w:t>
      </w:r>
    </w:p>
    <w:p w14:paraId="5978A32F" w14:textId="267DE505" w:rsidR="00A7318E" w:rsidRPr="00C72220" w:rsidRDefault="00A7318E" w:rsidP="00C72220">
      <w:pPr>
        <w:spacing w:before="240" w:after="240"/>
        <w:rPr>
          <w:sz w:val="28"/>
          <w:szCs w:val="28"/>
        </w:rPr>
      </w:pPr>
      <w:r w:rsidRPr="00C72220">
        <w:rPr>
          <w:sz w:val="28"/>
          <w:szCs w:val="28"/>
        </w:rPr>
        <w:t>Acknowledgement …………</w:t>
      </w:r>
      <w:r w:rsidR="00C72220">
        <w:rPr>
          <w:sz w:val="28"/>
          <w:szCs w:val="28"/>
        </w:rPr>
        <w:t>.</w:t>
      </w:r>
      <w:r w:rsidRPr="00C72220">
        <w:rPr>
          <w:sz w:val="28"/>
          <w:szCs w:val="28"/>
        </w:rPr>
        <w:t>…………………………………………………………………………………. ii</w:t>
      </w:r>
    </w:p>
    <w:p w14:paraId="58DFD24A" w14:textId="03AC0AF7" w:rsidR="00A7318E" w:rsidRPr="00C72220" w:rsidRDefault="00A7318E" w:rsidP="00C72220">
      <w:pPr>
        <w:spacing w:before="240" w:after="240"/>
        <w:rPr>
          <w:sz w:val="28"/>
          <w:szCs w:val="28"/>
        </w:rPr>
      </w:pPr>
      <w:r w:rsidRPr="00C72220">
        <w:rPr>
          <w:sz w:val="28"/>
          <w:szCs w:val="28"/>
        </w:rPr>
        <w:t xml:space="preserve">Part 1 </w:t>
      </w:r>
      <w:r w:rsidR="00C72220" w:rsidRPr="00C72220">
        <w:rPr>
          <w:sz w:val="28"/>
          <w:szCs w:val="28"/>
        </w:rPr>
        <w:t>…</w:t>
      </w:r>
      <w:r w:rsidRPr="00C72220">
        <w:rPr>
          <w:sz w:val="28"/>
          <w:szCs w:val="28"/>
        </w:rPr>
        <w:t>…………………………………………………………………………………………………………….. 1</w:t>
      </w:r>
    </w:p>
    <w:p w14:paraId="5E7388AF" w14:textId="317E5B68" w:rsidR="00A7318E" w:rsidRPr="00C72220" w:rsidRDefault="00A7318E" w:rsidP="00C72220">
      <w:pPr>
        <w:spacing w:before="240" w:after="240"/>
        <w:rPr>
          <w:sz w:val="28"/>
          <w:szCs w:val="28"/>
        </w:rPr>
      </w:pPr>
      <w:r w:rsidRPr="00C72220">
        <w:rPr>
          <w:sz w:val="28"/>
          <w:szCs w:val="28"/>
        </w:rPr>
        <w:t xml:space="preserve">Code </w:t>
      </w:r>
      <w:r w:rsidR="00C72220" w:rsidRPr="00C72220">
        <w:rPr>
          <w:sz w:val="28"/>
          <w:szCs w:val="28"/>
        </w:rPr>
        <w:t>……...</w:t>
      </w:r>
      <w:r w:rsidR="00C72220">
        <w:rPr>
          <w:sz w:val="28"/>
          <w:szCs w:val="28"/>
        </w:rPr>
        <w:t>.</w:t>
      </w:r>
      <w:r w:rsidRPr="00C72220">
        <w:rPr>
          <w:sz w:val="28"/>
          <w:szCs w:val="28"/>
        </w:rPr>
        <w:t>……………………………………………………………………………………………………….. 2</w:t>
      </w:r>
    </w:p>
    <w:p w14:paraId="565B81CD" w14:textId="009FF212" w:rsidR="00A7318E" w:rsidRPr="00C72220" w:rsidRDefault="00A7318E" w:rsidP="00C72220">
      <w:pPr>
        <w:spacing w:before="240" w:after="240"/>
        <w:rPr>
          <w:sz w:val="28"/>
          <w:szCs w:val="28"/>
        </w:rPr>
      </w:pPr>
      <w:r w:rsidRPr="00C72220">
        <w:rPr>
          <w:sz w:val="28"/>
          <w:szCs w:val="28"/>
        </w:rPr>
        <w:t>Explanation …</w:t>
      </w:r>
      <w:r w:rsidR="00C72220" w:rsidRPr="00C72220">
        <w:rPr>
          <w:sz w:val="28"/>
          <w:szCs w:val="28"/>
        </w:rPr>
        <w:t>.</w:t>
      </w:r>
      <w:r w:rsidR="00C72220">
        <w:rPr>
          <w:sz w:val="28"/>
          <w:szCs w:val="28"/>
        </w:rPr>
        <w:t>.</w:t>
      </w:r>
      <w:r w:rsidRPr="00C72220">
        <w:rPr>
          <w:sz w:val="28"/>
          <w:szCs w:val="28"/>
        </w:rPr>
        <w:t>…</w:t>
      </w:r>
      <w:r w:rsidR="00C72220" w:rsidRPr="00C72220">
        <w:rPr>
          <w:sz w:val="28"/>
          <w:szCs w:val="28"/>
        </w:rPr>
        <w:t>..</w:t>
      </w:r>
      <w:r w:rsidRPr="00C72220">
        <w:rPr>
          <w:sz w:val="28"/>
          <w:szCs w:val="28"/>
        </w:rPr>
        <w:t xml:space="preserve">…………………………………………………………………………………………….. </w:t>
      </w:r>
      <w:r w:rsidR="008918C3">
        <w:rPr>
          <w:sz w:val="28"/>
          <w:szCs w:val="28"/>
        </w:rPr>
        <w:t>9</w:t>
      </w:r>
    </w:p>
    <w:p w14:paraId="0CCE8D17" w14:textId="09536B40" w:rsidR="00A7318E" w:rsidRPr="00C72220" w:rsidRDefault="00C72220" w:rsidP="00C72220">
      <w:pPr>
        <w:spacing w:before="240" w:after="240"/>
        <w:rPr>
          <w:sz w:val="28"/>
          <w:szCs w:val="28"/>
        </w:rPr>
      </w:pPr>
      <w:r w:rsidRPr="00C72220">
        <w:rPr>
          <w:sz w:val="28"/>
          <w:szCs w:val="28"/>
        </w:rPr>
        <w:t>Output</w:t>
      </w:r>
      <w:r>
        <w:rPr>
          <w:sz w:val="28"/>
          <w:szCs w:val="28"/>
        </w:rPr>
        <w:t xml:space="preserve"> </w:t>
      </w:r>
      <w:r w:rsidR="00A7318E" w:rsidRPr="00C72220">
        <w:rPr>
          <w:sz w:val="28"/>
          <w:szCs w:val="28"/>
        </w:rPr>
        <w:t>………</w:t>
      </w:r>
      <w:r>
        <w:rPr>
          <w:sz w:val="28"/>
          <w:szCs w:val="28"/>
        </w:rPr>
        <w:t>.</w:t>
      </w:r>
      <w:r w:rsidRPr="00C72220">
        <w:rPr>
          <w:sz w:val="28"/>
          <w:szCs w:val="28"/>
        </w:rPr>
        <w:t>……..</w:t>
      </w:r>
      <w:r w:rsidR="00A7318E" w:rsidRPr="00C72220">
        <w:rPr>
          <w:sz w:val="28"/>
          <w:szCs w:val="28"/>
        </w:rPr>
        <w:t xml:space="preserve">…………………………………………………………………………………………….. </w:t>
      </w:r>
      <w:r w:rsidR="008918C3">
        <w:rPr>
          <w:sz w:val="28"/>
          <w:szCs w:val="28"/>
        </w:rPr>
        <w:t>10</w:t>
      </w:r>
    </w:p>
    <w:p w14:paraId="4EB64A07" w14:textId="47F58844" w:rsidR="00A7318E" w:rsidRPr="00C72220" w:rsidRDefault="00C72220" w:rsidP="00C72220">
      <w:pPr>
        <w:spacing w:before="240" w:after="240"/>
        <w:rPr>
          <w:sz w:val="28"/>
          <w:szCs w:val="28"/>
        </w:rPr>
      </w:pPr>
      <w:r w:rsidRPr="00C72220">
        <w:rPr>
          <w:sz w:val="28"/>
          <w:szCs w:val="28"/>
        </w:rPr>
        <w:t>Part 2</w:t>
      </w:r>
      <w:r w:rsidR="00A7318E" w:rsidRPr="00C72220">
        <w:rPr>
          <w:sz w:val="28"/>
          <w:szCs w:val="28"/>
        </w:rPr>
        <w:t xml:space="preserve"> ……………</w:t>
      </w:r>
      <w:r>
        <w:rPr>
          <w:sz w:val="28"/>
          <w:szCs w:val="28"/>
        </w:rPr>
        <w:t>..</w:t>
      </w:r>
      <w:r w:rsidR="00A7318E" w:rsidRPr="00C72220">
        <w:rPr>
          <w:sz w:val="28"/>
          <w:szCs w:val="28"/>
        </w:rPr>
        <w:t xml:space="preserve">……………………………………………………………………………………………….. </w:t>
      </w:r>
      <w:r w:rsidR="008918C3">
        <w:rPr>
          <w:sz w:val="28"/>
          <w:szCs w:val="28"/>
        </w:rPr>
        <w:t>11</w:t>
      </w:r>
    </w:p>
    <w:p w14:paraId="20DAB150" w14:textId="1C30B9E4" w:rsidR="00A7318E" w:rsidRPr="00C72220" w:rsidRDefault="00C72220" w:rsidP="00C72220">
      <w:pPr>
        <w:spacing w:before="240" w:after="240"/>
        <w:rPr>
          <w:sz w:val="28"/>
          <w:szCs w:val="28"/>
        </w:rPr>
      </w:pPr>
      <w:r w:rsidRPr="00C72220">
        <w:rPr>
          <w:sz w:val="28"/>
          <w:szCs w:val="28"/>
        </w:rPr>
        <w:t>Table</w:t>
      </w:r>
      <w:r w:rsidR="00A7318E" w:rsidRPr="00C72220">
        <w:rPr>
          <w:sz w:val="28"/>
          <w:szCs w:val="28"/>
        </w:rPr>
        <w:t xml:space="preserve"> …………</w:t>
      </w:r>
      <w:r w:rsidRPr="00C72220">
        <w:rPr>
          <w:sz w:val="28"/>
          <w:szCs w:val="28"/>
        </w:rPr>
        <w:t>……</w:t>
      </w:r>
      <w:r w:rsidR="00A7318E" w:rsidRPr="00C72220">
        <w:rPr>
          <w:sz w:val="28"/>
          <w:szCs w:val="28"/>
        </w:rPr>
        <w:t xml:space="preserve">……………………………………………………………………………………………….. </w:t>
      </w:r>
      <w:r w:rsidR="008918C3">
        <w:rPr>
          <w:sz w:val="28"/>
          <w:szCs w:val="28"/>
        </w:rPr>
        <w:t>12</w:t>
      </w:r>
    </w:p>
    <w:p w14:paraId="0944E69C" w14:textId="030465D5" w:rsidR="00A7318E" w:rsidRPr="00C72220" w:rsidRDefault="00C72220" w:rsidP="00C72220">
      <w:pPr>
        <w:spacing w:before="240" w:after="240"/>
        <w:rPr>
          <w:sz w:val="28"/>
          <w:szCs w:val="28"/>
        </w:rPr>
      </w:pPr>
      <w:r w:rsidRPr="00C72220">
        <w:rPr>
          <w:sz w:val="28"/>
          <w:szCs w:val="28"/>
        </w:rPr>
        <w:t>Justification</w:t>
      </w:r>
      <w:r w:rsidR="00A7318E" w:rsidRPr="00C72220">
        <w:rPr>
          <w:sz w:val="28"/>
          <w:szCs w:val="28"/>
        </w:rPr>
        <w:t xml:space="preserve"> ……</w:t>
      </w:r>
      <w:r>
        <w:rPr>
          <w:sz w:val="28"/>
          <w:szCs w:val="28"/>
        </w:rPr>
        <w:t>…</w:t>
      </w:r>
      <w:r w:rsidR="00A7318E" w:rsidRPr="00C72220">
        <w:rPr>
          <w:sz w:val="28"/>
          <w:szCs w:val="28"/>
        </w:rPr>
        <w:t>…………………………………………………………………………………………</w:t>
      </w:r>
      <w:r>
        <w:rPr>
          <w:sz w:val="28"/>
          <w:szCs w:val="28"/>
        </w:rPr>
        <w:t>……</w:t>
      </w:r>
      <w:r w:rsidR="00A7318E" w:rsidRPr="00C72220">
        <w:rPr>
          <w:sz w:val="28"/>
          <w:szCs w:val="28"/>
        </w:rPr>
        <w:t xml:space="preserve"> </w:t>
      </w:r>
      <w:r w:rsidR="008918C3">
        <w:rPr>
          <w:sz w:val="28"/>
          <w:szCs w:val="28"/>
        </w:rPr>
        <w:t>13</w:t>
      </w:r>
    </w:p>
    <w:p w14:paraId="1E9D2296" w14:textId="0B2CDE4B" w:rsidR="00A7318E" w:rsidRPr="00C72220" w:rsidRDefault="00C72220" w:rsidP="00C72220">
      <w:pPr>
        <w:spacing w:before="240" w:after="240"/>
        <w:rPr>
          <w:sz w:val="28"/>
          <w:szCs w:val="28"/>
        </w:rPr>
      </w:pPr>
      <w:r w:rsidRPr="00C72220">
        <w:rPr>
          <w:sz w:val="28"/>
          <w:szCs w:val="28"/>
        </w:rPr>
        <w:t>References</w:t>
      </w:r>
      <w:r>
        <w:rPr>
          <w:sz w:val="28"/>
          <w:szCs w:val="28"/>
        </w:rPr>
        <w:t xml:space="preserve"> </w:t>
      </w:r>
      <w:r w:rsidR="00A7318E" w:rsidRPr="00C72220">
        <w:rPr>
          <w:sz w:val="28"/>
          <w:szCs w:val="28"/>
        </w:rPr>
        <w:t xml:space="preserve">……………………………………………………………………………………………………….. </w:t>
      </w:r>
      <w:r w:rsidR="008918C3">
        <w:rPr>
          <w:sz w:val="28"/>
          <w:szCs w:val="28"/>
        </w:rPr>
        <w:t>14</w:t>
      </w:r>
    </w:p>
    <w:p w14:paraId="2EED18DE" w14:textId="28590941" w:rsidR="00A7318E" w:rsidRDefault="00A7318E" w:rsidP="00A7318E"/>
    <w:p w14:paraId="7AC4BD21" w14:textId="689895DE" w:rsidR="00C72220" w:rsidRDefault="00C72220" w:rsidP="00A7318E"/>
    <w:p w14:paraId="40BA61A8" w14:textId="4941351C" w:rsidR="00C72220" w:rsidRDefault="00C72220" w:rsidP="00A7318E"/>
    <w:p w14:paraId="659F4D29" w14:textId="2B5FFD81" w:rsidR="00C72220" w:rsidRDefault="00C72220" w:rsidP="00A7318E"/>
    <w:p w14:paraId="1C8D0F03" w14:textId="6A85B510" w:rsidR="00C72220" w:rsidRDefault="00C72220" w:rsidP="00A7318E"/>
    <w:p w14:paraId="268011E3" w14:textId="1A3AFA99" w:rsidR="00C72220" w:rsidRDefault="00C72220" w:rsidP="00A7318E"/>
    <w:p w14:paraId="63AC7DD8" w14:textId="6B64C57F" w:rsidR="00C72220" w:rsidRDefault="00C72220" w:rsidP="00A7318E"/>
    <w:p w14:paraId="13F986E9" w14:textId="66B9502A" w:rsidR="00C72220" w:rsidRDefault="00C72220" w:rsidP="00A7318E"/>
    <w:p w14:paraId="6E454BF3" w14:textId="737F8A4F" w:rsidR="00C72220" w:rsidRDefault="00C72220" w:rsidP="00A7318E"/>
    <w:p w14:paraId="7EE9DB3A" w14:textId="6C8C3AE0" w:rsidR="00C72220" w:rsidRDefault="00C72220" w:rsidP="00A7318E"/>
    <w:p w14:paraId="5ABB987D" w14:textId="69D5C9A7" w:rsidR="00C72220" w:rsidRDefault="00C72220" w:rsidP="00A7318E"/>
    <w:p w14:paraId="49A5E821" w14:textId="7CC7195E" w:rsidR="00C72220" w:rsidRDefault="00C72220" w:rsidP="00A7318E"/>
    <w:p w14:paraId="7D25341D" w14:textId="174D3E3D" w:rsidR="00C72220" w:rsidRDefault="00C72220" w:rsidP="00A7318E"/>
    <w:p w14:paraId="09596DD3" w14:textId="46D6EBF4" w:rsidR="00C72220" w:rsidRDefault="00C72220" w:rsidP="00A7318E"/>
    <w:p w14:paraId="3E26C13D" w14:textId="6FD01394" w:rsidR="00C72220" w:rsidRDefault="00C72220" w:rsidP="00A7318E"/>
    <w:p w14:paraId="1C8C0D7A" w14:textId="43EDCCC6" w:rsidR="00C72220" w:rsidRDefault="00C72220" w:rsidP="00A7318E"/>
    <w:p w14:paraId="14D59E66" w14:textId="622A7A0E" w:rsidR="00C72220" w:rsidRDefault="00C72220" w:rsidP="00A7318E"/>
    <w:p w14:paraId="12996479" w14:textId="21B03353" w:rsidR="00C72220" w:rsidRDefault="00C72220" w:rsidP="00A7318E"/>
    <w:p w14:paraId="7FADC7EC" w14:textId="48DBA198" w:rsidR="00C72220" w:rsidRDefault="00C72220" w:rsidP="00A7318E"/>
    <w:p w14:paraId="2CD31D9C" w14:textId="3A23B7E6" w:rsidR="00C72220" w:rsidRDefault="00C72220" w:rsidP="00A7318E"/>
    <w:p w14:paraId="0752BE50" w14:textId="0C5BA8AE" w:rsidR="00C72220" w:rsidRDefault="00C72220" w:rsidP="00A7318E"/>
    <w:p w14:paraId="3362D5BB" w14:textId="71AE3B73" w:rsidR="00C72220" w:rsidRDefault="00C72220" w:rsidP="00A7318E"/>
    <w:p w14:paraId="442BA6C9" w14:textId="59AA382C" w:rsidR="00C72220" w:rsidRDefault="00C72220" w:rsidP="00A7318E"/>
    <w:p w14:paraId="7239D0F0" w14:textId="2F11890A" w:rsidR="00C72220" w:rsidRDefault="00C72220" w:rsidP="00A7318E"/>
    <w:p w14:paraId="4EC3163B" w14:textId="2D38A7DB" w:rsidR="00C72220" w:rsidRDefault="00C72220" w:rsidP="00A7318E"/>
    <w:p w14:paraId="718C4EE7" w14:textId="2EBBE5A9" w:rsidR="00C72220" w:rsidRDefault="00C72220" w:rsidP="00A7318E"/>
    <w:p w14:paraId="20229501" w14:textId="434DA353" w:rsidR="00C72220" w:rsidRDefault="00C72220" w:rsidP="00C72220">
      <w:pPr>
        <w:pStyle w:val="Heading1"/>
      </w:pPr>
      <w:r>
        <w:lastRenderedPageBreak/>
        <w:t>Part 1</w:t>
      </w:r>
    </w:p>
    <w:p w14:paraId="147F7767" w14:textId="2079684D" w:rsidR="00C72220" w:rsidRDefault="00C72220" w:rsidP="00C72220"/>
    <w:p w14:paraId="6CA316AE" w14:textId="47AA00B4" w:rsidR="00C72220" w:rsidRDefault="00C72220" w:rsidP="00C72220"/>
    <w:p w14:paraId="29F73D7C" w14:textId="1FBD3C32" w:rsidR="00C72220" w:rsidRDefault="00C72220" w:rsidP="00C72220">
      <w:pPr>
        <w:pStyle w:val="Heading1"/>
      </w:pPr>
      <w:r>
        <w:t>Processing Implementation of a Rubik’s Cube</w:t>
      </w:r>
    </w:p>
    <w:p w14:paraId="5FE9DE05" w14:textId="39BB1B03" w:rsidR="00C72220" w:rsidRDefault="00C72220" w:rsidP="00C72220"/>
    <w:p w14:paraId="5A081B8E" w14:textId="0415EBC9" w:rsidR="00C72220" w:rsidRDefault="00C72220" w:rsidP="00C72220"/>
    <w:p w14:paraId="58031F49" w14:textId="0AD4263D" w:rsidR="00C72220" w:rsidRDefault="00C72220" w:rsidP="00C72220"/>
    <w:p w14:paraId="07CBA929" w14:textId="2B2549CF" w:rsidR="00C72220" w:rsidRDefault="00C72220" w:rsidP="00C72220"/>
    <w:p w14:paraId="508D61B7" w14:textId="5AEA8950" w:rsidR="00C72220" w:rsidRDefault="00C72220" w:rsidP="00C72220"/>
    <w:p w14:paraId="72A2A81D" w14:textId="65184982" w:rsidR="00C72220" w:rsidRDefault="00C72220" w:rsidP="00C72220"/>
    <w:p w14:paraId="6FC8EC7F" w14:textId="0A25B009" w:rsidR="00C72220" w:rsidRDefault="00C72220" w:rsidP="00C72220"/>
    <w:p w14:paraId="62DF1253" w14:textId="22CED7D1" w:rsidR="00C72220" w:rsidRDefault="00C72220" w:rsidP="00C72220"/>
    <w:p w14:paraId="743A2259" w14:textId="75449DB9" w:rsidR="00C72220" w:rsidRDefault="00C72220" w:rsidP="00C72220"/>
    <w:p w14:paraId="6463C9E6" w14:textId="63457AF5" w:rsidR="00C72220" w:rsidRDefault="00C72220" w:rsidP="00C72220"/>
    <w:p w14:paraId="7B8AF340" w14:textId="1CA2CDD2" w:rsidR="00C72220" w:rsidRDefault="00C72220" w:rsidP="00C72220"/>
    <w:p w14:paraId="2CBEB699" w14:textId="2B6FE619" w:rsidR="00C72220" w:rsidRDefault="00C72220" w:rsidP="00C72220"/>
    <w:p w14:paraId="7EDB10BD" w14:textId="351E23B0" w:rsidR="00C72220" w:rsidRDefault="00C72220" w:rsidP="00C72220"/>
    <w:p w14:paraId="604BE8AF" w14:textId="5B2A61EE" w:rsidR="00C72220" w:rsidRDefault="00C72220" w:rsidP="00C72220"/>
    <w:p w14:paraId="03FBD7EF" w14:textId="6F979196" w:rsidR="00C72220" w:rsidRDefault="00C72220" w:rsidP="00C72220"/>
    <w:p w14:paraId="24B91650" w14:textId="6B99C769" w:rsidR="00C72220" w:rsidRDefault="00C72220" w:rsidP="00C72220"/>
    <w:p w14:paraId="05840ADF" w14:textId="35A1CD14" w:rsidR="00C72220" w:rsidRDefault="00C72220" w:rsidP="00C72220"/>
    <w:p w14:paraId="1B45375C" w14:textId="496975A6" w:rsidR="00C72220" w:rsidRDefault="00C72220" w:rsidP="00C72220"/>
    <w:p w14:paraId="6DD3481B" w14:textId="5D8215BD" w:rsidR="00C72220" w:rsidRDefault="00C72220" w:rsidP="00C72220"/>
    <w:p w14:paraId="6288DD15" w14:textId="37965E46" w:rsidR="00C72220" w:rsidRDefault="00C72220" w:rsidP="00C72220"/>
    <w:p w14:paraId="1EAB6FA2" w14:textId="31E66947" w:rsidR="00C72220" w:rsidRDefault="00C72220" w:rsidP="00C72220"/>
    <w:p w14:paraId="6F6190F2" w14:textId="0D02910C" w:rsidR="00C72220" w:rsidRDefault="00C72220" w:rsidP="00C72220"/>
    <w:p w14:paraId="36833A06" w14:textId="6355C8A7" w:rsidR="00C72220" w:rsidRDefault="00C72220" w:rsidP="00C72220"/>
    <w:p w14:paraId="6CFF8BA7" w14:textId="229D6F78" w:rsidR="00C72220" w:rsidRDefault="00C72220" w:rsidP="00C72220"/>
    <w:p w14:paraId="0CCA145B" w14:textId="3F7B9EA8" w:rsidR="00C72220" w:rsidRDefault="00C72220" w:rsidP="00C72220"/>
    <w:p w14:paraId="04826455" w14:textId="194FC76E" w:rsidR="00C72220" w:rsidRDefault="00C72220" w:rsidP="00C72220"/>
    <w:p w14:paraId="24A2836E" w14:textId="0998DCD8" w:rsidR="00C72220" w:rsidRDefault="00C72220" w:rsidP="00C72220"/>
    <w:p w14:paraId="485D01B1" w14:textId="3316B81F" w:rsidR="00C72220" w:rsidRDefault="00C72220" w:rsidP="00C72220"/>
    <w:p w14:paraId="09A2486B" w14:textId="31C0EB77" w:rsidR="00C72220" w:rsidRDefault="00C72220" w:rsidP="00C72220"/>
    <w:p w14:paraId="51160FB8" w14:textId="5665D75D" w:rsidR="00C72220" w:rsidRDefault="00C72220" w:rsidP="00C72220"/>
    <w:p w14:paraId="1C03FC9B" w14:textId="5FFE7669" w:rsidR="00C72220" w:rsidRDefault="00C72220" w:rsidP="00C72220"/>
    <w:p w14:paraId="40118B83" w14:textId="7C21F39B" w:rsidR="00C72220" w:rsidRDefault="00C72220" w:rsidP="00C72220"/>
    <w:p w14:paraId="3D8B8B67" w14:textId="7004664C" w:rsidR="00C72220" w:rsidRDefault="00C72220" w:rsidP="00C72220">
      <w:pPr>
        <w:pStyle w:val="Heading1"/>
      </w:pPr>
      <w:r>
        <w:lastRenderedPageBreak/>
        <w:t>Code</w:t>
      </w:r>
    </w:p>
    <w:p w14:paraId="73D57555" w14:textId="510D0DE8" w:rsidR="00C72220" w:rsidRDefault="00C72220" w:rsidP="00C72220">
      <w:pPr>
        <w:pStyle w:val="Heading2"/>
      </w:pPr>
      <w:r>
        <w:t>Cube</w:t>
      </w:r>
    </w:p>
    <w:p w14:paraId="41CA856A" w14:textId="77777777" w:rsidR="00972C1E" w:rsidRDefault="00972C1E" w:rsidP="00972C1E">
      <w:r>
        <w:t>import peasy.*;</w:t>
      </w:r>
    </w:p>
    <w:p w14:paraId="116D15BE" w14:textId="77777777" w:rsidR="00972C1E" w:rsidRDefault="00972C1E" w:rsidP="00972C1E"/>
    <w:p w14:paraId="20E7D286" w14:textId="77777777" w:rsidR="00972C1E" w:rsidRDefault="00972C1E" w:rsidP="00972C1E">
      <w:r>
        <w:t>PeasyCam cam;</w:t>
      </w:r>
    </w:p>
    <w:p w14:paraId="78841081" w14:textId="77777777" w:rsidR="00972C1E" w:rsidRDefault="00972C1E" w:rsidP="00972C1E"/>
    <w:p w14:paraId="7D7A1D0B" w14:textId="77777777" w:rsidR="00972C1E" w:rsidRDefault="00972C1E" w:rsidP="00972C1E">
      <w:r>
        <w:t>int dim = 3;</w:t>
      </w:r>
    </w:p>
    <w:p w14:paraId="50B93CAF" w14:textId="77777777" w:rsidR="00972C1E" w:rsidRDefault="00972C1E" w:rsidP="00972C1E">
      <w:r>
        <w:t>Cubie[] cube = new Cubie[dim*dim*dim];</w:t>
      </w:r>
    </w:p>
    <w:p w14:paraId="6D59F1FE" w14:textId="77777777" w:rsidR="00972C1E" w:rsidRDefault="00972C1E" w:rsidP="00972C1E"/>
    <w:p w14:paraId="2EA5971C" w14:textId="77777777" w:rsidR="00972C1E" w:rsidRDefault="00972C1E" w:rsidP="00972C1E">
      <w:r>
        <w:t>String[] allMoves = {"f", "b", "u", "d", "l", "r"};</w:t>
      </w:r>
    </w:p>
    <w:p w14:paraId="21A2CE23" w14:textId="77777777" w:rsidR="00972C1E" w:rsidRDefault="00972C1E" w:rsidP="00972C1E">
      <w:r>
        <w:t>String sequence = "";</w:t>
      </w:r>
    </w:p>
    <w:p w14:paraId="7DCADAB2" w14:textId="77777777" w:rsidR="00972C1E" w:rsidRDefault="00972C1E" w:rsidP="00972C1E">
      <w:r>
        <w:t>int counter = 0;</w:t>
      </w:r>
    </w:p>
    <w:p w14:paraId="6A34D187" w14:textId="77777777" w:rsidR="00972C1E" w:rsidRDefault="00972C1E" w:rsidP="00972C1E"/>
    <w:p w14:paraId="0757136B" w14:textId="77777777" w:rsidR="00972C1E" w:rsidRDefault="00972C1E" w:rsidP="00972C1E">
      <w:r>
        <w:t>boolean started = false;</w:t>
      </w:r>
    </w:p>
    <w:p w14:paraId="3290AE83" w14:textId="77777777" w:rsidR="00972C1E" w:rsidRDefault="00972C1E" w:rsidP="00972C1E"/>
    <w:p w14:paraId="7383ABBB" w14:textId="77777777" w:rsidR="00972C1E" w:rsidRDefault="00972C1E" w:rsidP="00972C1E">
      <w:r>
        <w:t>void setup() {</w:t>
      </w:r>
    </w:p>
    <w:p w14:paraId="1D602477" w14:textId="77777777" w:rsidR="00972C1E" w:rsidRDefault="00972C1E" w:rsidP="00972C1E">
      <w:r>
        <w:t xml:space="preserve">  size(600, 600, P3D);</w:t>
      </w:r>
    </w:p>
    <w:p w14:paraId="0C63A2B4" w14:textId="77777777" w:rsidR="00972C1E" w:rsidRDefault="00972C1E" w:rsidP="00972C1E">
      <w:r>
        <w:t xml:space="preserve">  cam = new PeasyCam(this, 400);</w:t>
      </w:r>
    </w:p>
    <w:p w14:paraId="65659314" w14:textId="77777777" w:rsidR="00972C1E" w:rsidRDefault="00972C1E" w:rsidP="00972C1E">
      <w:r>
        <w:t xml:space="preserve">  int index = 0;</w:t>
      </w:r>
    </w:p>
    <w:p w14:paraId="04C84F3E" w14:textId="77777777" w:rsidR="00972C1E" w:rsidRDefault="00972C1E" w:rsidP="00972C1E">
      <w:r>
        <w:t xml:space="preserve">  for (int x = -1; x &lt;= 1; x++) {</w:t>
      </w:r>
    </w:p>
    <w:p w14:paraId="1394C35C" w14:textId="77777777" w:rsidR="00972C1E" w:rsidRDefault="00972C1E" w:rsidP="00972C1E">
      <w:r>
        <w:t xml:space="preserve">    for (int y = -1; y &lt;= 1; y++) {</w:t>
      </w:r>
    </w:p>
    <w:p w14:paraId="4D175EFD" w14:textId="77777777" w:rsidR="00972C1E" w:rsidRDefault="00972C1E" w:rsidP="00972C1E">
      <w:r>
        <w:t xml:space="preserve">      for (int z = -1; z &lt;= 1; z++) {</w:t>
      </w:r>
    </w:p>
    <w:p w14:paraId="14A3DD17" w14:textId="77777777" w:rsidR="00972C1E" w:rsidRDefault="00972C1E" w:rsidP="00972C1E">
      <w:r>
        <w:t xml:space="preserve">        PMatrix3D matrix = new PMatrix3D();</w:t>
      </w:r>
    </w:p>
    <w:p w14:paraId="6D657247" w14:textId="77777777" w:rsidR="00972C1E" w:rsidRDefault="00972C1E" w:rsidP="00972C1E">
      <w:r>
        <w:t xml:space="preserve">        matrix.translate(x, y, z);</w:t>
      </w:r>
    </w:p>
    <w:p w14:paraId="67DDED1A" w14:textId="77777777" w:rsidR="00972C1E" w:rsidRDefault="00972C1E" w:rsidP="00972C1E">
      <w:r>
        <w:t xml:space="preserve">        cube[index] = new Cubie(matrix, x, y, z);</w:t>
      </w:r>
    </w:p>
    <w:p w14:paraId="47DDDA15" w14:textId="77777777" w:rsidR="00972C1E" w:rsidRDefault="00972C1E" w:rsidP="00972C1E">
      <w:r>
        <w:t xml:space="preserve">        index++;</w:t>
      </w:r>
    </w:p>
    <w:p w14:paraId="25043717" w14:textId="77777777" w:rsidR="00972C1E" w:rsidRDefault="00972C1E" w:rsidP="00972C1E">
      <w:r>
        <w:t xml:space="preserve">      }</w:t>
      </w:r>
    </w:p>
    <w:p w14:paraId="2DC23091" w14:textId="77777777" w:rsidR="00972C1E" w:rsidRDefault="00972C1E" w:rsidP="00972C1E">
      <w:r>
        <w:t xml:space="preserve">    }</w:t>
      </w:r>
    </w:p>
    <w:p w14:paraId="0DCE01E5" w14:textId="77777777" w:rsidR="00972C1E" w:rsidRDefault="00972C1E" w:rsidP="00972C1E">
      <w:r>
        <w:t xml:space="preserve">  }</w:t>
      </w:r>
    </w:p>
    <w:p w14:paraId="04177B16" w14:textId="77777777" w:rsidR="00972C1E" w:rsidRDefault="00972C1E" w:rsidP="00972C1E"/>
    <w:p w14:paraId="13D9A88D" w14:textId="77777777" w:rsidR="00972C1E" w:rsidRDefault="00972C1E" w:rsidP="00972C1E">
      <w:r>
        <w:t xml:space="preserve">  for (int i = 0; i &lt; 20; i++) {</w:t>
      </w:r>
    </w:p>
    <w:p w14:paraId="2023ED7C" w14:textId="77777777" w:rsidR="00972C1E" w:rsidRDefault="00972C1E" w:rsidP="00972C1E">
      <w:r>
        <w:t xml:space="preserve">    int r = int(random(allMoves.length));</w:t>
      </w:r>
    </w:p>
    <w:p w14:paraId="1D5A73BC" w14:textId="77777777" w:rsidR="00972C1E" w:rsidRDefault="00972C1E" w:rsidP="00972C1E">
      <w:r>
        <w:t xml:space="preserve">    if (random(1) &lt; 0.5) {</w:t>
      </w:r>
    </w:p>
    <w:p w14:paraId="3216A3ED" w14:textId="77777777" w:rsidR="00972C1E" w:rsidRDefault="00972C1E" w:rsidP="00972C1E">
      <w:r>
        <w:t xml:space="preserve">      sequence += allMoves[r];</w:t>
      </w:r>
    </w:p>
    <w:p w14:paraId="299B9085" w14:textId="77777777" w:rsidR="00972C1E" w:rsidRDefault="00972C1E" w:rsidP="00972C1E">
      <w:r>
        <w:t xml:space="preserve">    } else {</w:t>
      </w:r>
    </w:p>
    <w:p w14:paraId="5003F47D" w14:textId="77777777" w:rsidR="00972C1E" w:rsidRDefault="00972C1E" w:rsidP="00972C1E">
      <w:r>
        <w:t xml:space="preserve">      sequence += allMoves[r].toUpperCase();</w:t>
      </w:r>
    </w:p>
    <w:p w14:paraId="42C745C3" w14:textId="77777777" w:rsidR="00972C1E" w:rsidRDefault="00972C1E" w:rsidP="00972C1E">
      <w:r>
        <w:t xml:space="preserve">    }</w:t>
      </w:r>
    </w:p>
    <w:p w14:paraId="71CC2852" w14:textId="77777777" w:rsidR="00972C1E" w:rsidRDefault="00972C1E" w:rsidP="00972C1E">
      <w:r>
        <w:t xml:space="preserve">  }</w:t>
      </w:r>
    </w:p>
    <w:p w14:paraId="4033D3DD" w14:textId="77777777" w:rsidR="00972C1E" w:rsidRDefault="00972C1E" w:rsidP="00972C1E"/>
    <w:p w14:paraId="1F53ABB7" w14:textId="77777777" w:rsidR="00972C1E" w:rsidRDefault="00972C1E" w:rsidP="00972C1E">
      <w:r>
        <w:t xml:space="preserve">  for (int i = sequence.length()-1; i &gt;= 0; i--) {</w:t>
      </w:r>
    </w:p>
    <w:p w14:paraId="67EF4A91" w14:textId="77777777" w:rsidR="00972C1E" w:rsidRDefault="00972C1E" w:rsidP="00972C1E">
      <w:r>
        <w:t xml:space="preserve">    String nextMove = flipCase(sequence.charAt(i));</w:t>
      </w:r>
    </w:p>
    <w:p w14:paraId="620C9AA1" w14:textId="77777777" w:rsidR="00972C1E" w:rsidRDefault="00972C1E" w:rsidP="00972C1E">
      <w:r>
        <w:t xml:space="preserve">    sequence += nextMove;</w:t>
      </w:r>
    </w:p>
    <w:p w14:paraId="1894F94B" w14:textId="77777777" w:rsidR="00972C1E" w:rsidRDefault="00972C1E" w:rsidP="00972C1E">
      <w:r>
        <w:t xml:space="preserve">  }</w:t>
      </w:r>
    </w:p>
    <w:p w14:paraId="262C6DD1" w14:textId="77777777" w:rsidR="00972C1E" w:rsidRDefault="00972C1E" w:rsidP="00972C1E">
      <w:r>
        <w:t>}</w:t>
      </w:r>
    </w:p>
    <w:p w14:paraId="117DADEA" w14:textId="77777777" w:rsidR="00972C1E" w:rsidRDefault="00972C1E" w:rsidP="00972C1E"/>
    <w:p w14:paraId="1D85AC52" w14:textId="77777777" w:rsidR="00972C1E" w:rsidRDefault="00972C1E" w:rsidP="00972C1E">
      <w:r>
        <w:t>String flipCase(char c) {</w:t>
      </w:r>
    </w:p>
    <w:p w14:paraId="2C30961D" w14:textId="77777777" w:rsidR="00972C1E" w:rsidRDefault="00972C1E" w:rsidP="00972C1E">
      <w:r>
        <w:t xml:space="preserve">  String s = "" + c;</w:t>
      </w:r>
    </w:p>
    <w:p w14:paraId="5EFBA595" w14:textId="77777777" w:rsidR="00972C1E" w:rsidRDefault="00972C1E" w:rsidP="00972C1E">
      <w:r>
        <w:lastRenderedPageBreak/>
        <w:t xml:space="preserve">  if (s.equals(s.toLowerCase())) {</w:t>
      </w:r>
    </w:p>
    <w:p w14:paraId="770C372B" w14:textId="77777777" w:rsidR="00972C1E" w:rsidRDefault="00972C1E" w:rsidP="00972C1E">
      <w:r>
        <w:t xml:space="preserve">    return s.toUpperCase();</w:t>
      </w:r>
    </w:p>
    <w:p w14:paraId="2AAD57FF" w14:textId="77777777" w:rsidR="00972C1E" w:rsidRDefault="00972C1E" w:rsidP="00972C1E">
      <w:r>
        <w:t xml:space="preserve">  } else {</w:t>
      </w:r>
    </w:p>
    <w:p w14:paraId="5715905A" w14:textId="77777777" w:rsidR="00972C1E" w:rsidRDefault="00972C1E" w:rsidP="00972C1E">
      <w:r>
        <w:t xml:space="preserve">    return s.toLowerCase();</w:t>
      </w:r>
    </w:p>
    <w:p w14:paraId="714FA7CE" w14:textId="77777777" w:rsidR="00972C1E" w:rsidRDefault="00972C1E" w:rsidP="00972C1E">
      <w:r>
        <w:t xml:space="preserve">  }</w:t>
      </w:r>
    </w:p>
    <w:p w14:paraId="17E5853F" w14:textId="77777777" w:rsidR="00972C1E" w:rsidRDefault="00972C1E" w:rsidP="00972C1E">
      <w:r>
        <w:t>}</w:t>
      </w:r>
    </w:p>
    <w:p w14:paraId="5B357BA8" w14:textId="77777777" w:rsidR="00972C1E" w:rsidRDefault="00972C1E" w:rsidP="00972C1E"/>
    <w:p w14:paraId="2DD5B798" w14:textId="77777777" w:rsidR="00972C1E" w:rsidRDefault="00972C1E" w:rsidP="00972C1E"/>
    <w:p w14:paraId="7AF11AB5" w14:textId="77777777" w:rsidR="00972C1E" w:rsidRDefault="00972C1E" w:rsidP="00972C1E"/>
    <w:p w14:paraId="0E9A7F74" w14:textId="77777777" w:rsidR="00972C1E" w:rsidRDefault="00972C1E" w:rsidP="00972C1E"/>
    <w:p w14:paraId="5818359E" w14:textId="77777777" w:rsidR="00972C1E" w:rsidRDefault="00972C1E" w:rsidP="00972C1E">
      <w:r>
        <w:t>void turnZ(int index, int dir) {</w:t>
      </w:r>
    </w:p>
    <w:p w14:paraId="33CDDC3F" w14:textId="77777777" w:rsidR="00972C1E" w:rsidRDefault="00972C1E" w:rsidP="00972C1E">
      <w:r>
        <w:t xml:space="preserve">  for (int i = 0; i &lt; cube.length; i++) {</w:t>
      </w:r>
    </w:p>
    <w:p w14:paraId="7B871B4C" w14:textId="77777777" w:rsidR="00972C1E" w:rsidRDefault="00972C1E" w:rsidP="00972C1E">
      <w:r>
        <w:t xml:space="preserve">    Cubie qb = cube[i];</w:t>
      </w:r>
    </w:p>
    <w:p w14:paraId="092F3E94" w14:textId="77777777" w:rsidR="00972C1E" w:rsidRDefault="00972C1E" w:rsidP="00972C1E">
      <w:r>
        <w:t xml:space="preserve">    if (qb.z == index) {</w:t>
      </w:r>
    </w:p>
    <w:p w14:paraId="748072ED" w14:textId="77777777" w:rsidR="00972C1E" w:rsidRDefault="00972C1E" w:rsidP="00972C1E">
      <w:r>
        <w:t xml:space="preserve">      PMatrix2D matrix = new PMatrix2D();</w:t>
      </w:r>
    </w:p>
    <w:p w14:paraId="7EC5F304" w14:textId="77777777" w:rsidR="00972C1E" w:rsidRDefault="00972C1E" w:rsidP="00972C1E">
      <w:r>
        <w:t xml:space="preserve">      matrix.rotate(dir*HALF_PI);</w:t>
      </w:r>
    </w:p>
    <w:p w14:paraId="0B08E9A6" w14:textId="77777777" w:rsidR="00972C1E" w:rsidRDefault="00972C1E" w:rsidP="00972C1E">
      <w:r>
        <w:t xml:space="preserve">      matrix.translate(qb.x, qb.y);</w:t>
      </w:r>
    </w:p>
    <w:p w14:paraId="6FF84F42" w14:textId="77777777" w:rsidR="00972C1E" w:rsidRDefault="00972C1E" w:rsidP="00972C1E">
      <w:r>
        <w:t xml:space="preserve">      qb.update(round(matrix.m02), round(matrix.m12), round(qb.z));</w:t>
      </w:r>
    </w:p>
    <w:p w14:paraId="24057B88" w14:textId="77777777" w:rsidR="00972C1E" w:rsidRDefault="00972C1E" w:rsidP="00972C1E">
      <w:r>
        <w:t xml:space="preserve">      qb.turnFacesZ(dir);</w:t>
      </w:r>
    </w:p>
    <w:p w14:paraId="0160E142" w14:textId="77777777" w:rsidR="00972C1E" w:rsidRDefault="00972C1E" w:rsidP="00972C1E">
      <w:r>
        <w:t xml:space="preserve">    }</w:t>
      </w:r>
    </w:p>
    <w:p w14:paraId="7CAE5413" w14:textId="77777777" w:rsidR="00972C1E" w:rsidRDefault="00972C1E" w:rsidP="00972C1E">
      <w:r>
        <w:t xml:space="preserve">  }</w:t>
      </w:r>
    </w:p>
    <w:p w14:paraId="46DC5876" w14:textId="77777777" w:rsidR="00972C1E" w:rsidRDefault="00972C1E" w:rsidP="00972C1E">
      <w:r>
        <w:t>}</w:t>
      </w:r>
    </w:p>
    <w:p w14:paraId="0E3A7A1E" w14:textId="77777777" w:rsidR="00972C1E" w:rsidRDefault="00972C1E" w:rsidP="00972C1E"/>
    <w:p w14:paraId="746B7CCE" w14:textId="77777777" w:rsidR="00972C1E" w:rsidRDefault="00972C1E" w:rsidP="00972C1E">
      <w:r>
        <w:t>void turnY(int index, int dir) {</w:t>
      </w:r>
    </w:p>
    <w:p w14:paraId="5A9FD59C" w14:textId="77777777" w:rsidR="00972C1E" w:rsidRDefault="00972C1E" w:rsidP="00972C1E">
      <w:r>
        <w:t xml:space="preserve">  for (int i = 0; i &lt; cube.length; i++) {</w:t>
      </w:r>
    </w:p>
    <w:p w14:paraId="40D2955E" w14:textId="77777777" w:rsidR="00972C1E" w:rsidRDefault="00972C1E" w:rsidP="00972C1E">
      <w:r>
        <w:t xml:space="preserve">    Cubie qb = cube[i];</w:t>
      </w:r>
    </w:p>
    <w:p w14:paraId="69B90CDD" w14:textId="77777777" w:rsidR="00972C1E" w:rsidRDefault="00972C1E" w:rsidP="00972C1E">
      <w:r>
        <w:t xml:space="preserve">    if (qb.y == index) {</w:t>
      </w:r>
    </w:p>
    <w:p w14:paraId="7B2F72B1" w14:textId="77777777" w:rsidR="00972C1E" w:rsidRDefault="00972C1E" w:rsidP="00972C1E">
      <w:r>
        <w:t xml:space="preserve">      PMatrix2D matrix = new PMatrix2D();</w:t>
      </w:r>
    </w:p>
    <w:p w14:paraId="664FEC88" w14:textId="77777777" w:rsidR="00972C1E" w:rsidRDefault="00972C1E" w:rsidP="00972C1E">
      <w:r>
        <w:t xml:space="preserve">      matrix.rotate(dir*HALF_PI);</w:t>
      </w:r>
    </w:p>
    <w:p w14:paraId="2331FD8B" w14:textId="77777777" w:rsidR="00972C1E" w:rsidRDefault="00972C1E" w:rsidP="00972C1E">
      <w:r>
        <w:t xml:space="preserve">      matrix.translate(qb.x, qb.z);</w:t>
      </w:r>
    </w:p>
    <w:p w14:paraId="4FD872B2" w14:textId="77777777" w:rsidR="00972C1E" w:rsidRDefault="00972C1E" w:rsidP="00972C1E">
      <w:r>
        <w:t xml:space="preserve">      qb.update(round(matrix.m02), qb.y, round(matrix.m12));</w:t>
      </w:r>
    </w:p>
    <w:p w14:paraId="3DB4EF28" w14:textId="77777777" w:rsidR="00972C1E" w:rsidRDefault="00972C1E" w:rsidP="00972C1E">
      <w:r>
        <w:t xml:space="preserve">      qb.turnFacesY(dir);</w:t>
      </w:r>
    </w:p>
    <w:p w14:paraId="614798DC" w14:textId="77777777" w:rsidR="00972C1E" w:rsidRDefault="00972C1E" w:rsidP="00972C1E">
      <w:r>
        <w:t xml:space="preserve">    }</w:t>
      </w:r>
    </w:p>
    <w:p w14:paraId="12C02D21" w14:textId="77777777" w:rsidR="00972C1E" w:rsidRDefault="00972C1E" w:rsidP="00972C1E">
      <w:r>
        <w:t xml:space="preserve">  }</w:t>
      </w:r>
    </w:p>
    <w:p w14:paraId="71901278" w14:textId="77777777" w:rsidR="00972C1E" w:rsidRDefault="00972C1E" w:rsidP="00972C1E">
      <w:r>
        <w:t>}</w:t>
      </w:r>
    </w:p>
    <w:p w14:paraId="3F216A5F" w14:textId="77777777" w:rsidR="00972C1E" w:rsidRDefault="00972C1E" w:rsidP="00972C1E"/>
    <w:p w14:paraId="7FFAA430" w14:textId="77777777" w:rsidR="00972C1E" w:rsidRDefault="00972C1E" w:rsidP="00972C1E">
      <w:r>
        <w:t>void turnX(int index, int dir) {</w:t>
      </w:r>
    </w:p>
    <w:p w14:paraId="4D79B1EF" w14:textId="77777777" w:rsidR="00972C1E" w:rsidRDefault="00972C1E" w:rsidP="00972C1E">
      <w:r>
        <w:t xml:space="preserve">  for (int i = 0; i &lt; cube.length; i++) {</w:t>
      </w:r>
    </w:p>
    <w:p w14:paraId="50ABF843" w14:textId="77777777" w:rsidR="00972C1E" w:rsidRDefault="00972C1E" w:rsidP="00972C1E">
      <w:r>
        <w:t xml:space="preserve">    Cubie qb = cube[i];</w:t>
      </w:r>
    </w:p>
    <w:p w14:paraId="70600564" w14:textId="77777777" w:rsidR="00972C1E" w:rsidRDefault="00972C1E" w:rsidP="00972C1E">
      <w:r>
        <w:t xml:space="preserve">    if (qb.x == index) {</w:t>
      </w:r>
    </w:p>
    <w:p w14:paraId="2EBBD27A" w14:textId="77777777" w:rsidR="00972C1E" w:rsidRDefault="00972C1E" w:rsidP="00972C1E">
      <w:r>
        <w:t xml:space="preserve">      PMatrix2D matrix = new PMatrix2D();</w:t>
      </w:r>
    </w:p>
    <w:p w14:paraId="7686639D" w14:textId="77777777" w:rsidR="00972C1E" w:rsidRDefault="00972C1E" w:rsidP="00972C1E">
      <w:r>
        <w:t xml:space="preserve">      matrix.rotate(dir*HALF_PI);</w:t>
      </w:r>
    </w:p>
    <w:p w14:paraId="1CA88150" w14:textId="77777777" w:rsidR="00972C1E" w:rsidRDefault="00972C1E" w:rsidP="00972C1E">
      <w:r>
        <w:t xml:space="preserve">      matrix.translate(qb.y, qb.z);</w:t>
      </w:r>
    </w:p>
    <w:p w14:paraId="07759689" w14:textId="77777777" w:rsidR="00972C1E" w:rsidRDefault="00972C1E" w:rsidP="00972C1E">
      <w:r>
        <w:t xml:space="preserve">      qb.update(qb.x, round(matrix.m02), round(matrix.m12));</w:t>
      </w:r>
    </w:p>
    <w:p w14:paraId="451CA949" w14:textId="77777777" w:rsidR="00972C1E" w:rsidRDefault="00972C1E" w:rsidP="00972C1E">
      <w:r>
        <w:t xml:space="preserve">      qb.turnFacesX(dir);</w:t>
      </w:r>
    </w:p>
    <w:p w14:paraId="7797331A" w14:textId="77777777" w:rsidR="00972C1E" w:rsidRDefault="00972C1E" w:rsidP="00972C1E">
      <w:r>
        <w:t xml:space="preserve">    }</w:t>
      </w:r>
    </w:p>
    <w:p w14:paraId="7E9067A0" w14:textId="77777777" w:rsidR="00972C1E" w:rsidRDefault="00972C1E" w:rsidP="00972C1E">
      <w:r>
        <w:t xml:space="preserve">  }</w:t>
      </w:r>
    </w:p>
    <w:p w14:paraId="04E456A5" w14:textId="77777777" w:rsidR="00972C1E" w:rsidRDefault="00972C1E" w:rsidP="00972C1E">
      <w:r>
        <w:t>}</w:t>
      </w:r>
    </w:p>
    <w:p w14:paraId="46DCB29C" w14:textId="77777777" w:rsidR="00972C1E" w:rsidRDefault="00972C1E" w:rsidP="00972C1E"/>
    <w:p w14:paraId="1BBCED21" w14:textId="77777777" w:rsidR="00972C1E" w:rsidRDefault="00972C1E" w:rsidP="00972C1E"/>
    <w:p w14:paraId="39E1D864" w14:textId="77777777" w:rsidR="00972C1E" w:rsidRDefault="00972C1E" w:rsidP="00972C1E">
      <w:r>
        <w:t>void draw() {</w:t>
      </w:r>
    </w:p>
    <w:p w14:paraId="28374028" w14:textId="77777777" w:rsidR="00972C1E" w:rsidRDefault="00972C1E" w:rsidP="00972C1E">
      <w:r>
        <w:lastRenderedPageBreak/>
        <w:t xml:space="preserve">  background(51); </w:t>
      </w:r>
    </w:p>
    <w:p w14:paraId="6AA51179" w14:textId="77777777" w:rsidR="00972C1E" w:rsidRDefault="00972C1E" w:rsidP="00972C1E"/>
    <w:p w14:paraId="599C5215" w14:textId="77777777" w:rsidR="00972C1E" w:rsidRDefault="00972C1E" w:rsidP="00972C1E">
      <w:r>
        <w:t xml:space="preserve">  if (started) {</w:t>
      </w:r>
    </w:p>
    <w:p w14:paraId="5D05C485" w14:textId="77777777" w:rsidR="00972C1E" w:rsidRDefault="00972C1E" w:rsidP="00972C1E">
      <w:r>
        <w:t xml:space="preserve">    if (frameCount % 10 == 0) {</w:t>
      </w:r>
    </w:p>
    <w:p w14:paraId="41511ACD" w14:textId="77777777" w:rsidR="00972C1E" w:rsidRDefault="00972C1E" w:rsidP="00972C1E">
      <w:r>
        <w:t xml:space="preserve">      if (counter &lt; sequence.length()) {</w:t>
      </w:r>
    </w:p>
    <w:p w14:paraId="5F7E074F" w14:textId="77777777" w:rsidR="00972C1E" w:rsidRDefault="00972C1E" w:rsidP="00972C1E">
      <w:r>
        <w:t xml:space="preserve">        char move = sequence.charAt(counter);</w:t>
      </w:r>
    </w:p>
    <w:p w14:paraId="00EB3D91" w14:textId="77777777" w:rsidR="00972C1E" w:rsidRDefault="00972C1E" w:rsidP="00972C1E">
      <w:r>
        <w:t xml:space="preserve">        applyMove(move);</w:t>
      </w:r>
    </w:p>
    <w:p w14:paraId="5BA58B50" w14:textId="77777777" w:rsidR="00972C1E" w:rsidRDefault="00972C1E" w:rsidP="00972C1E">
      <w:r>
        <w:t xml:space="preserve">        counter++;</w:t>
      </w:r>
    </w:p>
    <w:p w14:paraId="78DE5945" w14:textId="77777777" w:rsidR="00972C1E" w:rsidRDefault="00972C1E" w:rsidP="00972C1E">
      <w:r>
        <w:t xml:space="preserve">      }</w:t>
      </w:r>
    </w:p>
    <w:p w14:paraId="0513B63D" w14:textId="77777777" w:rsidR="00972C1E" w:rsidRDefault="00972C1E" w:rsidP="00972C1E">
      <w:r>
        <w:t xml:space="preserve">    }</w:t>
      </w:r>
    </w:p>
    <w:p w14:paraId="6042F389" w14:textId="77777777" w:rsidR="00972C1E" w:rsidRDefault="00972C1E" w:rsidP="00972C1E">
      <w:r>
        <w:t xml:space="preserve">  }</w:t>
      </w:r>
    </w:p>
    <w:p w14:paraId="0385C383" w14:textId="77777777" w:rsidR="00972C1E" w:rsidRDefault="00972C1E" w:rsidP="00972C1E"/>
    <w:p w14:paraId="3DAA2BEB" w14:textId="77777777" w:rsidR="00972C1E" w:rsidRDefault="00972C1E" w:rsidP="00972C1E">
      <w:r>
        <w:t xml:space="preserve">  scale(50);</w:t>
      </w:r>
    </w:p>
    <w:p w14:paraId="44639A1B" w14:textId="77777777" w:rsidR="00972C1E" w:rsidRDefault="00972C1E" w:rsidP="00972C1E">
      <w:r>
        <w:t xml:space="preserve">  for (int i = 0; i &lt; cube.length; i++) {</w:t>
      </w:r>
    </w:p>
    <w:p w14:paraId="3C1BDF71" w14:textId="77777777" w:rsidR="00972C1E" w:rsidRDefault="00972C1E" w:rsidP="00972C1E">
      <w:r>
        <w:t xml:space="preserve">    cube[i].show();</w:t>
      </w:r>
    </w:p>
    <w:p w14:paraId="1457BF88" w14:textId="77777777" w:rsidR="00972C1E" w:rsidRDefault="00972C1E" w:rsidP="00972C1E">
      <w:r>
        <w:t xml:space="preserve">  }</w:t>
      </w:r>
    </w:p>
    <w:p w14:paraId="255452D7" w14:textId="055B70D8" w:rsidR="00C72220" w:rsidRDefault="00972C1E" w:rsidP="00972C1E">
      <w:r>
        <w:t>}</w:t>
      </w:r>
    </w:p>
    <w:p w14:paraId="64A754B1" w14:textId="127A0BE7" w:rsidR="00C72220" w:rsidRDefault="00C72220" w:rsidP="00C72220"/>
    <w:p w14:paraId="6F274800" w14:textId="510229DA" w:rsidR="00C72220" w:rsidRDefault="00C72220" w:rsidP="00C72220"/>
    <w:p w14:paraId="5B0C61CA" w14:textId="05107B2C" w:rsidR="00C72220" w:rsidRDefault="00C72220" w:rsidP="00C72220"/>
    <w:p w14:paraId="6451F2F7" w14:textId="36E2DF79" w:rsidR="00C72220" w:rsidRDefault="00C72220" w:rsidP="00C72220"/>
    <w:p w14:paraId="38A3F475" w14:textId="04E5FBA2" w:rsidR="00C72220" w:rsidRDefault="00C72220" w:rsidP="00C72220"/>
    <w:p w14:paraId="05F32223" w14:textId="5B71599A" w:rsidR="00C72220" w:rsidRDefault="00C72220" w:rsidP="00C72220"/>
    <w:p w14:paraId="26874E53" w14:textId="2FD496C7" w:rsidR="00C72220" w:rsidRDefault="00C72220" w:rsidP="00C72220"/>
    <w:p w14:paraId="09A914DB" w14:textId="3691D0C1" w:rsidR="00C72220" w:rsidRDefault="00C72220" w:rsidP="00C72220"/>
    <w:p w14:paraId="130242A0" w14:textId="58C2A4AD" w:rsidR="00C72220" w:rsidRDefault="00C72220" w:rsidP="00C72220"/>
    <w:p w14:paraId="3E3475A9" w14:textId="7D92B50C" w:rsidR="00C72220" w:rsidRDefault="00C72220" w:rsidP="00C72220"/>
    <w:p w14:paraId="003899B4" w14:textId="166D4A1D" w:rsidR="00C72220" w:rsidRDefault="00C72220" w:rsidP="00C72220"/>
    <w:p w14:paraId="79C0E518" w14:textId="7821B884" w:rsidR="00C72220" w:rsidRDefault="00C72220" w:rsidP="00C72220"/>
    <w:p w14:paraId="40B09A76" w14:textId="52227A1B" w:rsidR="00C72220" w:rsidRDefault="00C72220" w:rsidP="00C72220"/>
    <w:p w14:paraId="0FB34477" w14:textId="6B5636DC" w:rsidR="00C72220" w:rsidRDefault="00C72220" w:rsidP="00C72220"/>
    <w:p w14:paraId="65838783" w14:textId="01F29485" w:rsidR="00C72220" w:rsidRDefault="00C72220" w:rsidP="00C72220"/>
    <w:p w14:paraId="52386352" w14:textId="584712B0" w:rsidR="00C72220" w:rsidRDefault="00C72220" w:rsidP="00C72220"/>
    <w:p w14:paraId="39A4C8DF" w14:textId="01BAF22D" w:rsidR="00C72220" w:rsidRDefault="00C72220" w:rsidP="00C72220"/>
    <w:p w14:paraId="7BE94FAF" w14:textId="40A2D447" w:rsidR="00C72220" w:rsidRDefault="00C72220" w:rsidP="00C72220"/>
    <w:p w14:paraId="41B68155" w14:textId="118C760B" w:rsidR="00C72220" w:rsidRDefault="00C72220" w:rsidP="00C72220"/>
    <w:p w14:paraId="54994781" w14:textId="175912F5" w:rsidR="00C72220" w:rsidRDefault="00C72220" w:rsidP="00C72220"/>
    <w:p w14:paraId="4F38F47B" w14:textId="5707E45B" w:rsidR="00C72220" w:rsidRDefault="00C72220" w:rsidP="00C72220"/>
    <w:p w14:paraId="64D05072" w14:textId="26AB1A01" w:rsidR="00C72220" w:rsidRDefault="00C72220" w:rsidP="00C72220"/>
    <w:p w14:paraId="0D11641F" w14:textId="6F3A9EE0" w:rsidR="00C72220" w:rsidRDefault="00C72220" w:rsidP="00C72220"/>
    <w:p w14:paraId="36EDD842" w14:textId="5D8E3092" w:rsidR="00C72220" w:rsidRDefault="00C72220" w:rsidP="00C72220"/>
    <w:p w14:paraId="32EA2DA7" w14:textId="5CE626A0" w:rsidR="00C72220" w:rsidRDefault="00C72220" w:rsidP="00C72220"/>
    <w:p w14:paraId="0464A27E" w14:textId="23BA7180" w:rsidR="00C72220" w:rsidRDefault="00C72220" w:rsidP="00C72220"/>
    <w:p w14:paraId="42A0F80B" w14:textId="34588ED8" w:rsidR="00C72220" w:rsidRDefault="00C72220" w:rsidP="00C72220"/>
    <w:p w14:paraId="446CCDEF" w14:textId="1D251F05" w:rsidR="00C72220" w:rsidRDefault="00C72220" w:rsidP="00C72220"/>
    <w:p w14:paraId="3423CA73" w14:textId="5C1A6A21" w:rsidR="00C72220" w:rsidRDefault="00C72220" w:rsidP="00C72220"/>
    <w:p w14:paraId="7C665158" w14:textId="7C4BA99B" w:rsidR="00C72220" w:rsidRDefault="00C72220" w:rsidP="00C72220"/>
    <w:p w14:paraId="7DB69D42" w14:textId="61BBFA37" w:rsidR="00C72220" w:rsidRDefault="00C72220" w:rsidP="00C72220"/>
    <w:p w14:paraId="73E21E95" w14:textId="77777777" w:rsidR="00C72220" w:rsidRDefault="00C72220" w:rsidP="00C72220"/>
    <w:p w14:paraId="4D975C85" w14:textId="3CB37D01" w:rsidR="00C72220" w:rsidRDefault="00972C1E" w:rsidP="00C72220">
      <w:pPr>
        <w:pStyle w:val="Heading2"/>
      </w:pPr>
      <w:r>
        <w:lastRenderedPageBreak/>
        <w:t>Cubie</w:t>
      </w:r>
    </w:p>
    <w:p w14:paraId="7C449D3A" w14:textId="77777777" w:rsidR="00972C1E" w:rsidRDefault="00972C1E" w:rsidP="00972C1E">
      <w:r>
        <w:t>class Cubie {</w:t>
      </w:r>
    </w:p>
    <w:p w14:paraId="6F50AC69" w14:textId="77777777" w:rsidR="00972C1E" w:rsidRDefault="00972C1E" w:rsidP="00972C1E">
      <w:r>
        <w:t xml:space="preserve">  PMatrix3D matrix;</w:t>
      </w:r>
    </w:p>
    <w:p w14:paraId="04F3192E" w14:textId="77777777" w:rsidR="00972C1E" w:rsidRDefault="00972C1E" w:rsidP="00972C1E">
      <w:r>
        <w:t xml:space="preserve">  int x = 0;</w:t>
      </w:r>
    </w:p>
    <w:p w14:paraId="7D19B5E0" w14:textId="77777777" w:rsidR="00972C1E" w:rsidRDefault="00972C1E" w:rsidP="00972C1E">
      <w:r>
        <w:t xml:space="preserve">  int y = 0;</w:t>
      </w:r>
    </w:p>
    <w:p w14:paraId="5E634D1B" w14:textId="77777777" w:rsidR="00972C1E" w:rsidRDefault="00972C1E" w:rsidP="00972C1E">
      <w:r>
        <w:t xml:space="preserve">  int z = 0;</w:t>
      </w:r>
    </w:p>
    <w:p w14:paraId="2291F308" w14:textId="77777777" w:rsidR="00972C1E" w:rsidRDefault="00972C1E" w:rsidP="00972C1E">
      <w:r>
        <w:t xml:space="preserve">  color c;</w:t>
      </w:r>
    </w:p>
    <w:p w14:paraId="542534CD" w14:textId="77777777" w:rsidR="00972C1E" w:rsidRDefault="00972C1E" w:rsidP="00972C1E">
      <w:r>
        <w:t xml:space="preserve">  Face[] faces = new Face[6];</w:t>
      </w:r>
    </w:p>
    <w:p w14:paraId="32676D79" w14:textId="77777777" w:rsidR="00972C1E" w:rsidRDefault="00972C1E" w:rsidP="00972C1E"/>
    <w:p w14:paraId="44DF7BFF" w14:textId="77777777" w:rsidR="00972C1E" w:rsidRDefault="00972C1E" w:rsidP="00972C1E">
      <w:r>
        <w:t xml:space="preserve">  Cubie(PMatrix3D m, int x, int y, int z) {</w:t>
      </w:r>
    </w:p>
    <w:p w14:paraId="4CA4B296" w14:textId="77777777" w:rsidR="00972C1E" w:rsidRDefault="00972C1E" w:rsidP="00972C1E">
      <w:r>
        <w:t xml:space="preserve">    this.matrix = m;</w:t>
      </w:r>
    </w:p>
    <w:p w14:paraId="6564133C" w14:textId="77777777" w:rsidR="00972C1E" w:rsidRDefault="00972C1E" w:rsidP="00972C1E">
      <w:r>
        <w:t xml:space="preserve">    this.x = x;</w:t>
      </w:r>
    </w:p>
    <w:p w14:paraId="4B42D078" w14:textId="77777777" w:rsidR="00972C1E" w:rsidRDefault="00972C1E" w:rsidP="00972C1E">
      <w:r>
        <w:t xml:space="preserve">    this.y = y;</w:t>
      </w:r>
    </w:p>
    <w:p w14:paraId="5D44661B" w14:textId="77777777" w:rsidR="00972C1E" w:rsidRDefault="00972C1E" w:rsidP="00972C1E">
      <w:r>
        <w:t xml:space="preserve">    this.z = z;</w:t>
      </w:r>
    </w:p>
    <w:p w14:paraId="240E03D6" w14:textId="77777777" w:rsidR="00972C1E" w:rsidRDefault="00972C1E" w:rsidP="00972C1E">
      <w:r>
        <w:t xml:space="preserve">    c = color(255);</w:t>
      </w:r>
    </w:p>
    <w:p w14:paraId="48B5DD0B" w14:textId="77777777" w:rsidR="00972C1E" w:rsidRDefault="00972C1E" w:rsidP="00972C1E"/>
    <w:p w14:paraId="03EDC099" w14:textId="77777777" w:rsidR="00972C1E" w:rsidRDefault="00972C1E" w:rsidP="00972C1E">
      <w:r>
        <w:t xml:space="preserve">    faces[0] = new Face(new PVector(0, 0, -1), color(0, 0, 255));</w:t>
      </w:r>
    </w:p>
    <w:p w14:paraId="530259A4" w14:textId="77777777" w:rsidR="00972C1E" w:rsidRDefault="00972C1E" w:rsidP="00972C1E">
      <w:r>
        <w:t xml:space="preserve">    faces[1] = new Face(new PVector(0, 0, 1), color(0, 255, 0));</w:t>
      </w:r>
    </w:p>
    <w:p w14:paraId="1C35BAED" w14:textId="77777777" w:rsidR="00972C1E" w:rsidRDefault="00972C1E" w:rsidP="00972C1E">
      <w:r>
        <w:t xml:space="preserve">    faces[2] = new Face(new PVector(0, 1, 0), color(255, 255, 255));</w:t>
      </w:r>
    </w:p>
    <w:p w14:paraId="5450E179" w14:textId="77777777" w:rsidR="00972C1E" w:rsidRDefault="00972C1E" w:rsidP="00972C1E">
      <w:r>
        <w:t xml:space="preserve">    faces[3] = new Face(new PVector(0, -1, 0), color(255, 255, 0));</w:t>
      </w:r>
    </w:p>
    <w:p w14:paraId="3DE6D4D2" w14:textId="77777777" w:rsidR="00972C1E" w:rsidRDefault="00972C1E" w:rsidP="00972C1E">
      <w:r>
        <w:t xml:space="preserve">    faces[4] = new Face(new PVector(1, 0, 0), color(255, 150, 0));</w:t>
      </w:r>
    </w:p>
    <w:p w14:paraId="5B7F4B69" w14:textId="77777777" w:rsidR="00972C1E" w:rsidRDefault="00972C1E" w:rsidP="00972C1E">
      <w:r>
        <w:t xml:space="preserve">    faces[5] = new Face(new PVector(-1, 0, 0), color(255, 0, 0));</w:t>
      </w:r>
    </w:p>
    <w:p w14:paraId="3D7CF427" w14:textId="77777777" w:rsidR="00972C1E" w:rsidRDefault="00972C1E" w:rsidP="00972C1E">
      <w:r>
        <w:t xml:space="preserve">  }</w:t>
      </w:r>
    </w:p>
    <w:p w14:paraId="7DAF636A" w14:textId="77777777" w:rsidR="00972C1E" w:rsidRDefault="00972C1E" w:rsidP="00972C1E">
      <w:r>
        <w:t xml:space="preserve">  </w:t>
      </w:r>
    </w:p>
    <w:p w14:paraId="4C85E540" w14:textId="77777777" w:rsidR="00972C1E" w:rsidRDefault="00972C1E" w:rsidP="00972C1E">
      <w:r>
        <w:t xml:space="preserve">  void turnFacesZ(int dir) {</w:t>
      </w:r>
    </w:p>
    <w:p w14:paraId="47B898F3" w14:textId="77777777" w:rsidR="00972C1E" w:rsidRDefault="00972C1E" w:rsidP="00972C1E">
      <w:r>
        <w:t xml:space="preserve">    for (Face f : faces) {</w:t>
      </w:r>
    </w:p>
    <w:p w14:paraId="0FD06DCF" w14:textId="77777777" w:rsidR="00972C1E" w:rsidRDefault="00972C1E" w:rsidP="00972C1E">
      <w:r>
        <w:t xml:space="preserve">      f.turnZ(dir*HALF_PI); </w:t>
      </w:r>
    </w:p>
    <w:p w14:paraId="4A115545" w14:textId="77777777" w:rsidR="00972C1E" w:rsidRDefault="00972C1E" w:rsidP="00972C1E">
      <w:r>
        <w:t xml:space="preserve">    }</w:t>
      </w:r>
    </w:p>
    <w:p w14:paraId="16012551" w14:textId="77777777" w:rsidR="00972C1E" w:rsidRDefault="00972C1E" w:rsidP="00972C1E">
      <w:r>
        <w:t xml:space="preserve">  }</w:t>
      </w:r>
    </w:p>
    <w:p w14:paraId="45014175" w14:textId="77777777" w:rsidR="00972C1E" w:rsidRDefault="00972C1E" w:rsidP="00972C1E"/>
    <w:p w14:paraId="5C3905B6" w14:textId="77777777" w:rsidR="00972C1E" w:rsidRDefault="00972C1E" w:rsidP="00972C1E">
      <w:r>
        <w:t xml:space="preserve">  void turnFacesY(int dir) {</w:t>
      </w:r>
    </w:p>
    <w:p w14:paraId="129CF9A7" w14:textId="77777777" w:rsidR="00972C1E" w:rsidRDefault="00972C1E" w:rsidP="00972C1E">
      <w:r>
        <w:t xml:space="preserve">    for (Face f : faces) {</w:t>
      </w:r>
    </w:p>
    <w:p w14:paraId="2B2229AD" w14:textId="77777777" w:rsidR="00972C1E" w:rsidRDefault="00972C1E" w:rsidP="00972C1E">
      <w:r>
        <w:t xml:space="preserve">      f.turnY(dir*HALF_PI); </w:t>
      </w:r>
    </w:p>
    <w:p w14:paraId="58A5998E" w14:textId="77777777" w:rsidR="00972C1E" w:rsidRDefault="00972C1E" w:rsidP="00972C1E">
      <w:r>
        <w:t xml:space="preserve">    }</w:t>
      </w:r>
    </w:p>
    <w:p w14:paraId="6400AFE8" w14:textId="77777777" w:rsidR="00972C1E" w:rsidRDefault="00972C1E" w:rsidP="00972C1E">
      <w:r>
        <w:t xml:space="preserve">  }</w:t>
      </w:r>
    </w:p>
    <w:p w14:paraId="09693086" w14:textId="77777777" w:rsidR="00972C1E" w:rsidRDefault="00972C1E" w:rsidP="00972C1E"/>
    <w:p w14:paraId="237744F8" w14:textId="77777777" w:rsidR="00972C1E" w:rsidRDefault="00972C1E" w:rsidP="00972C1E">
      <w:r>
        <w:t xml:space="preserve">    void turnFacesX(int dir) {</w:t>
      </w:r>
    </w:p>
    <w:p w14:paraId="319DB217" w14:textId="77777777" w:rsidR="00972C1E" w:rsidRDefault="00972C1E" w:rsidP="00972C1E">
      <w:r>
        <w:t xml:space="preserve">    for (Face f : faces) {</w:t>
      </w:r>
    </w:p>
    <w:p w14:paraId="09C5E796" w14:textId="77777777" w:rsidR="00972C1E" w:rsidRDefault="00972C1E" w:rsidP="00972C1E">
      <w:r>
        <w:t xml:space="preserve">      f.turnX(dir*HALF_PI); </w:t>
      </w:r>
    </w:p>
    <w:p w14:paraId="0852270F" w14:textId="77777777" w:rsidR="00972C1E" w:rsidRDefault="00972C1E" w:rsidP="00972C1E">
      <w:r>
        <w:t xml:space="preserve">    }</w:t>
      </w:r>
    </w:p>
    <w:p w14:paraId="52B11B74" w14:textId="77777777" w:rsidR="00972C1E" w:rsidRDefault="00972C1E" w:rsidP="00972C1E">
      <w:r>
        <w:t xml:space="preserve">  }</w:t>
      </w:r>
    </w:p>
    <w:p w14:paraId="6F770309" w14:textId="77777777" w:rsidR="00972C1E" w:rsidRDefault="00972C1E" w:rsidP="00972C1E">
      <w:r>
        <w:t xml:space="preserve">  </w:t>
      </w:r>
    </w:p>
    <w:p w14:paraId="43BC5E90" w14:textId="77777777" w:rsidR="00972C1E" w:rsidRDefault="00972C1E" w:rsidP="00972C1E">
      <w:r>
        <w:t xml:space="preserve">  </w:t>
      </w:r>
    </w:p>
    <w:p w14:paraId="2C84A28A" w14:textId="77777777" w:rsidR="00972C1E" w:rsidRDefault="00972C1E" w:rsidP="00972C1E">
      <w:r>
        <w:t xml:space="preserve">  </w:t>
      </w:r>
    </w:p>
    <w:p w14:paraId="775C5502" w14:textId="77777777" w:rsidR="00972C1E" w:rsidRDefault="00972C1E" w:rsidP="00972C1E">
      <w:r>
        <w:t xml:space="preserve">  void update(int x, int y, int z) {</w:t>
      </w:r>
    </w:p>
    <w:p w14:paraId="2C361581" w14:textId="77777777" w:rsidR="00972C1E" w:rsidRDefault="00972C1E" w:rsidP="00972C1E">
      <w:r>
        <w:t xml:space="preserve">    matrix.reset(); </w:t>
      </w:r>
    </w:p>
    <w:p w14:paraId="31E3BF5E" w14:textId="77777777" w:rsidR="00972C1E" w:rsidRDefault="00972C1E" w:rsidP="00972C1E">
      <w:r>
        <w:t xml:space="preserve">    matrix.translate(x, y, z);</w:t>
      </w:r>
    </w:p>
    <w:p w14:paraId="09315A42" w14:textId="77777777" w:rsidR="00972C1E" w:rsidRDefault="00972C1E" w:rsidP="00972C1E">
      <w:r>
        <w:t xml:space="preserve">    this.x = x;</w:t>
      </w:r>
    </w:p>
    <w:p w14:paraId="4560590A" w14:textId="77777777" w:rsidR="00972C1E" w:rsidRDefault="00972C1E" w:rsidP="00972C1E">
      <w:r>
        <w:t xml:space="preserve">    this.y = y;</w:t>
      </w:r>
    </w:p>
    <w:p w14:paraId="1C449DEA" w14:textId="77777777" w:rsidR="00972C1E" w:rsidRDefault="00972C1E" w:rsidP="00972C1E">
      <w:r>
        <w:t xml:space="preserve">    this.z = z;</w:t>
      </w:r>
    </w:p>
    <w:p w14:paraId="0F6AE637" w14:textId="77777777" w:rsidR="00972C1E" w:rsidRDefault="00972C1E" w:rsidP="00972C1E">
      <w:r>
        <w:lastRenderedPageBreak/>
        <w:t xml:space="preserve">  }</w:t>
      </w:r>
    </w:p>
    <w:p w14:paraId="130E750B" w14:textId="77777777" w:rsidR="00972C1E" w:rsidRDefault="00972C1E" w:rsidP="00972C1E"/>
    <w:p w14:paraId="2CACEF27" w14:textId="77777777" w:rsidR="00972C1E" w:rsidRDefault="00972C1E" w:rsidP="00972C1E">
      <w:r>
        <w:t xml:space="preserve">  void show() {</w:t>
      </w:r>
    </w:p>
    <w:p w14:paraId="015F81F0" w14:textId="77777777" w:rsidR="00972C1E" w:rsidRDefault="00972C1E" w:rsidP="00972C1E">
      <w:r>
        <w:t xml:space="preserve">    //fill(c);</w:t>
      </w:r>
    </w:p>
    <w:p w14:paraId="480894B3" w14:textId="77777777" w:rsidR="00972C1E" w:rsidRDefault="00972C1E" w:rsidP="00972C1E">
      <w:r>
        <w:t xml:space="preserve">    noFill();</w:t>
      </w:r>
    </w:p>
    <w:p w14:paraId="0C3D7FEE" w14:textId="77777777" w:rsidR="00972C1E" w:rsidRDefault="00972C1E" w:rsidP="00972C1E">
      <w:r>
        <w:t xml:space="preserve">    stroke(0);</w:t>
      </w:r>
    </w:p>
    <w:p w14:paraId="2E6197CB" w14:textId="77777777" w:rsidR="00972C1E" w:rsidRDefault="00972C1E" w:rsidP="00972C1E">
      <w:r>
        <w:t xml:space="preserve">    strokeWeight(0.1);</w:t>
      </w:r>
    </w:p>
    <w:p w14:paraId="7109016A" w14:textId="77777777" w:rsidR="00972C1E" w:rsidRDefault="00972C1E" w:rsidP="00972C1E">
      <w:r>
        <w:t xml:space="preserve">    pushMatrix(); </w:t>
      </w:r>
    </w:p>
    <w:p w14:paraId="018821F8" w14:textId="77777777" w:rsidR="00972C1E" w:rsidRDefault="00972C1E" w:rsidP="00972C1E">
      <w:r>
        <w:t xml:space="preserve">    applyMatrix(matrix);</w:t>
      </w:r>
    </w:p>
    <w:p w14:paraId="5E8BCE48" w14:textId="77777777" w:rsidR="00972C1E" w:rsidRDefault="00972C1E" w:rsidP="00972C1E">
      <w:r>
        <w:t xml:space="preserve">    box(1);</w:t>
      </w:r>
    </w:p>
    <w:p w14:paraId="347579EC" w14:textId="77777777" w:rsidR="00972C1E" w:rsidRDefault="00972C1E" w:rsidP="00972C1E">
      <w:r>
        <w:t xml:space="preserve">    for (Face f : faces) {</w:t>
      </w:r>
    </w:p>
    <w:p w14:paraId="19D328E8" w14:textId="77777777" w:rsidR="00972C1E" w:rsidRDefault="00972C1E" w:rsidP="00972C1E">
      <w:r>
        <w:t xml:space="preserve">      f.show();</w:t>
      </w:r>
    </w:p>
    <w:p w14:paraId="54D4FB69" w14:textId="77777777" w:rsidR="00972C1E" w:rsidRDefault="00972C1E" w:rsidP="00972C1E">
      <w:r>
        <w:t xml:space="preserve">    }</w:t>
      </w:r>
    </w:p>
    <w:p w14:paraId="09BDCEA7" w14:textId="77777777" w:rsidR="00972C1E" w:rsidRDefault="00972C1E" w:rsidP="00972C1E">
      <w:r>
        <w:t xml:space="preserve">    popMatrix();</w:t>
      </w:r>
    </w:p>
    <w:p w14:paraId="51AD9889" w14:textId="77777777" w:rsidR="00972C1E" w:rsidRDefault="00972C1E" w:rsidP="00972C1E">
      <w:r>
        <w:t xml:space="preserve">  }</w:t>
      </w:r>
    </w:p>
    <w:p w14:paraId="27E29393" w14:textId="0BC19EA2" w:rsidR="00C72220" w:rsidRDefault="00972C1E" w:rsidP="00972C1E">
      <w:r>
        <w:t>}</w:t>
      </w:r>
    </w:p>
    <w:p w14:paraId="71E62F6F" w14:textId="26B6B561" w:rsidR="00C72220" w:rsidRDefault="00C72220" w:rsidP="00C72220"/>
    <w:p w14:paraId="4A590E0C" w14:textId="557CCAF5" w:rsidR="00C72220" w:rsidRDefault="00C72220" w:rsidP="00C72220"/>
    <w:p w14:paraId="2F8308B9" w14:textId="50F27460" w:rsidR="00C72220" w:rsidRDefault="00C72220" w:rsidP="00C72220"/>
    <w:p w14:paraId="0067788C" w14:textId="1C883507" w:rsidR="00C72220" w:rsidRDefault="00C72220" w:rsidP="00C72220"/>
    <w:p w14:paraId="306720CB" w14:textId="7F61C609" w:rsidR="00C72220" w:rsidRDefault="00C72220" w:rsidP="00C72220"/>
    <w:p w14:paraId="64F7539C" w14:textId="7F4F69C0" w:rsidR="00C72220" w:rsidRDefault="00C72220" w:rsidP="00C72220"/>
    <w:p w14:paraId="2498E20A" w14:textId="182453B4" w:rsidR="00C72220" w:rsidRDefault="00C72220" w:rsidP="00C72220"/>
    <w:p w14:paraId="44ABF177" w14:textId="135B2A3D" w:rsidR="00C72220" w:rsidRDefault="00C72220" w:rsidP="00C72220"/>
    <w:p w14:paraId="2B702EFE" w14:textId="09C78F08" w:rsidR="00C72220" w:rsidRDefault="00C72220" w:rsidP="00C72220"/>
    <w:p w14:paraId="47C6E7B1" w14:textId="34B35D93" w:rsidR="00C72220" w:rsidRDefault="00C72220" w:rsidP="00C72220"/>
    <w:p w14:paraId="601995EF" w14:textId="5099E13E" w:rsidR="00C72220" w:rsidRDefault="00C72220" w:rsidP="00C72220"/>
    <w:p w14:paraId="3A62E52F" w14:textId="7EFF17DC" w:rsidR="00C72220" w:rsidRDefault="00C72220" w:rsidP="00C72220"/>
    <w:p w14:paraId="1B434052" w14:textId="7E0744C1" w:rsidR="00C72220" w:rsidRDefault="00C72220" w:rsidP="00C72220"/>
    <w:p w14:paraId="77E59E70" w14:textId="3EFC387B" w:rsidR="00C72220" w:rsidRDefault="00C72220" w:rsidP="00C72220"/>
    <w:p w14:paraId="6D0FA205" w14:textId="0BC783C5" w:rsidR="00C72220" w:rsidRDefault="00C72220" w:rsidP="00C72220"/>
    <w:p w14:paraId="0016CA0D" w14:textId="05521205" w:rsidR="00C72220" w:rsidRDefault="00C72220" w:rsidP="00C72220"/>
    <w:p w14:paraId="3889ED42" w14:textId="1E5FE140" w:rsidR="00C72220" w:rsidRDefault="00C72220" w:rsidP="00C72220"/>
    <w:p w14:paraId="5F512792" w14:textId="4767E547" w:rsidR="00C72220" w:rsidRDefault="00C72220" w:rsidP="00C72220"/>
    <w:p w14:paraId="77D3BB71" w14:textId="10CAD869" w:rsidR="00C72220" w:rsidRDefault="00C72220" w:rsidP="00C72220"/>
    <w:p w14:paraId="50DCFF72" w14:textId="4940A74F" w:rsidR="00C72220" w:rsidRDefault="00C72220" w:rsidP="00C72220"/>
    <w:p w14:paraId="505F54F2" w14:textId="744A9A2F" w:rsidR="00C72220" w:rsidRDefault="00C72220" w:rsidP="00C72220"/>
    <w:p w14:paraId="6D09E7D8" w14:textId="30104387" w:rsidR="00C72220" w:rsidRDefault="00C72220" w:rsidP="00C72220"/>
    <w:p w14:paraId="7AFB67D5" w14:textId="19CB55C2" w:rsidR="00C72220" w:rsidRDefault="00C72220" w:rsidP="00C72220"/>
    <w:p w14:paraId="28A5C53A" w14:textId="7A8BFC10" w:rsidR="00C72220" w:rsidRDefault="00C72220" w:rsidP="00C72220"/>
    <w:p w14:paraId="6751E247" w14:textId="4B62B05C" w:rsidR="00C72220" w:rsidRDefault="00C72220" w:rsidP="00C72220"/>
    <w:p w14:paraId="241488D9" w14:textId="42D2B4FD" w:rsidR="00C72220" w:rsidRDefault="00C72220" w:rsidP="00C72220"/>
    <w:p w14:paraId="287624AE" w14:textId="5769E7B9" w:rsidR="00C72220" w:rsidRDefault="00C72220" w:rsidP="00C72220"/>
    <w:p w14:paraId="14EB8D1C" w14:textId="2B912A0A" w:rsidR="00C72220" w:rsidRDefault="00C72220" w:rsidP="00C72220"/>
    <w:p w14:paraId="7B068451" w14:textId="440F0A97" w:rsidR="00C72220" w:rsidRDefault="00C72220" w:rsidP="00C72220"/>
    <w:p w14:paraId="101623BE" w14:textId="3C65DE2E" w:rsidR="00C72220" w:rsidRDefault="00C72220" w:rsidP="00C72220"/>
    <w:p w14:paraId="2B09605B" w14:textId="21C24E24" w:rsidR="00C72220" w:rsidRDefault="00C72220" w:rsidP="00C72220"/>
    <w:p w14:paraId="363C6EB4" w14:textId="476FCF00" w:rsidR="00C72220" w:rsidRDefault="00C72220" w:rsidP="00C72220"/>
    <w:p w14:paraId="27650426" w14:textId="695CF4C7" w:rsidR="00C72220" w:rsidRDefault="00C72220" w:rsidP="00C72220"/>
    <w:p w14:paraId="2E27615E" w14:textId="37CF1C47" w:rsidR="00C72220" w:rsidRDefault="00C72220" w:rsidP="00C72220"/>
    <w:p w14:paraId="12B23A21" w14:textId="77777777" w:rsidR="00C72220" w:rsidRDefault="00C72220" w:rsidP="00C72220"/>
    <w:p w14:paraId="6413980E" w14:textId="788E024C" w:rsidR="00C72220" w:rsidRDefault="00C72220" w:rsidP="00C72220">
      <w:pPr>
        <w:pStyle w:val="Heading2"/>
      </w:pPr>
      <w:r>
        <w:lastRenderedPageBreak/>
        <w:t>Controls</w:t>
      </w:r>
    </w:p>
    <w:p w14:paraId="499C5D7E" w14:textId="77777777" w:rsidR="00972C1E" w:rsidRDefault="00972C1E" w:rsidP="00972C1E">
      <w:r>
        <w:t>void keyPressed() {</w:t>
      </w:r>
    </w:p>
    <w:p w14:paraId="0EBB78C7" w14:textId="3B095CD0" w:rsidR="00972C1E" w:rsidRDefault="00972C1E" w:rsidP="00972C1E">
      <w:r>
        <w:t xml:space="preserve">  if (key == ' ') {</w:t>
      </w:r>
    </w:p>
    <w:p w14:paraId="49152124" w14:textId="77777777" w:rsidR="00972C1E" w:rsidRDefault="00972C1E" w:rsidP="00972C1E">
      <w:r>
        <w:t xml:space="preserve">    started = true; </w:t>
      </w:r>
    </w:p>
    <w:p w14:paraId="4AA53A6B" w14:textId="77777777" w:rsidR="00972C1E" w:rsidRDefault="00972C1E" w:rsidP="00972C1E">
      <w:r>
        <w:t xml:space="preserve">  }</w:t>
      </w:r>
    </w:p>
    <w:p w14:paraId="1CA1D193" w14:textId="77777777" w:rsidR="00972C1E" w:rsidRDefault="00972C1E" w:rsidP="00972C1E">
      <w:r>
        <w:t>}</w:t>
      </w:r>
    </w:p>
    <w:p w14:paraId="06F1BB23" w14:textId="77777777" w:rsidR="00972C1E" w:rsidRDefault="00972C1E" w:rsidP="00972C1E"/>
    <w:p w14:paraId="02A4F32D" w14:textId="77777777" w:rsidR="00972C1E" w:rsidRDefault="00972C1E" w:rsidP="00972C1E">
      <w:r>
        <w:t>void applyMove(char move) {</w:t>
      </w:r>
    </w:p>
    <w:p w14:paraId="0D11C770" w14:textId="77777777" w:rsidR="00972C1E" w:rsidRDefault="00972C1E" w:rsidP="00972C1E">
      <w:r>
        <w:t xml:space="preserve">  switch (move) {</w:t>
      </w:r>
    </w:p>
    <w:p w14:paraId="7E1CCF1B" w14:textId="77777777" w:rsidR="00972C1E" w:rsidRDefault="00972C1E" w:rsidP="00972C1E">
      <w:r>
        <w:t xml:space="preserve">  case 'f': </w:t>
      </w:r>
    </w:p>
    <w:p w14:paraId="32423137" w14:textId="77777777" w:rsidR="00972C1E" w:rsidRDefault="00972C1E" w:rsidP="00972C1E">
      <w:r>
        <w:t xml:space="preserve">    turnZ(1, 1);</w:t>
      </w:r>
    </w:p>
    <w:p w14:paraId="3066E39F" w14:textId="77777777" w:rsidR="00972C1E" w:rsidRDefault="00972C1E" w:rsidP="00972C1E">
      <w:r>
        <w:t xml:space="preserve">    break;</w:t>
      </w:r>
    </w:p>
    <w:p w14:paraId="76372007" w14:textId="77777777" w:rsidR="00972C1E" w:rsidRDefault="00972C1E" w:rsidP="00972C1E">
      <w:r>
        <w:t xml:space="preserve">  case 'F': </w:t>
      </w:r>
    </w:p>
    <w:p w14:paraId="3BD4A182" w14:textId="77777777" w:rsidR="00972C1E" w:rsidRDefault="00972C1E" w:rsidP="00972C1E">
      <w:r>
        <w:t xml:space="preserve">    turnZ(1, -1);</w:t>
      </w:r>
    </w:p>
    <w:p w14:paraId="6744C088" w14:textId="77777777" w:rsidR="00972C1E" w:rsidRDefault="00972C1E" w:rsidP="00972C1E">
      <w:r>
        <w:t xml:space="preserve">    break;  </w:t>
      </w:r>
    </w:p>
    <w:p w14:paraId="539B061C" w14:textId="77777777" w:rsidR="00972C1E" w:rsidRDefault="00972C1E" w:rsidP="00972C1E">
      <w:r>
        <w:t xml:space="preserve">  case 'b': </w:t>
      </w:r>
    </w:p>
    <w:p w14:paraId="7D463ECE" w14:textId="77777777" w:rsidR="00972C1E" w:rsidRDefault="00972C1E" w:rsidP="00972C1E">
      <w:r>
        <w:t xml:space="preserve">    turnZ(-1, 1);</w:t>
      </w:r>
    </w:p>
    <w:p w14:paraId="0AE44E7D" w14:textId="77777777" w:rsidR="00972C1E" w:rsidRDefault="00972C1E" w:rsidP="00972C1E">
      <w:r>
        <w:t xml:space="preserve">    break;</w:t>
      </w:r>
    </w:p>
    <w:p w14:paraId="73A3C961" w14:textId="77777777" w:rsidR="00972C1E" w:rsidRDefault="00972C1E" w:rsidP="00972C1E">
      <w:r>
        <w:t xml:space="preserve">  case 'B': </w:t>
      </w:r>
    </w:p>
    <w:p w14:paraId="6D718260" w14:textId="77777777" w:rsidR="00972C1E" w:rsidRDefault="00972C1E" w:rsidP="00972C1E">
      <w:r>
        <w:t xml:space="preserve">    turnZ(-1, -1);</w:t>
      </w:r>
    </w:p>
    <w:p w14:paraId="36A38BB2" w14:textId="77777777" w:rsidR="00972C1E" w:rsidRDefault="00972C1E" w:rsidP="00972C1E">
      <w:r>
        <w:t xml:space="preserve">    break;</w:t>
      </w:r>
    </w:p>
    <w:p w14:paraId="3B32F804" w14:textId="77777777" w:rsidR="00972C1E" w:rsidRDefault="00972C1E" w:rsidP="00972C1E">
      <w:r>
        <w:t xml:space="preserve">  case 'u': </w:t>
      </w:r>
    </w:p>
    <w:p w14:paraId="2D618ED1" w14:textId="77777777" w:rsidR="00972C1E" w:rsidRDefault="00972C1E" w:rsidP="00972C1E">
      <w:r>
        <w:t xml:space="preserve">    turnY(1, 1);</w:t>
      </w:r>
    </w:p>
    <w:p w14:paraId="12B0A7D8" w14:textId="77777777" w:rsidR="00972C1E" w:rsidRDefault="00972C1E" w:rsidP="00972C1E">
      <w:r>
        <w:t xml:space="preserve">    break;</w:t>
      </w:r>
    </w:p>
    <w:p w14:paraId="1E23BAA0" w14:textId="77777777" w:rsidR="00972C1E" w:rsidRDefault="00972C1E" w:rsidP="00972C1E">
      <w:r>
        <w:t xml:space="preserve">  case 'U': </w:t>
      </w:r>
    </w:p>
    <w:p w14:paraId="5BBB4598" w14:textId="77777777" w:rsidR="00972C1E" w:rsidRDefault="00972C1E" w:rsidP="00972C1E">
      <w:r>
        <w:t xml:space="preserve">    turnY(1, -1);</w:t>
      </w:r>
    </w:p>
    <w:p w14:paraId="3A69BE46" w14:textId="77777777" w:rsidR="00972C1E" w:rsidRDefault="00972C1E" w:rsidP="00972C1E">
      <w:r>
        <w:t xml:space="preserve">    break;</w:t>
      </w:r>
    </w:p>
    <w:p w14:paraId="05B5460B" w14:textId="77777777" w:rsidR="00972C1E" w:rsidRDefault="00972C1E" w:rsidP="00972C1E">
      <w:r>
        <w:t xml:space="preserve">  case 'd': </w:t>
      </w:r>
    </w:p>
    <w:p w14:paraId="164CD9D5" w14:textId="77777777" w:rsidR="00972C1E" w:rsidRDefault="00972C1E" w:rsidP="00972C1E">
      <w:r>
        <w:t xml:space="preserve">    turnY(-1, 1);</w:t>
      </w:r>
    </w:p>
    <w:p w14:paraId="1D4D7EF2" w14:textId="77777777" w:rsidR="00972C1E" w:rsidRDefault="00972C1E" w:rsidP="00972C1E">
      <w:r>
        <w:t xml:space="preserve">    break;</w:t>
      </w:r>
    </w:p>
    <w:p w14:paraId="410BD717" w14:textId="77777777" w:rsidR="00972C1E" w:rsidRDefault="00972C1E" w:rsidP="00972C1E">
      <w:r>
        <w:t xml:space="preserve">  case 'D': </w:t>
      </w:r>
    </w:p>
    <w:p w14:paraId="7E476AA3" w14:textId="77777777" w:rsidR="00972C1E" w:rsidRDefault="00972C1E" w:rsidP="00972C1E">
      <w:r>
        <w:t xml:space="preserve">    turnY(-1, -1);</w:t>
      </w:r>
    </w:p>
    <w:p w14:paraId="14D2F4E4" w14:textId="77777777" w:rsidR="00972C1E" w:rsidRDefault="00972C1E" w:rsidP="00972C1E">
      <w:r>
        <w:t xml:space="preserve">    break;</w:t>
      </w:r>
    </w:p>
    <w:p w14:paraId="7C098419" w14:textId="77777777" w:rsidR="00972C1E" w:rsidRDefault="00972C1E" w:rsidP="00972C1E">
      <w:r>
        <w:t xml:space="preserve">  case 'l': </w:t>
      </w:r>
    </w:p>
    <w:p w14:paraId="141DB8E8" w14:textId="77777777" w:rsidR="00972C1E" w:rsidRDefault="00972C1E" w:rsidP="00972C1E">
      <w:r>
        <w:t xml:space="preserve">    turnX(-1, 1);</w:t>
      </w:r>
    </w:p>
    <w:p w14:paraId="534B5FA4" w14:textId="77777777" w:rsidR="00972C1E" w:rsidRDefault="00972C1E" w:rsidP="00972C1E">
      <w:r>
        <w:t xml:space="preserve">    break;</w:t>
      </w:r>
    </w:p>
    <w:p w14:paraId="0DA0FBBC" w14:textId="77777777" w:rsidR="00972C1E" w:rsidRDefault="00972C1E" w:rsidP="00972C1E">
      <w:r>
        <w:t xml:space="preserve">  case 'L': </w:t>
      </w:r>
    </w:p>
    <w:p w14:paraId="73E61703" w14:textId="77777777" w:rsidR="00972C1E" w:rsidRDefault="00972C1E" w:rsidP="00972C1E">
      <w:r>
        <w:t xml:space="preserve">    turnX(-1, -1);</w:t>
      </w:r>
    </w:p>
    <w:p w14:paraId="5D0DC560" w14:textId="77777777" w:rsidR="00972C1E" w:rsidRDefault="00972C1E" w:rsidP="00972C1E">
      <w:r>
        <w:t xml:space="preserve">    break;</w:t>
      </w:r>
    </w:p>
    <w:p w14:paraId="7459D44E" w14:textId="77777777" w:rsidR="00972C1E" w:rsidRDefault="00972C1E" w:rsidP="00972C1E">
      <w:r>
        <w:t xml:space="preserve">  case 'r': </w:t>
      </w:r>
    </w:p>
    <w:p w14:paraId="3532ABC6" w14:textId="77777777" w:rsidR="00972C1E" w:rsidRDefault="00972C1E" w:rsidP="00972C1E">
      <w:r>
        <w:t xml:space="preserve">    turnX(1, 1);</w:t>
      </w:r>
    </w:p>
    <w:p w14:paraId="73F49315" w14:textId="77777777" w:rsidR="00972C1E" w:rsidRDefault="00972C1E" w:rsidP="00972C1E">
      <w:r>
        <w:t xml:space="preserve">    break;</w:t>
      </w:r>
    </w:p>
    <w:p w14:paraId="08BB89C3" w14:textId="77777777" w:rsidR="00972C1E" w:rsidRDefault="00972C1E" w:rsidP="00972C1E">
      <w:r>
        <w:t xml:space="preserve">  case 'R': </w:t>
      </w:r>
    </w:p>
    <w:p w14:paraId="1DA0BE81" w14:textId="77777777" w:rsidR="00972C1E" w:rsidRDefault="00972C1E" w:rsidP="00972C1E">
      <w:r>
        <w:t xml:space="preserve">    turnX(1, -1);</w:t>
      </w:r>
    </w:p>
    <w:p w14:paraId="3AB92B56" w14:textId="77777777" w:rsidR="00972C1E" w:rsidRDefault="00972C1E" w:rsidP="00972C1E">
      <w:r>
        <w:t xml:space="preserve">    break;</w:t>
      </w:r>
    </w:p>
    <w:p w14:paraId="6CC05F3A" w14:textId="77777777" w:rsidR="00972C1E" w:rsidRDefault="00972C1E" w:rsidP="00972C1E">
      <w:r>
        <w:t xml:space="preserve">  }</w:t>
      </w:r>
    </w:p>
    <w:p w14:paraId="2C2DD7C8" w14:textId="2E9E9B60" w:rsidR="00C72220" w:rsidRDefault="00972C1E" w:rsidP="00972C1E">
      <w:r>
        <w:t>}</w:t>
      </w:r>
    </w:p>
    <w:p w14:paraId="15BB7790" w14:textId="77777777" w:rsidR="008918C3" w:rsidRDefault="008918C3" w:rsidP="00972C1E"/>
    <w:p w14:paraId="45CF5018" w14:textId="1E19BB4B" w:rsidR="00C72220" w:rsidRDefault="00972C1E" w:rsidP="002D13C5">
      <w:pPr>
        <w:pStyle w:val="Heading2"/>
      </w:pPr>
      <w:r>
        <w:lastRenderedPageBreak/>
        <w:t>Face</w:t>
      </w:r>
    </w:p>
    <w:p w14:paraId="0A9489B4" w14:textId="77777777" w:rsidR="00972C1E" w:rsidRDefault="00972C1E" w:rsidP="00972C1E">
      <w:r>
        <w:t>class Face {</w:t>
      </w:r>
    </w:p>
    <w:p w14:paraId="7F7378D5" w14:textId="77777777" w:rsidR="00972C1E" w:rsidRDefault="00972C1E" w:rsidP="00972C1E">
      <w:r>
        <w:t xml:space="preserve">  PVector normal;</w:t>
      </w:r>
    </w:p>
    <w:p w14:paraId="0BEF8E4A" w14:textId="77777777" w:rsidR="00972C1E" w:rsidRDefault="00972C1E" w:rsidP="00972C1E">
      <w:r>
        <w:t xml:space="preserve">  color c;</w:t>
      </w:r>
    </w:p>
    <w:p w14:paraId="00326E73" w14:textId="77777777" w:rsidR="00972C1E" w:rsidRDefault="00972C1E" w:rsidP="00972C1E"/>
    <w:p w14:paraId="29C3E2C8" w14:textId="77777777" w:rsidR="00972C1E" w:rsidRDefault="00972C1E" w:rsidP="00972C1E">
      <w:r>
        <w:t xml:space="preserve">  Face(PVector normal, color c) {</w:t>
      </w:r>
    </w:p>
    <w:p w14:paraId="5ADFE48E" w14:textId="77777777" w:rsidR="00972C1E" w:rsidRDefault="00972C1E" w:rsidP="00972C1E">
      <w:r>
        <w:t xml:space="preserve">    this.normal = normal;</w:t>
      </w:r>
    </w:p>
    <w:p w14:paraId="5A4FF1E7" w14:textId="77777777" w:rsidR="00972C1E" w:rsidRDefault="00972C1E" w:rsidP="00972C1E">
      <w:r>
        <w:t xml:space="preserve">    this.c = c;</w:t>
      </w:r>
    </w:p>
    <w:p w14:paraId="48000E59" w14:textId="77777777" w:rsidR="00972C1E" w:rsidRDefault="00972C1E" w:rsidP="00972C1E">
      <w:r>
        <w:t xml:space="preserve">  }</w:t>
      </w:r>
    </w:p>
    <w:p w14:paraId="45334798" w14:textId="77777777" w:rsidR="00972C1E" w:rsidRDefault="00972C1E" w:rsidP="00972C1E"/>
    <w:p w14:paraId="5B4E7533" w14:textId="77777777" w:rsidR="00972C1E" w:rsidRDefault="00972C1E" w:rsidP="00972C1E"/>
    <w:p w14:paraId="6BF2FD57" w14:textId="77777777" w:rsidR="00972C1E" w:rsidRDefault="00972C1E" w:rsidP="00972C1E">
      <w:r>
        <w:t xml:space="preserve">  void turnZ(float angle) {</w:t>
      </w:r>
    </w:p>
    <w:p w14:paraId="63EDEE4F" w14:textId="77777777" w:rsidR="00972C1E" w:rsidRDefault="00972C1E" w:rsidP="00972C1E">
      <w:r>
        <w:t xml:space="preserve">    PVector v2 = new PVector();</w:t>
      </w:r>
    </w:p>
    <w:p w14:paraId="39DC48B5" w14:textId="77777777" w:rsidR="00972C1E" w:rsidRDefault="00972C1E" w:rsidP="00972C1E">
      <w:r>
        <w:t xml:space="preserve">    v2.x = round(normal.x * cos(angle) - normal.y * sin(angle));</w:t>
      </w:r>
    </w:p>
    <w:p w14:paraId="52DE12D5" w14:textId="77777777" w:rsidR="00972C1E" w:rsidRDefault="00972C1E" w:rsidP="00972C1E">
      <w:r>
        <w:t xml:space="preserve">    v2.y = round(normal.x * sin(angle) + normal.y * cos(angle));</w:t>
      </w:r>
    </w:p>
    <w:p w14:paraId="2C854F5F" w14:textId="77777777" w:rsidR="00972C1E" w:rsidRDefault="00972C1E" w:rsidP="00972C1E">
      <w:r>
        <w:t xml:space="preserve">    v2.z = round(normal.z);</w:t>
      </w:r>
    </w:p>
    <w:p w14:paraId="1142A8C3" w14:textId="77777777" w:rsidR="00972C1E" w:rsidRDefault="00972C1E" w:rsidP="00972C1E">
      <w:r>
        <w:t xml:space="preserve">    normal = v2;</w:t>
      </w:r>
    </w:p>
    <w:p w14:paraId="4550EBA0" w14:textId="77777777" w:rsidR="00972C1E" w:rsidRDefault="00972C1E" w:rsidP="00972C1E">
      <w:r>
        <w:t xml:space="preserve">  }</w:t>
      </w:r>
    </w:p>
    <w:p w14:paraId="4C6C2819" w14:textId="77777777" w:rsidR="00972C1E" w:rsidRDefault="00972C1E" w:rsidP="00972C1E"/>
    <w:p w14:paraId="6C4B3227" w14:textId="77777777" w:rsidR="00972C1E" w:rsidRDefault="00972C1E" w:rsidP="00972C1E">
      <w:r>
        <w:t xml:space="preserve">  void turnY(float angle) {</w:t>
      </w:r>
    </w:p>
    <w:p w14:paraId="1BCFF1AA" w14:textId="77777777" w:rsidR="00972C1E" w:rsidRDefault="00972C1E" w:rsidP="00972C1E">
      <w:r>
        <w:t xml:space="preserve">    PVector v2 = new PVector();</w:t>
      </w:r>
    </w:p>
    <w:p w14:paraId="1376C507" w14:textId="77777777" w:rsidR="00972C1E" w:rsidRDefault="00972C1E" w:rsidP="00972C1E">
      <w:r>
        <w:t xml:space="preserve">    v2.x = round(normal.x * cos(angle) - normal.z * sin(angle));</w:t>
      </w:r>
    </w:p>
    <w:p w14:paraId="4E714ED8" w14:textId="77777777" w:rsidR="00972C1E" w:rsidRDefault="00972C1E" w:rsidP="00972C1E">
      <w:r>
        <w:t xml:space="preserve">    v2.z = round(normal.x * sin(angle) + normal.z * cos(angle));</w:t>
      </w:r>
    </w:p>
    <w:p w14:paraId="6BEAA23D" w14:textId="77777777" w:rsidR="00972C1E" w:rsidRDefault="00972C1E" w:rsidP="00972C1E">
      <w:r>
        <w:t xml:space="preserve">    v2.y = round(normal.y);</w:t>
      </w:r>
    </w:p>
    <w:p w14:paraId="235EDBF9" w14:textId="77777777" w:rsidR="00972C1E" w:rsidRDefault="00972C1E" w:rsidP="00972C1E">
      <w:r>
        <w:t xml:space="preserve">    normal = v2;</w:t>
      </w:r>
    </w:p>
    <w:p w14:paraId="0929A2D2" w14:textId="77777777" w:rsidR="00972C1E" w:rsidRDefault="00972C1E" w:rsidP="00972C1E">
      <w:r>
        <w:t xml:space="preserve">  }</w:t>
      </w:r>
    </w:p>
    <w:p w14:paraId="1D581115" w14:textId="77777777" w:rsidR="00972C1E" w:rsidRDefault="00972C1E" w:rsidP="00972C1E"/>
    <w:p w14:paraId="56940E59" w14:textId="77777777" w:rsidR="00972C1E" w:rsidRDefault="00972C1E" w:rsidP="00972C1E">
      <w:r>
        <w:t xml:space="preserve">  void turnX(float angle) {</w:t>
      </w:r>
    </w:p>
    <w:p w14:paraId="08F73D42" w14:textId="77777777" w:rsidR="00972C1E" w:rsidRDefault="00972C1E" w:rsidP="00972C1E">
      <w:r>
        <w:t xml:space="preserve">    PVector v2 = new PVector();</w:t>
      </w:r>
    </w:p>
    <w:p w14:paraId="0FF5C70D" w14:textId="77777777" w:rsidR="00972C1E" w:rsidRDefault="00972C1E" w:rsidP="00972C1E">
      <w:r>
        <w:t xml:space="preserve">    v2.y = round(normal.y * cos(angle) - normal.z * sin(angle));</w:t>
      </w:r>
    </w:p>
    <w:p w14:paraId="62E1E86E" w14:textId="77777777" w:rsidR="00972C1E" w:rsidRDefault="00972C1E" w:rsidP="00972C1E">
      <w:r>
        <w:t xml:space="preserve">    v2.z = round(normal.y * sin(angle) + normal.z * cos(angle));</w:t>
      </w:r>
    </w:p>
    <w:p w14:paraId="0F9EB255" w14:textId="77777777" w:rsidR="00972C1E" w:rsidRDefault="00972C1E" w:rsidP="00972C1E">
      <w:r>
        <w:t xml:space="preserve">    v2.x = round(normal.x);</w:t>
      </w:r>
    </w:p>
    <w:p w14:paraId="562C2FB5" w14:textId="77777777" w:rsidR="00972C1E" w:rsidRDefault="00972C1E" w:rsidP="00972C1E">
      <w:r>
        <w:t xml:space="preserve">    normal = v2;</w:t>
      </w:r>
    </w:p>
    <w:p w14:paraId="782F21DF" w14:textId="77777777" w:rsidR="00972C1E" w:rsidRDefault="00972C1E" w:rsidP="00972C1E">
      <w:r>
        <w:t xml:space="preserve">  }</w:t>
      </w:r>
    </w:p>
    <w:p w14:paraId="4333502A" w14:textId="77777777" w:rsidR="00972C1E" w:rsidRDefault="00972C1E" w:rsidP="00972C1E"/>
    <w:p w14:paraId="22972151" w14:textId="77777777" w:rsidR="00972C1E" w:rsidRDefault="00972C1E" w:rsidP="00972C1E">
      <w:r>
        <w:t xml:space="preserve">  void show() {</w:t>
      </w:r>
    </w:p>
    <w:p w14:paraId="1AE5F3E6" w14:textId="77777777" w:rsidR="00972C1E" w:rsidRDefault="00972C1E" w:rsidP="00972C1E">
      <w:r>
        <w:t xml:space="preserve">    pushMatrix();</w:t>
      </w:r>
    </w:p>
    <w:p w14:paraId="02CA7F5F" w14:textId="77777777" w:rsidR="00972C1E" w:rsidRDefault="00972C1E" w:rsidP="00972C1E">
      <w:r>
        <w:t xml:space="preserve">    fill(c);</w:t>
      </w:r>
    </w:p>
    <w:p w14:paraId="2D85178F" w14:textId="77777777" w:rsidR="00972C1E" w:rsidRDefault="00972C1E" w:rsidP="00972C1E">
      <w:r>
        <w:t xml:space="preserve">    noStroke();</w:t>
      </w:r>
    </w:p>
    <w:p w14:paraId="65E59DB2" w14:textId="77777777" w:rsidR="00972C1E" w:rsidRDefault="00972C1E" w:rsidP="00972C1E">
      <w:r>
        <w:t xml:space="preserve">    rectMode(CENTER);</w:t>
      </w:r>
    </w:p>
    <w:p w14:paraId="34DF90DA" w14:textId="77777777" w:rsidR="00972C1E" w:rsidRDefault="00972C1E" w:rsidP="00972C1E">
      <w:r>
        <w:t xml:space="preserve">    translate(0.5*normal.x, 0.5*normal.y, 0.5*normal.z);</w:t>
      </w:r>
    </w:p>
    <w:p w14:paraId="7FC4D734" w14:textId="77777777" w:rsidR="00972C1E" w:rsidRDefault="00972C1E" w:rsidP="00972C1E">
      <w:r>
        <w:t xml:space="preserve">    if (abs(normal.x) &gt; 0) {</w:t>
      </w:r>
    </w:p>
    <w:p w14:paraId="3D80E831" w14:textId="77777777" w:rsidR="00972C1E" w:rsidRDefault="00972C1E" w:rsidP="00972C1E">
      <w:r>
        <w:t xml:space="preserve">      rotateY(HALF_PI);</w:t>
      </w:r>
    </w:p>
    <w:p w14:paraId="155874D9" w14:textId="77777777" w:rsidR="00972C1E" w:rsidRDefault="00972C1E" w:rsidP="00972C1E">
      <w:r>
        <w:t xml:space="preserve">    } else if (abs(normal.y) &gt; 0) {</w:t>
      </w:r>
    </w:p>
    <w:p w14:paraId="7D876286" w14:textId="77777777" w:rsidR="00972C1E" w:rsidRDefault="00972C1E" w:rsidP="00972C1E">
      <w:r>
        <w:t xml:space="preserve">      rotateX(HALF_PI);</w:t>
      </w:r>
    </w:p>
    <w:p w14:paraId="4DDBA9A3" w14:textId="77777777" w:rsidR="00972C1E" w:rsidRDefault="00972C1E" w:rsidP="00972C1E">
      <w:r>
        <w:t xml:space="preserve">    }</w:t>
      </w:r>
    </w:p>
    <w:p w14:paraId="7F07AEE6" w14:textId="77777777" w:rsidR="00972C1E" w:rsidRDefault="00972C1E" w:rsidP="00972C1E">
      <w:r>
        <w:t xml:space="preserve">    square(0, 0, 1);</w:t>
      </w:r>
    </w:p>
    <w:p w14:paraId="64CDA1D7" w14:textId="77777777" w:rsidR="00972C1E" w:rsidRDefault="00972C1E" w:rsidP="00972C1E">
      <w:r>
        <w:t xml:space="preserve">    popMatrix();</w:t>
      </w:r>
    </w:p>
    <w:p w14:paraId="349CF8E3" w14:textId="1FB8BB7C" w:rsidR="00972C1E" w:rsidRDefault="00972C1E" w:rsidP="00C72220">
      <w:r>
        <w:t xml:space="preserve">  }</w:t>
      </w:r>
    </w:p>
    <w:p w14:paraId="11B6EDA4" w14:textId="00ECBE1F" w:rsidR="002D13C5" w:rsidRDefault="002D13C5" w:rsidP="002D13C5">
      <w:pPr>
        <w:pStyle w:val="Heading1"/>
      </w:pPr>
      <w:r>
        <w:lastRenderedPageBreak/>
        <w:t>Explanation</w:t>
      </w:r>
    </w:p>
    <w:p w14:paraId="15466E8D" w14:textId="4A0BCF0C" w:rsidR="002D13C5" w:rsidRDefault="002D13C5" w:rsidP="002D13C5"/>
    <w:p w14:paraId="4323DD28" w14:textId="78C09634" w:rsidR="002D13C5" w:rsidRDefault="000E51B8" w:rsidP="002D13C5">
      <w:r>
        <w:t>The Cube tab is the main class where all the background processes are running. The void setup has all the setup required and the usage of Peasy cam is done to ensure the total viewing of cube. Using the left mouse button and moving the mouse we can view all the sides of the cube. Double-click anywhere on the screen will reset its position. Then we have a string array of the list of moves which when pressed on the keyboard will do that particular function. Then we have the turning of a side of the cube</w:t>
      </w:r>
      <w:r w:rsidR="009078D9">
        <w:t>, it rotates by pi/2 degrees about X or Y or Z direction</w:t>
      </w:r>
      <w:r>
        <w:t>.</w:t>
      </w:r>
      <w:r w:rsidR="009078D9">
        <w:t xml:space="preserve"> There is also the void draw where the frame rate of the cube movement and does the rotation to shuffle the cube and solve it back. All this is done in a random manner.</w:t>
      </w:r>
    </w:p>
    <w:p w14:paraId="52941CD4" w14:textId="1722CD55" w:rsidR="002D13C5" w:rsidRDefault="002D13C5" w:rsidP="002D13C5"/>
    <w:p w14:paraId="2D2BE0F7" w14:textId="22249951" w:rsidR="002D13C5" w:rsidRDefault="000E51B8" w:rsidP="002D13C5">
      <w:r>
        <w:t>The Cubie tab has the 3DMatrix type</w:t>
      </w:r>
      <w:r w:rsidR="009078D9">
        <w:t xml:space="preserve"> which is a single unit in the Main cube. Like a corner piece or a middle piece etc. Here the definition of colors occurs. Which side will have what color and which side color should be opposite to the color given? These colors are implemented using array of object type Face which will be discussed below. </w:t>
      </w:r>
      <w:r w:rsidR="0072187A">
        <w:t>Then we have the turn face X, Y and Z functions which rotates the normal of the faces for all six sides. These functions are a for loop of the function turnX, turnY, turnZ of the type Face. Then there is a void update which updates the orientation of the Cubies once the rotations are done. The void show shows the total cube with the faces and their colors.</w:t>
      </w:r>
    </w:p>
    <w:p w14:paraId="5BADA091" w14:textId="2EF5CBAB" w:rsidR="002D13C5" w:rsidRDefault="002D13C5" w:rsidP="002D13C5"/>
    <w:p w14:paraId="269335AA" w14:textId="4FA0A721" w:rsidR="002D13C5" w:rsidRDefault="0072187A" w:rsidP="002D13C5">
      <w:r>
        <w:t>The Face tab has the 2DMatrix type which resembles the face of each side of the whole cube. It has the PVector normal and color c parameter for telling which orientation it must be in and what color it must have.</w:t>
      </w:r>
      <w:r w:rsidR="004F605E">
        <w:t xml:space="preserve"> The are turnX, turnY and turnZ functions to turn the faces of the cube in that manner. There is a void show now which draws the face all overlapped, so the faces to avoid the overlapping we’re doing the rotateX and rotateY based on what the normal’s co-ordinates are. The built-in square function is used.</w:t>
      </w:r>
    </w:p>
    <w:p w14:paraId="29E9B0D6" w14:textId="0531BF90" w:rsidR="002D13C5" w:rsidRDefault="002D13C5" w:rsidP="002D13C5"/>
    <w:p w14:paraId="608EA52B" w14:textId="00948597" w:rsidR="002D13C5" w:rsidRDefault="004F605E" w:rsidP="002D13C5">
      <w:r>
        <w:t>The Controls tab is used for mapping the keyboard keys for the respective turns and in what direction. We use the built-in keypressed function for this. The applymove function has the switch case command of the keys and what to do when encountered with that key.</w:t>
      </w:r>
    </w:p>
    <w:p w14:paraId="752703EA" w14:textId="3D22E69C" w:rsidR="00F23821" w:rsidRPr="00F23821" w:rsidRDefault="00E321F2" w:rsidP="00F23821">
      <w:pPr>
        <w:pStyle w:val="Heading3"/>
      </w:pPr>
      <w:r>
        <w:t>Control se</w:t>
      </w:r>
      <w:r w:rsidR="00F23821">
        <w:t>t</w:t>
      </w:r>
    </w:p>
    <w:p w14:paraId="5A7AF0AC" w14:textId="3764913F" w:rsidR="00B3510A" w:rsidRDefault="00B3510A" w:rsidP="00B3510A"/>
    <w:tbl>
      <w:tblPr>
        <w:tblStyle w:val="TableGrid"/>
        <w:tblW w:w="0" w:type="auto"/>
        <w:tblLook w:val="04A0" w:firstRow="1" w:lastRow="0" w:firstColumn="1" w:lastColumn="0" w:noHBand="0" w:noVBand="1"/>
      </w:tblPr>
      <w:tblGrid>
        <w:gridCol w:w="5395"/>
        <w:gridCol w:w="5395"/>
      </w:tblGrid>
      <w:tr w:rsidR="00B3510A" w14:paraId="4528135C" w14:textId="77777777" w:rsidTr="00B3510A">
        <w:tc>
          <w:tcPr>
            <w:tcW w:w="5395" w:type="dxa"/>
          </w:tcPr>
          <w:p w14:paraId="4345D35F" w14:textId="15A97394" w:rsidR="00B3510A" w:rsidRDefault="00B3510A" w:rsidP="002D13C5">
            <w:r>
              <w:t>Case</w:t>
            </w:r>
          </w:p>
        </w:tc>
        <w:tc>
          <w:tcPr>
            <w:tcW w:w="5395" w:type="dxa"/>
          </w:tcPr>
          <w:p w14:paraId="68CABFAC" w14:textId="150322CE" w:rsidR="00B3510A" w:rsidRDefault="00B3510A" w:rsidP="002D13C5">
            <w:r>
              <w:t>Rotation type</w:t>
            </w:r>
          </w:p>
        </w:tc>
      </w:tr>
      <w:tr w:rsidR="00B3510A" w14:paraId="2F0EB56D" w14:textId="77777777" w:rsidTr="00B3510A">
        <w:tc>
          <w:tcPr>
            <w:tcW w:w="5395" w:type="dxa"/>
          </w:tcPr>
          <w:p w14:paraId="7306F146" w14:textId="345AE6D8" w:rsidR="00B3510A" w:rsidRDefault="00B3510A" w:rsidP="002D13C5">
            <w:r>
              <w:t>f</w:t>
            </w:r>
          </w:p>
        </w:tc>
        <w:tc>
          <w:tcPr>
            <w:tcW w:w="5395" w:type="dxa"/>
          </w:tcPr>
          <w:p w14:paraId="6C630DA0" w14:textId="74F0D840" w:rsidR="00B3510A" w:rsidRDefault="00E321F2" w:rsidP="002D13C5">
            <w:r>
              <w:t>Clockwise turnZ of positive axis</w:t>
            </w:r>
          </w:p>
        </w:tc>
      </w:tr>
      <w:tr w:rsidR="00E321F2" w14:paraId="466B8BCF" w14:textId="77777777" w:rsidTr="00B3510A">
        <w:tc>
          <w:tcPr>
            <w:tcW w:w="5395" w:type="dxa"/>
          </w:tcPr>
          <w:p w14:paraId="6252EBA4" w14:textId="1E56B42D" w:rsidR="00E321F2" w:rsidRDefault="00E321F2" w:rsidP="00E321F2">
            <w:r>
              <w:t>F</w:t>
            </w:r>
          </w:p>
        </w:tc>
        <w:tc>
          <w:tcPr>
            <w:tcW w:w="5395" w:type="dxa"/>
          </w:tcPr>
          <w:p w14:paraId="2226D2A3" w14:textId="27762354" w:rsidR="00E321F2" w:rsidRDefault="00E321F2" w:rsidP="00E321F2">
            <w:r>
              <w:t xml:space="preserve">Counter </w:t>
            </w:r>
            <w:r>
              <w:t xml:space="preserve">Clockwise turnZ of positive </w:t>
            </w:r>
            <w:r>
              <w:t>axis</w:t>
            </w:r>
          </w:p>
        </w:tc>
      </w:tr>
      <w:tr w:rsidR="00E321F2" w14:paraId="0F4612AF" w14:textId="77777777" w:rsidTr="00B3510A">
        <w:tc>
          <w:tcPr>
            <w:tcW w:w="5395" w:type="dxa"/>
          </w:tcPr>
          <w:p w14:paraId="26DF60D0" w14:textId="7F4AF5AA" w:rsidR="00E321F2" w:rsidRDefault="00E321F2" w:rsidP="00E321F2">
            <w:r>
              <w:t>b</w:t>
            </w:r>
          </w:p>
        </w:tc>
        <w:tc>
          <w:tcPr>
            <w:tcW w:w="5395" w:type="dxa"/>
          </w:tcPr>
          <w:p w14:paraId="6291D285" w14:textId="517BE601" w:rsidR="00E321F2" w:rsidRDefault="00E321F2" w:rsidP="00E321F2">
            <w:r>
              <w:t xml:space="preserve">Clockwise turnZ of </w:t>
            </w:r>
            <w:r>
              <w:t>negative</w:t>
            </w:r>
            <w:r>
              <w:t xml:space="preserve"> </w:t>
            </w:r>
            <w:r>
              <w:t>axis</w:t>
            </w:r>
          </w:p>
        </w:tc>
      </w:tr>
      <w:tr w:rsidR="00E321F2" w14:paraId="4EC907CD" w14:textId="77777777" w:rsidTr="00B3510A">
        <w:tc>
          <w:tcPr>
            <w:tcW w:w="5395" w:type="dxa"/>
          </w:tcPr>
          <w:p w14:paraId="0E47794D" w14:textId="79BF7A5C" w:rsidR="00E321F2" w:rsidRDefault="00E321F2" w:rsidP="00E321F2">
            <w:r>
              <w:t>B</w:t>
            </w:r>
          </w:p>
        </w:tc>
        <w:tc>
          <w:tcPr>
            <w:tcW w:w="5395" w:type="dxa"/>
          </w:tcPr>
          <w:p w14:paraId="67053B83" w14:textId="05461A97" w:rsidR="00E321F2" w:rsidRDefault="00E321F2" w:rsidP="00E321F2">
            <w:r>
              <w:t xml:space="preserve">Counter </w:t>
            </w:r>
            <w:r>
              <w:t xml:space="preserve">Clockwise turnZ of </w:t>
            </w:r>
            <w:r>
              <w:t>nega</w:t>
            </w:r>
            <w:r>
              <w:t xml:space="preserve">tive </w:t>
            </w:r>
            <w:r>
              <w:t>axis</w:t>
            </w:r>
          </w:p>
        </w:tc>
      </w:tr>
      <w:tr w:rsidR="00E321F2" w14:paraId="44C48F3C" w14:textId="77777777" w:rsidTr="00B3510A">
        <w:tc>
          <w:tcPr>
            <w:tcW w:w="5395" w:type="dxa"/>
          </w:tcPr>
          <w:p w14:paraId="113D1CF1" w14:textId="41C60226" w:rsidR="00E321F2" w:rsidRDefault="00E321F2" w:rsidP="00E321F2">
            <w:r>
              <w:t>u</w:t>
            </w:r>
          </w:p>
        </w:tc>
        <w:tc>
          <w:tcPr>
            <w:tcW w:w="5395" w:type="dxa"/>
          </w:tcPr>
          <w:p w14:paraId="708BF861" w14:textId="4B483900" w:rsidR="00E321F2" w:rsidRDefault="00E321F2" w:rsidP="00E321F2">
            <w:r>
              <w:t>Clockwise turn</w:t>
            </w:r>
            <w:r>
              <w:t>Y</w:t>
            </w:r>
            <w:r>
              <w:t xml:space="preserve"> of positive </w:t>
            </w:r>
            <w:r>
              <w:t>axis</w:t>
            </w:r>
          </w:p>
        </w:tc>
      </w:tr>
      <w:tr w:rsidR="00E321F2" w14:paraId="06D7898A" w14:textId="77777777" w:rsidTr="00B3510A">
        <w:tc>
          <w:tcPr>
            <w:tcW w:w="5395" w:type="dxa"/>
          </w:tcPr>
          <w:p w14:paraId="43B7BD26" w14:textId="644D46D7" w:rsidR="00E321F2" w:rsidRDefault="00E321F2" w:rsidP="00E321F2">
            <w:r>
              <w:t>U</w:t>
            </w:r>
          </w:p>
        </w:tc>
        <w:tc>
          <w:tcPr>
            <w:tcW w:w="5395" w:type="dxa"/>
          </w:tcPr>
          <w:p w14:paraId="7AE03829" w14:textId="1F86EA65" w:rsidR="00E321F2" w:rsidRDefault="00E321F2" w:rsidP="00E321F2">
            <w:r>
              <w:t xml:space="preserve">Counter </w:t>
            </w:r>
            <w:r>
              <w:t xml:space="preserve">Clockwise turnY of positive </w:t>
            </w:r>
            <w:r>
              <w:t>axi</w:t>
            </w:r>
            <w:r>
              <w:t>s</w:t>
            </w:r>
          </w:p>
        </w:tc>
      </w:tr>
      <w:tr w:rsidR="00E321F2" w14:paraId="2B7BA0A4" w14:textId="77777777" w:rsidTr="00B3510A">
        <w:tc>
          <w:tcPr>
            <w:tcW w:w="5395" w:type="dxa"/>
          </w:tcPr>
          <w:p w14:paraId="15C4245D" w14:textId="03A39A8C" w:rsidR="00E321F2" w:rsidRDefault="00E321F2" w:rsidP="00E321F2">
            <w:r>
              <w:t>d</w:t>
            </w:r>
          </w:p>
        </w:tc>
        <w:tc>
          <w:tcPr>
            <w:tcW w:w="5395" w:type="dxa"/>
          </w:tcPr>
          <w:p w14:paraId="20B3C43A" w14:textId="3D5C4510" w:rsidR="00E321F2" w:rsidRDefault="00E321F2" w:rsidP="00E321F2">
            <w:r>
              <w:t xml:space="preserve">Clockwise turnY of </w:t>
            </w:r>
            <w:r>
              <w:t>nega</w:t>
            </w:r>
            <w:r>
              <w:t xml:space="preserve">tive </w:t>
            </w:r>
            <w:r>
              <w:t>axis</w:t>
            </w:r>
          </w:p>
        </w:tc>
      </w:tr>
      <w:tr w:rsidR="00E321F2" w14:paraId="6E5A6C3B" w14:textId="77777777" w:rsidTr="00B3510A">
        <w:tc>
          <w:tcPr>
            <w:tcW w:w="5395" w:type="dxa"/>
          </w:tcPr>
          <w:p w14:paraId="40CE7690" w14:textId="366CAAAD" w:rsidR="00E321F2" w:rsidRDefault="00E321F2" w:rsidP="00E321F2">
            <w:r>
              <w:t>D</w:t>
            </w:r>
          </w:p>
        </w:tc>
        <w:tc>
          <w:tcPr>
            <w:tcW w:w="5395" w:type="dxa"/>
          </w:tcPr>
          <w:p w14:paraId="4BA75AFD" w14:textId="19166E90" w:rsidR="00E321F2" w:rsidRDefault="00E321F2" w:rsidP="00E321F2">
            <w:r>
              <w:t xml:space="preserve">Counter </w:t>
            </w:r>
            <w:r>
              <w:t xml:space="preserve">Clockwise turnY of </w:t>
            </w:r>
            <w:r>
              <w:t>nega</w:t>
            </w:r>
            <w:r>
              <w:t xml:space="preserve">tive </w:t>
            </w:r>
            <w:r>
              <w:t>axis</w:t>
            </w:r>
          </w:p>
        </w:tc>
      </w:tr>
      <w:tr w:rsidR="00E321F2" w14:paraId="14569E79" w14:textId="77777777" w:rsidTr="00B3510A">
        <w:tc>
          <w:tcPr>
            <w:tcW w:w="5395" w:type="dxa"/>
          </w:tcPr>
          <w:p w14:paraId="1DF708D9" w14:textId="01DC8312" w:rsidR="00E321F2" w:rsidRDefault="00E321F2" w:rsidP="00E321F2">
            <w:r>
              <w:t>r</w:t>
            </w:r>
          </w:p>
        </w:tc>
        <w:tc>
          <w:tcPr>
            <w:tcW w:w="5395" w:type="dxa"/>
          </w:tcPr>
          <w:p w14:paraId="291B3896" w14:textId="7DCA0494" w:rsidR="00E321F2" w:rsidRDefault="00E321F2" w:rsidP="00E321F2">
            <w:r>
              <w:t>Clockwise turn</w:t>
            </w:r>
            <w:r>
              <w:t>X</w:t>
            </w:r>
            <w:r>
              <w:t xml:space="preserve"> of positive </w:t>
            </w:r>
            <w:r>
              <w:t>axis</w:t>
            </w:r>
          </w:p>
        </w:tc>
      </w:tr>
      <w:tr w:rsidR="00E321F2" w14:paraId="166A0BC0" w14:textId="77777777" w:rsidTr="00B3510A">
        <w:tc>
          <w:tcPr>
            <w:tcW w:w="5395" w:type="dxa"/>
          </w:tcPr>
          <w:p w14:paraId="5A0A427A" w14:textId="039D0350" w:rsidR="00E321F2" w:rsidRDefault="00E321F2" w:rsidP="00E321F2">
            <w:r>
              <w:t>R</w:t>
            </w:r>
          </w:p>
        </w:tc>
        <w:tc>
          <w:tcPr>
            <w:tcW w:w="5395" w:type="dxa"/>
          </w:tcPr>
          <w:p w14:paraId="56A516D7" w14:textId="3B936D87" w:rsidR="00E321F2" w:rsidRDefault="00E321F2" w:rsidP="00E321F2">
            <w:r>
              <w:t xml:space="preserve">Counter </w:t>
            </w:r>
            <w:r>
              <w:t>Clockwise turnX of positive axis</w:t>
            </w:r>
          </w:p>
        </w:tc>
      </w:tr>
      <w:tr w:rsidR="00E321F2" w14:paraId="6679100B" w14:textId="77777777" w:rsidTr="00B3510A">
        <w:tc>
          <w:tcPr>
            <w:tcW w:w="5395" w:type="dxa"/>
          </w:tcPr>
          <w:p w14:paraId="7D518FD3" w14:textId="3994C944" w:rsidR="00E321F2" w:rsidRDefault="00E321F2" w:rsidP="00E321F2">
            <w:r>
              <w:t>l</w:t>
            </w:r>
          </w:p>
        </w:tc>
        <w:tc>
          <w:tcPr>
            <w:tcW w:w="5395" w:type="dxa"/>
          </w:tcPr>
          <w:p w14:paraId="3D079201" w14:textId="294E72A9" w:rsidR="00E321F2" w:rsidRDefault="00E321F2" w:rsidP="00E321F2">
            <w:r>
              <w:t xml:space="preserve">Clockwise turnX of </w:t>
            </w:r>
            <w:r>
              <w:t>nega</w:t>
            </w:r>
            <w:r>
              <w:t>tive axis</w:t>
            </w:r>
          </w:p>
        </w:tc>
      </w:tr>
      <w:tr w:rsidR="00E321F2" w14:paraId="409F7E6F" w14:textId="77777777" w:rsidTr="00B3510A">
        <w:tc>
          <w:tcPr>
            <w:tcW w:w="5395" w:type="dxa"/>
          </w:tcPr>
          <w:p w14:paraId="4D697479" w14:textId="1BF9FED4" w:rsidR="00E321F2" w:rsidRDefault="00E321F2" w:rsidP="00E321F2">
            <w:r>
              <w:t>L</w:t>
            </w:r>
          </w:p>
        </w:tc>
        <w:tc>
          <w:tcPr>
            <w:tcW w:w="5395" w:type="dxa"/>
          </w:tcPr>
          <w:p w14:paraId="61A6372C" w14:textId="07EDE2C2" w:rsidR="00E321F2" w:rsidRDefault="00E321F2" w:rsidP="00E321F2">
            <w:r>
              <w:t xml:space="preserve">Counter </w:t>
            </w:r>
            <w:r>
              <w:t xml:space="preserve">Clockwise turnX of </w:t>
            </w:r>
            <w:r>
              <w:t>nega</w:t>
            </w:r>
            <w:r>
              <w:t>tive axis</w:t>
            </w:r>
          </w:p>
        </w:tc>
      </w:tr>
    </w:tbl>
    <w:p w14:paraId="28638A64" w14:textId="0DC0DCBF" w:rsidR="002D13C5" w:rsidRDefault="002D13C5" w:rsidP="002D13C5"/>
    <w:p w14:paraId="3AE14AA0" w14:textId="6FF8C1A6" w:rsidR="002D13C5" w:rsidRDefault="002D13C5" w:rsidP="002D13C5"/>
    <w:p w14:paraId="352A023A" w14:textId="27A44DE7" w:rsidR="002D13C5" w:rsidRDefault="002D13C5" w:rsidP="002D13C5"/>
    <w:p w14:paraId="1914AB45" w14:textId="77777777" w:rsidR="0072187A" w:rsidRDefault="0072187A" w:rsidP="002D13C5"/>
    <w:p w14:paraId="3EE4D8D1" w14:textId="5381B730" w:rsidR="00972C1E" w:rsidRDefault="00972C1E" w:rsidP="00972C1E">
      <w:pPr>
        <w:pStyle w:val="Heading1"/>
      </w:pPr>
      <w:r>
        <w:t>Output</w:t>
      </w:r>
    </w:p>
    <w:p w14:paraId="051F4EFE" w14:textId="1D2615DB" w:rsidR="00972C1E" w:rsidRDefault="00972C1E" w:rsidP="002D13C5"/>
    <w:p w14:paraId="59213325" w14:textId="6565FC89" w:rsidR="00972C1E" w:rsidRDefault="00972C1E" w:rsidP="002D13C5"/>
    <w:p w14:paraId="39C971CF" w14:textId="6FD538CF" w:rsidR="00972C1E" w:rsidRDefault="00CF018E" w:rsidP="002D13C5">
      <w:hyperlink r:id="rId9" w:history="1">
        <w:r w:rsidR="008B11B1" w:rsidRPr="008B11B1">
          <w:rPr>
            <w:rStyle w:val="Hyperlink"/>
          </w:rPr>
          <w:t>C:\Users\321ni\Videos\Captures\Cube 202</w:t>
        </w:r>
        <w:r w:rsidR="008B11B1" w:rsidRPr="008B11B1">
          <w:rPr>
            <w:rStyle w:val="Hyperlink"/>
          </w:rPr>
          <w:t>0</w:t>
        </w:r>
        <w:r w:rsidR="008B11B1" w:rsidRPr="008B11B1">
          <w:rPr>
            <w:rStyle w:val="Hyperlink"/>
          </w:rPr>
          <w:t>-06-27 22-07-37.mp4</w:t>
        </w:r>
      </w:hyperlink>
    </w:p>
    <w:p w14:paraId="6045349E" w14:textId="5A0083F7" w:rsidR="00972C1E" w:rsidRDefault="00972C1E" w:rsidP="002D13C5"/>
    <w:p w14:paraId="60D3788A" w14:textId="2BC42FDC" w:rsidR="00972C1E" w:rsidRDefault="00972C1E" w:rsidP="002D13C5"/>
    <w:p w14:paraId="206CC9B7" w14:textId="08832D34" w:rsidR="00972C1E" w:rsidRDefault="00972C1E" w:rsidP="002D13C5"/>
    <w:p w14:paraId="2B69CE74" w14:textId="2CD1A0C6" w:rsidR="00972C1E" w:rsidRDefault="001B13C1" w:rsidP="002D13C5">
      <w:r>
        <w:t>The video</w:t>
      </w:r>
      <w:r w:rsidR="008B11B1">
        <w:t xml:space="preserve"> output</w:t>
      </w:r>
      <w:r>
        <w:t xml:space="preserve"> for the processing code.</w:t>
      </w:r>
    </w:p>
    <w:p w14:paraId="5255D2B0" w14:textId="4180984F" w:rsidR="00972C1E" w:rsidRDefault="00972C1E" w:rsidP="002D13C5"/>
    <w:p w14:paraId="7D5FD787" w14:textId="60DC4529" w:rsidR="00972C1E" w:rsidRDefault="00972C1E" w:rsidP="002D13C5"/>
    <w:p w14:paraId="7D561E1E" w14:textId="6BCE5823" w:rsidR="00972C1E" w:rsidRDefault="00972C1E" w:rsidP="002D13C5"/>
    <w:p w14:paraId="66181EA3" w14:textId="465C5105" w:rsidR="00972C1E" w:rsidRDefault="00972C1E" w:rsidP="002D13C5"/>
    <w:p w14:paraId="5E9D05AE" w14:textId="48EFCE62" w:rsidR="00972C1E" w:rsidRDefault="00972C1E" w:rsidP="002D13C5"/>
    <w:p w14:paraId="32CD6E34" w14:textId="0E098A40" w:rsidR="00972C1E" w:rsidRDefault="00972C1E" w:rsidP="002D13C5"/>
    <w:p w14:paraId="1F09660F" w14:textId="469D18C1" w:rsidR="00972C1E" w:rsidRDefault="00972C1E" w:rsidP="002D13C5"/>
    <w:p w14:paraId="13CB6CA6" w14:textId="7E13C92F" w:rsidR="00972C1E" w:rsidRDefault="00972C1E" w:rsidP="002D13C5"/>
    <w:p w14:paraId="581A08B5" w14:textId="79CCF2AC" w:rsidR="00972C1E" w:rsidRDefault="00972C1E" w:rsidP="002D13C5"/>
    <w:p w14:paraId="4686B867" w14:textId="395D3470" w:rsidR="00972C1E" w:rsidRDefault="00972C1E" w:rsidP="002D13C5"/>
    <w:p w14:paraId="47B1918A" w14:textId="022947B5" w:rsidR="00972C1E" w:rsidRDefault="00972C1E" w:rsidP="002D13C5"/>
    <w:p w14:paraId="04B0A5CD" w14:textId="07D5620D" w:rsidR="00972C1E" w:rsidRDefault="00972C1E" w:rsidP="002D13C5"/>
    <w:p w14:paraId="201F3627" w14:textId="686D2B8B" w:rsidR="00972C1E" w:rsidRDefault="00972C1E" w:rsidP="002D13C5"/>
    <w:p w14:paraId="3F2C6157" w14:textId="249F2B63" w:rsidR="00972C1E" w:rsidRDefault="00972C1E" w:rsidP="002D13C5"/>
    <w:p w14:paraId="09503435" w14:textId="64EF946B" w:rsidR="00972C1E" w:rsidRDefault="00972C1E" w:rsidP="002D13C5"/>
    <w:p w14:paraId="561DAB6E" w14:textId="4B467DA4" w:rsidR="00972C1E" w:rsidRDefault="00972C1E" w:rsidP="002D13C5"/>
    <w:p w14:paraId="6A4EDEE2" w14:textId="6EC969ED" w:rsidR="00972C1E" w:rsidRDefault="00972C1E" w:rsidP="002D13C5"/>
    <w:p w14:paraId="3FF1A388" w14:textId="341B6AC1" w:rsidR="00972C1E" w:rsidRDefault="00972C1E" w:rsidP="002D13C5"/>
    <w:p w14:paraId="1ADB397E" w14:textId="67396645" w:rsidR="00972C1E" w:rsidRDefault="00972C1E" w:rsidP="002D13C5"/>
    <w:p w14:paraId="20155A8E" w14:textId="6E3FCC3B" w:rsidR="00972C1E" w:rsidRDefault="00972C1E" w:rsidP="002D13C5"/>
    <w:p w14:paraId="208ADAB0" w14:textId="09F4511B" w:rsidR="00972C1E" w:rsidRDefault="00972C1E" w:rsidP="002D13C5"/>
    <w:p w14:paraId="7CD83100" w14:textId="0CDCD60C" w:rsidR="00972C1E" w:rsidRDefault="00972C1E" w:rsidP="002D13C5"/>
    <w:p w14:paraId="0F0C4661" w14:textId="64F4BDAB" w:rsidR="00972C1E" w:rsidRDefault="00972C1E" w:rsidP="002D13C5"/>
    <w:p w14:paraId="1C1D3F6F" w14:textId="291757E6" w:rsidR="00972C1E" w:rsidRDefault="00972C1E" w:rsidP="002D13C5"/>
    <w:p w14:paraId="7F93CC79" w14:textId="64182774" w:rsidR="00972C1E" w:rsidRDefault="00972C1E" w:rsidP="002D13C5"/>
    <w:p w14:paraId="0DAE83C1" w14:textId="7B014B31" w:rsidR="00972C1E" w:rsidRDefault="00972C1E" w:rsidP="002D13C5"/>
    <w:p w14:paraId="7BAE8CF6" w14:textId="7262A470" w:rsidR="00972C1E" w:rsidRDefault="00972C1E" w:rsidP="002D13C5"/>
    <w:p w14:paraId="4D4B4C41" w14:textId="5CB94549" w:rsidR="00972C1E" w:rsidRDefault="00972C1E" w:rsidP="002D13C5"/>
    <w:p w14:paraId="4AA3DC08" w14:textId="0B3D08EF" w:rsidR="00972C1E" w:rsidRDefault="00972C1E" w:rsidP="002D13C5"/>
    <w:p w14:paraId="3F8C6D20" w14:textId="0943363A" w:rsidR="00972C1E" w:rsidRDefault="00972C1E" w:rsidP="002D13C5"/>
    <w:p w14:paraId="7283FB20" w14:textId="4C45F356" w:rsidR="00972C1E" w:rsidRDefault="00972C1E" w:rsidP="002D13C5"/>
    <w:p w14:paraId="3294F5B2" w14:textId="17A28422" w:rsidR="00972C1E" w:rsidRDefault="00972C1E" w:rsidP="002D13C5"/>
    <w:p w14:paraId="50B3D75B" w14:textId="1E599115" w:rsidR="00972C1E" w:rsidRDefault="00972C1E" w:rsidP="002D13C5"/>
    <w:p w14:paraId="6D1F8FFE" w14:textId="6EE3FA68" w:rsidR="00972C1E" w:rsidRDefault="00972C1E" w:rsidP="002D13C5"/>
    <w:p w14:paraId="3B0A60CB" w14:textId="18300CB6" w:rsidR="00972C1E" w:rsidRDefault="00972C1E" w:rsidP="002D13C5"/>
    <w:p w14:paraId="0664681B" w14:textId="54FA79F2" w:rsidR="00972C1E" w:rsidRDefault="00972C1E" w:rsidP="002D13C5"/>
    <w:p w14:paraId="28252437" w14:textId="33EB09A7" w:rsidR="00972C1E" w:rsidRDefault="00972C1E" w:rsidP="002D13C5"/>
    <w:p w14:paraId="5ADE23EF" w14:textId="1715609E" w:rsidR="00972C1E" w:rsidRDefault="00972C1E" w:rsidP="002D13C5"/>
    <w:p w14:paraId="2A284A3E" w14:textId="66B4F2E1" w:rsidR="00972C1E" w:rsidRDefault="00972C1E" w:rsidP="002D13C5"/>
    <w:p w14:paraId="209DDCB6" w14:textId="77777777" w:rsidR="00972C1E" w:rsidRDefault="00972C1E" w:rsidP="002D13C5"/>
    <w:p w14:paraId="6984F4F1" w14:textId="6D33A300" w:rsidR="00972C1E" w:rsidRDefault="00972C1E" w:rsidP="00972C1E">
      <w:pPr>
        <w:pStyle w:val="Heading1"/>
      </w:pPr>
      <w:r>
        <w:t>Part 2</w:t>
      </w:r>
    </w:p>
    <w:p w14:paraId="710121D8" w14:textId="1013C2C1" w:rsidR="00972C1E" w:rsidRDefault="00972C1E" w:rsidP="00972C1E"/>
    <w:p w14:paraId="61231D7C" w14:textId="1B2F00CE" w:rsidR="00972C1E" w:rsidRDefault="00972C1E" w:rsidP="00972C1E"/>
    <w:p w14:paraId="7ECFFE17" w14:textId="6B622D53" w:rsidR="00972C1E" w:rsidRDefault="00972C1E" w:rsidP="00972C1E">
      <w:pPr>
        <w:pStyle w:val="Heading1"/>
      </w:pPr>
      <w:r>
        <w:t>NCBI Blast search experiment</w:t>
      </w:r>
    </w:p>
    <w:p w14:paraId="3071C3F6" w14:textId="1777831F" w:rsidR="00972C1E" w:rsidRDefault="00972C1E" w:rsidP="00972C1E"/>
    <w:p w14:paraId="5EEDEC10" w14:textId="68861DAB" w:rsidR="00972C1E" w:rsidRDefault="00972C1E" w:rsidP="00972C1E"/>
    <w:p w14:paraId="7C2D0C9F" w14:textId="674A385B" w:rsidR="00972C1E" w:rsidRDefault="00972C1E" w:rsidP="00972C1E"/>
    <w:p w14:paraId="2560D9FF" w14:textId="0F97C470" w:rsidR="00972C1E" w:rsidRDefault="00972C1E" w:rsidP="00972C1E"/>
    <w:p w14:paraId="4C57A406" w14:textId="593C61E1" w:rsidR="00972C1E" w:rsidRDefault="00972C1E" w:rsidP="00972C1E"/>
    <w:p w14:paraId="7C83DD8F" w14:textId="69D7BB92" w:rsidR="00972C1E" w:rsidRDefault="00972C1E" w:rsidP="00972C1E"/>
    <w:p w14:paraId="1443BD5D" w14:textId="05C44CCA" w:rsidR="00972C1E" w:rsidRDefault="00972C1E" w:rsidP="00972C1E"/>
    <w:p w14:paraId="56C2971B" w14:textId="022BC9B8" w:rsidR="00972C1E" w:rsidRDefault="00972C1E" w:rsidP="00972C1E"/>
    <w:p w14:paraId="64E64253" w14:textId="708B69FB" w:rsidR="00972C1E" w:rsidRDefault="00972C1E" w:rsidP="00972C1E"/>
    <w:p w14:paraId="2F6DAE62" w14:textId="1DC7A42B" w:rsidR="00972C1E" w:rsidRDefault="00972C1E" w:rsidP="00972C1E"/>
    <w:p w14:paraId="0EF1D2CD" w14:textId="6E30B965" w:rsidR="00972C1E" w:rsidRDefault="00972C1E" w:rsidP="00972C1E"/>
    <w:p w14:paraId="5E453700" w14:textId="205BD6A4" w:rsidR="00972C1E" w:rsidRDefault="00972C1E" w:rsidP="00972C1E"/>
    <w:p w14:paraId="7E460AAC" w14:textId="6014520F" w:rsidR="00972C1E" w:rsidRDefault="00972C1E" w:rsidP="00972C1E"/>
    <w:p w14:paraId="069CE0BF" w14:textId="4B66A3F4" w:rsidR="00972C1E" w:rsidRDefault="00972C1E" w:rsidP="00972C1E"/>
    <w:p w14:paraId="3BAC93B2" w14:textId="66AAD526" w:rsidR="00972C1E" w:rsidRDefault="00972C1E" w:rsidP="00972C1E"/>
    <w:p w14:paraId="42C00991" w14:textId="5C3BD5B1" w:rsidR="00972C1E" w:rsidRDefault="00972C1E" w:rsidP="00972C1E"/>
    <w:p w14:paraId="7E81D538" w14:textId="55DDB117" w:rsidR="00972C1E" w:rsidRDefault="00972C1E" w:rsidP="00972C1E"/>
    <w:p w14:paraId="34DFA0FD" w14:textId="022FD764" w:rsidR="00972C1E" w:rsidRDefault="00972C1E" w:rsidP="00972C1E"/>
    <w:p w14:paraId="0066C3C4" w14:textId="0170DEAC" w:rsidR="00972C1E" w:rsidRDefault="00972C1E" w:rsidP="00972C1E"/>
    <w:p w14:paraId="621B13E4" w14:textId="43D6F03F" w:rsidR="00972C1E" w:rsidRDefault="00972C1E" w:rsidP="00972C1E"/>
    <w:p w14:paraId="27CB7961" w14:textId="43FC4592" w:rsidR="00972C1E" w:rsidRDefault="00972C1E" w:rsidP="00972C1E"/>
    <w:p w14:paraId="4005C8E2" w14:textId="38F84D95" w:rsidR="00972C1E" w:rsidRDefault="00972C1E" w:rsidP="00972C1E"/>
    <w:p w14:paraId="28C531E9" w14:textId="301876E3" w:rsidR="00972C1E" w:rsidRDefault="00972C1E" w:rsidP="00972C1E"/>
    <w:p w14:paraId="3595A1A1" w14:textId="48667C0C" w:rsidR="00972C1E" w:rsidRDefault="00972C1E" w:rsidP="00972C1E"/>
    <w:p w14:paraId="1EB1BB0B" w14:textId="236150F1" w:rsidR="00972C1E" w:rsidRDefault="00972C1E" w:rsidP="00972C1E"/>
    <w:p w14:paraId="676AED03" w14:textId="0C138687" w:rsidR="00972C1E" w:rsidRDefault="00972C1E" w:rsidP="00972C1E"/>
    <w:p w14:paraId="641C94E0" w14:textId="3788392E" w:rsidR="00972C1E" w:rsidRDefault="00972C1E" w:rsidP="00972C1E"/>
    <w:p w14:paraId="00067175" w14:textId="123B3D85" w:rsidR="00972C1E" w:rsidRDefault="00972C1E" w:rsidP="00972C1E"/>
    <w:p w14:paraId="05B3CAA6" w14:textId="5D71ED55" w:rsidR="00972C1E" w:rsidRDefault="00972C1E" w:rsidP="00972C1E"/>
    <w:p w14:paraId="76AAB1E8" w14:textId="0D780BB8" w:rsidR="00972C1E" w:rsidRDefault="00972C1E" w:rsidP="00972C1E"/>
    <w:p w14:paraId="51663DD3" w14:textId="5A5EB964" w:rsidR="00972C1E" w:rsidRDefault="00972C1E" w:rsidP="00972C1E"/>
    <w:p w14:paraId="7EFB2730" w14:textId="041B51EE" w:rsidR="00972C1E" w:rsidRDefault="00972C1E" w:rsidP="00972C1E"/>
    <w:p w14:paraId="2722C3BF" w14:textId="7BBC3745" w:rsidR="00972C1E" w:rsidRDefault="00972C1E" w:rsidP="00972C1E"/>
    <w:p w14:paraId="43135318" w14:textId="4FC4E44B" w:rsidR="00972C1E" w:rsidRDefault="00972C1E" w:rsidP="00972C1E"/>
    <w:p w14:paraId="4F76F6EC" w14:textId="21EBA83C" w:rsidR="001B13C1" w:rsidRDefault="001B13C1" w:rsidP="00972C1E"/>
    <w:p w14:paraId="68A1B9DF" w14:textId="70A3DB2D" w:rsidR="001B13C1" w:rsidRDefault="001B13C1" w:rsidP="00972C1E"/>
    <w:p w14:paraId="591C4681" w14:textId="5B60486D" w:rsidR="001B13C1" w:rsidRDefault="001B13C1" w:rsidP="001B13C1">
      <w:pPr>
        <w:pStyle w:val="Heading1"/>
      </w:pPr>
      <w:r>
        <w:t>Table</w:t>
      </w:r>
    </w:p>
    <w:bookmarkStart w:id="0" w:name="_MON_1654801368"/>
    <w:bookmarkEnd w:id="0"/>
    <w:p w14:paraId="753EA1BE" w14:textId="1183AD16" w:rsidR="00972C1E" w:rsidRDefault="00886BD6" w:rsidP="00972C1E">
      <w:r>
        <w:object w:dxaOrig="10533" w:dyaOrig="4052" w14:anchorId="7B389C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526.65pt;height:202.65pt" o:ole="">
            <v:imagedata r:id="rId10" o:title=""/>
          </v:shape>
          <o:OLEObject Type="Embed" ProgID="Excel.Sheet.12" ShapeID="_x0000_i1029" DrawAspect="Content" ObjectID="_1654866807" r:id="rId11"/>
        </w:object>
      </w:r>
    </w:p>
    <w:p w14:paraId="64F825AD" w14:textId="290FD719" w:rsidR="00972C1E" w:rsidRDefault="00972C1E" w:rsidP="00972C1E"/>
    <w:p w14:paraId="5FBBA48F" w14:textId="301FE3AB" w:rsidR="001B13C1" w:rsidRDefault="001B13C1" w:rsidP="00972C1E">
      <w:r>
        <w:t>To view the table please double click it. It is an embedded excel file.</w:t>
      </w:r>
    </w:p>
    <w:p w14:paraId="526DF1DC" w14:textId="5EE45D7C" w:rsidR="001B13C1" w:rsidRDefault="001B13C1" w:rsidP="00972C1E"/>
    <w:p w14:paraId="79E352B5" w14:textId="20E8E2D7" w:rsidR="001B13C1" w:rsidRDefault="001B13C1" w:rsidP="00972C1E"/>
    <w:p w14:paraId="215319F7" w14:textId="0C17D3A1" w:rsidR="001B13C1" w:rsidRDefault="001B13C1" w:rsidP="00972C1E"/>
    <w:p w14:paraId="091E7220" w14:textId="700CF6A9" w:rsidR="001B13C1" w:rsidRDefault="001B13C1" w:rsidP="00972C1E"/>
    <w:p w14:paraId="3C5FA4B6" w14:textId="3C3EA293" w:rsidR="001B13C1" w:rsidRDefault="001B13C1" w:rsidP="00972C1E"/>
    <w:p w14:paraId="49EFADAE" w14:textId="0AE6C29B" w:rsidR="001B13C1" w:rsidRDefault="001B13C1" w:rsidP="00972C1E"/>
    <w:p w14:paraId="51C47858" w14:textId="79499F1B" w:rsidR="001B13C1" w:rsidRDefault="001B13C1" w:rsidP="00972C1E"/>
    <w:p w14:paraId="1869D888" w14:textId="2FA4877D" w:rsidR="001B13C1" w:rsidRDefault="001B13C1" w:rsidP="00972C1E"/>
    <w:p w14:paraId="55EE9515" w14:textId="3CDA3C31" w:rsidR="001B13C1" w:rsidRDefault="001B13C1" w:rsidP="00972C1E"/>
    <w:p w14:paraId="1B43FD6B" w14:textId="1A5DAEA4" w:rsidR="001B13C1" w:rsidRDefault="001B13C1" w:rsidP="00972C1E"/>
    <w:p w14:paraId="170188F8" w14:textId="30F05F32" w:rsidR="001B13C1" w:rsidRDefault="001B13C1" w:rsidP="00972C1E"/>
    <w:p w14:paraId="1080D77C" w14:textId="39D76D1D" w:rsidR="001B13C1" w:rsidRDefault="001B13C1" w:rsidP="00972C1E"/>
    <w:p w14:paraId="1881CCCD" w14:textId="469A9117" w:rsidR="001B13C1" w:rsidRDefault="001B13C1" w:rsidP="00972C1E"/>
    <w:p w14:paraId="32BCF72C" w14:textId="16632855" w:rsidR="001B13C1" w:rsidRDefault="001B13C1" w:rsidP="00972C1E"/>
    <w:p w14:paraId="750EF415" w14:textId="59B6B41A" w:rsidR="001B13C1" w:rsidRDefault="001B13C1" w:rsidP="00972C1E"/>
    <w:p w14:paraId="512827A1" w14:textId="0C8531B2" w:rsidR="001B13C1" w:rsidRDefault="001B13C1" w:rsidP="00972C1E"/>
    <w:p w14:paraId="6CD023D9" w14:textId="07FC1FCA" w:rsidR="001B13C1" w:rsidRDefault="001B13C1" w:rsidP="00972C1E"/>
    <w:p w14:paraId="6E5C47D8" w14:textId="653D23E6" w:rsidR="001B13C1" w:rsidRDefault="001B13C1" w:rsidP="00972C1E"/>
    <w:p w14:paraId="75972743" w14:textId="42CA2715" w:rsidR="001B13C1" w:rsidRDefault="001B13C1" w:rsidP="00972C1E"/>
    <w:p w14:paraId="604A2047" w14:textId="16C520DB" w:rsidR="001B13C1" w:rsidRDefault="001B13C1" w:rsidP="00972C1E"/>
    <w:p w14:paraId="238A3BF7" w14:textId="092B345F" w:rsidR="001B13C1" w:rsidRDefault="001B13C1" w:rsidP="00972C1E"/>
    <w:p w14:paraId="5984D87B" w14:textId="5871DAD2" w:rsidR="001B13C1" w:rsidRDefault="001B13C1" w:rsidP="00972C1E"/>
    <w:p w14:paraId="22E498F6" w14:textId="36CCD3B5" w:rsidR="001B13C1" w:rsidRDefault="001B13C1" w:rsidP="00972C1E"/>
    <w:p w14:paraId="6AE2A563" w14:textId="13EFB09E" w:rsidR="001B13C1" w:rsidRDefault="001B13C1" w:rsidP="00972C1E"/>
    <w:p w14:paraId="6D57555E" w14:textId="4A72EB49" w:rsidR="001B13C1" w:rsidRDefault="001B13C1" w:rsidP="00972C1E"/>
    <w:p w14:paraId="35B93E57" w14:textId="1E995BE3" w:rsidR="001B13C1" w:rsidRDefault="001B13C1" w:rsidP="00972C1E"/>
    <w:p w14:paraId="7C66C37E" w14:textId="0D66A32D" w:rsidR="001B13C1" w:rsidRDefault="001B13C1" w:rsidP="00972C1E"/>
    <w:p w14:paraId="358EA620" w14:textId="3C87FCFB" w:rsidR="001B13C1" w:rsidRDefault="001B13C1" w:rsidP="00972C1E"/>
    <w:p w14:paraId="4800FD7A" w14:textId="6909186B" w:rsidR="001B13C1" w:rsidRDefault="001B13C1" w:rsidP="00972C1E"/>
    <w:p w14:paraId="4D792E07" w14:textId="3CE7AD51" w:rsidR="001B13C1" w:rsidRDefault="001B13C1" w:rsidP="00972C1E"/>
    <w:p w14:paraId="1EF0D00C" w14:textId="2826D0A4" w:rsidR="001B13C1" w:rsidRDefault="001B13C1" w:rsidP="001B13C1">
      <w:pPr>
        <w:pStyle w:val="Heading1"/>
      </w:pPr>
      <w:r>
        <w:t>Justification</w:t>
      </w:r>
    </w:p>
    <w:p w14:paraId="741EDCAC" w14:textId="5F049C0F" w:rsidR="001B13C1" w:rsidRDefault="001B13C1" w:rsidP="001B13C1"/>
    <w:p w14:paraId="6BFD41A1" w14:textId="2E7951D2" w:rsidR="001B13C1" w:rsidRDefault="00886BD6" w:rsidP="00B3510A">
      <w:pPr>
        <w:spacing w:before="240" w:after="240" w:line="276" w:lineRule="auto"/>
      </w:pPr>
      <w:r>
        <w:t xml:space="preserve">The way for selecting that particular sequence is due to a major factor known as the </w:t>
      </w:r>
      <w:r w:rsidR="00B3510A">
        <w:t>max score</w:t>
      </w:r>
      <w:r>
        <w:t xml:space="preserve">. </w:t>
      </w:r>
      <w:r w:rsidR="00B3510A">
        <w:t xml:space="preserve">Then we check for the query cover. </w:t>
      </w:r>
      <w:r>
        <w:t>Another way telling this is when the total query is the same as the max query obtained from the sequence. For most of the sequences the E value obtained were zero. Hence,  differentiat</w:t>
      </w:r>
      <w:r w:rsidR="00B3510A">
        <w:t>ion</w:t>
      </w:r>
      <w:r>
        <w:t xml:space="preserve"> on the basis of E value</w:t>
      </w:r>
      <w:r w:rsidR="00B3510A">
        <w:t xml:space="preserve"> was not possible.</w:t>
      </w:r>
    </w:p>
    <w:p w14:paraId="3BFF2B04" w14:textId="7F44C2CC" w:rsidR="00B3510A" w:rsidRDefault="00B3510A" w:rsidP="00B3510A">
      <w:pPr>
        <w:spacing w:before="240" w:after="240" w:line="276" w:lineRule="auto"/>
      </w:pPr>
      <w:r>
        <w:t xml:space="preserve">Therefore, when checking for some sequences although have low query cover or percent identity they are placed above the ones with more of these factors. The reason being max score. </w:t>
      </w:r>
    </w:p>
    <w:p w14:paraId="3A7E54F7" w14:textId="328F3C0A" w:rsidR="001B13C1" w:rsidRDefault="00886BD6" w:rsidP="00B3510A">
      <w:pPr>
        <w:spacing w:before="240" w:after="240" w:line="276" w:lineRule="auto"/>
      </w:pPr>
      <w:r>
        <w:t>When checking for query cover if one or more sequences have the same query cover we move on to our final factor known as the Percent identity. The percent identity can never be identical for any two sequences</w:t>
      </w:r>
      <w:r w:rsidR="00B3510A">
        <w:t>.</w:t>
      </w:r>
    </w:p>
    <w:p w14:paraId="7DFF75D8" w14:textId="40F5C165" w:rsidR="001B13C1" w:rsidRDefault="001B13C1" w:rsidP="001B13C1"/>
    <w:p w14:paraId="08BD58E8" w14:textId="630878D2" w:rsidR="001B13C1" w:rsidRDefault="001B13C1" w:rsidP="001B13C1"/>
    <w:p w14:paraId="57100780" w14:textId="1CFC92F8" w:rsidR="001B13C1" w:rsidRDefault="001B13C1" w:rsidP="001B13C1"/>
    <w:p w14:paraId="209EE2ED" w14:textId="0A7465BC" w:rsidR="001B13C1" w:rsidRDefault="001B13C1" w:rsidP="001B13C1"/>
    <w:p w14:paraId="2E6F8349" w14:textId="070C64E2" w:rsidR="001B13C1" w:rsidRDefault="001B13C1" w:rsidP="001B13C1"/>
    <w:p w14:paraId="0186F205" w14:textId="30FF5AF8" w:rsidR="001B13C1" w:rsidRDefault="001B13C1" w:rsidP="001B13C1"/>
    <w:p w14:paraId="4F51BBED" w14:textId="0DA364A8" w:rsidR="001B13C1" w:rsidRDefault="001B13C1" w:rsidP="001B13C1"/>
    <w:p w14:paraId="50592BE4" w14:textId="07F59FC6" w:rsidR="001B13C1" w:rsidRDefault="001B13C1" w:rsidP="001B13C1"/>
    <w:p w14:paraId="74FF2F84" w14:textId="7CCECAD1" w:rsidR="001B13C1" w:rsidRDefault="001B13C1" w:rsidP="001B13C1"/>
    <w:p w14:paraId="2447BB79" w14:textId="6EEFDB0F" w:rsidR="001B13C1" w:rsidRDefault="001B13C1" w:rsidP="001B13C1"/>
    <w:p w14:paraId="02B3C0F2" w14:textId="44FDA602" w:rsidR="001B13C1" w:rsidRDefault="001B13C1" w:rsidP="001B13C1"/>
    <w:p w14:paraId="51D66701" w14:textId="293A7EC3" w:rsidR="001B13C1" w:rsidRDefault="001B13C1" w:rsidP="001B13C1"/>
    <w:p w14:paraId="441DB9CF" w14:textId="436E122A" w:rsidR="001B13C1" w:rsidRDefault="001B13C1" w:rsidP="001B13C1"/>
    <w:p w14:paraId="70BBB889" w14:textId="6CA35375" w:rsidR="001B13C1" w:rsidRDefault="001B13C1" w:rsidP="001B13C1"/>
    <w:p w14:paraId="50C59ABA" w14:textId="47CDA8B6" w:rsidR="001B13C1" w:rsidRDefault="001B13C1" w:rsidP="001B13C1"/>
    <w:p w14:paraId="37CE3179" w14:textId="7C4CC33F" w:rsidR="001B13C1" w:rsidRDefault="001B13C1" w:rsidP="001B13C1"/>
    <w:p w14:paraId="27EB555A" w14:textId="0A363524" w:rsidR="001B13C1" w:rsidRDefault="001B13C1" w:rsidP="001B13C1"/>
    <w:p w14:paraId="5CA15894" w14:textId="34D00FF1" w:rsidR="001B13C1" w:rsidRDefault="001B13C1" w:rsidP="001B13C1"/>
    <w:p w14:paraId="2D0052CA" w14:textId="0074D8BE" w:rsidR="001B13C1" w:rsidRDefault="001B13C1" w:rsidP="001B13C1"/>
    <w:p w14:paraId="1DAB9DD5" w14:textId="5BD2BFAE" w:rsidR="001B13C1" w:rsidRDefault="001B13C1" w:rsidP="001B13C1"/>
    <w:p w14:paraId="3F10709B" w14:textId="74BCCC29" w:rsidR="001B13C1" w:rsidRDefault="001B13C1" w:rsidP="001B13C1"/>
    <w:p w14:paraId="09F149A4" w14:textId="08A2DF17" w:rsidR="001B13C1" w:rsidRDefault="001B13C1" w:rsidP="001B13C1"/>
    <w:p w14:paraId="6B5525E8" w14:textId="3C9C2A18" w:rsidR="001B13C1" w:rsidRDefault="001B13C1" w:rsidP="001B13C1"/>
    <w:p w14:paraId="4E07BB73" w14:textId="560F70FF" w:rsidR="001B13C1" w:rsidRDefault="001B13C1" w:rsidP="001B13C1"/>
    <w:p w14:paraId="296EC233" w14:textId="191CF705" w:rsidR="001B13C1" w:rsidRDefault="001B13C1" w:rsidP="001B13C1"/>
    <w:p w14:paraId="073D4227" w14:textId="541F82A5" w:rsidR="001B13C1" w:rsidRDefault="001B13C1" w:rsidP="001B13C1"/>
    <w:p w14:paraId="57E3E1C9" w14:textId="5C59C0CC" w:rsidR="001B13C1" w:rsidRDefault="001B13C1" w:rsidP="001B13C1"/>
    <w:p w14:paraId="7A4637B5" w14:textId="72D426A4" w:rsidR="001B13C1" w:rsidRDefault="001B13C1" w:rsidP="001B13C1"/>
    <w:p w14:paraId="4FDB6693" w14:textId="2EFAFF21" w:rsidR="001B13C1" w:rsidRDefault="001B13C1" w:rsidP="001B13C1"/>
    <w:p w14:paraId="6E1A53C7" w14:textId="030CDB61" w:rsidR="001B13C1" w:rsidRDefault="001B13C1" w:rsidP="001B13C1"/>
    <w:p w14:paraId="1F48C2E0" w14:textId="01B9837F" w:rsidR="001B13C1" w:rsidRDefault="001B13C1" w:rsidP="001B13C1"/>
    <w:p w14:paraId="18C8CD90" w14:textId="70ED4D59" w:rsidR="001B13C1" w:rsidRDefault="001B13C1" w:rsidP="001B13C1"/>
    <w:p w14:paraId="5ABD3A67" w14:textId="0E682D09" w:rsidR="001B13C1" w:rsidRDefault="001B13C1" w:rsidP="001B13C1">
      <w:pPr>
        <w:pStyle w:val="Heading1"/>
      </w:pPr>
      <w:r>
        <w:t>References</w:t>
      </w:r>
    </w:p>
    <w:p w14:paraId="4D946AFD" w14:textId="662FC44D" w:rsidR="001B13C1" w:rsidRDefault="001B13C1" w:rsidP="001B13C1">
      <w:pPr>
        <w:pStyle w:val="Heading3"/>
      </w:pPr>
      <w:r>
        <w:t>Coding competitions videos</w:t>
      </w:r>
    </w:p>
    <w:p w14:paraId="518AAF1D" w14:textId="3EA27F01" w:rsidR="001B13C1" w:rsidRPr="001B13C1" w:rsidRDefault="00CF018E" w:rsidP="001B13C1">
      <w:pPr>
        <w:pStyle w:val="Heading3"/>
      </w:pPr>
      <w:hyperlink r:id="rId12" w:history="1">
        <w:r w:rsidR="001B13C1" w:rsidRPr="001B13C1">
          <w:rPr>
            <w:color w:val="0000FF"/>
            <w:u w:val="single"/>
          </w:rPr>
          <w:t>https://blast.ncbi.nlm.nih.gov/Blast.cgi</w:t>
        </w:r>
      </w:hyperlink>
    </w:p>
    <w:sectPr w:rsidR="001B13C1" w:rsidRPr="001B13C1" w:rsidSect="00A24793">
      <w:footerReference w:type="even" r:id="rId13"/>
      <w:footerReference w:type="default" r:id="rId14"/>
      <w:pgSz w:w="12240" w:h="15840" w:code="1"/>
      <w:pgMar w:top="720" w:right="720" w:bottom="1080" w:left="720" w:header="709"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B44026" w14:textId="77777777" w:rsidR="00CF018E" w:rsidRDefault="00CF018E" w:rsidP="001205A1">
      <w:r>
        <w:separator/>
      </w:r>
    </w:p>
  </w:endnote>
  <w:endnote w:type="continuationSeparator" w:id="0">
    <w:p w14:paraId="6072B450" w14:textId="77777777" w:rsidR="00CF018E" w:rsidRDefault="00CF018E"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97884697"/>
      <w:docPartObj>
        <w:docPartGallery w:val="Page Numbers (Bottom of Page)"/>
        <w:docPartUnique/>
      </w:docPartObj>
    </w:sdtPr>
    <w:sdtEndPr>
      <w:rPr>
        <w:rStyle w:val="PageNumber"/>
      </w:rPr>
    </w:sdtEndPr>
    <w:sdtContent>
      <w:p w14:paraId="0C44DB80" w14:textId="77777777"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B0740">
          <w:rPr>
            <w:rStyle w:val="PageNumber"/>
            <w:noProof/>
          </w:rPr>
          <w:t>2</w:t>
        </w:r>
        <w:r>
          <w:rPr>
            <w:rStyle w:val="PageNumber"/>
          </w:rPr>
          <w:fldChar w:fldCharType="end"/>
        </w:r>
      </w:p>
    </w:sdtContent>
  </w:sdt>
  <w:p w14:paraId="48A5704D" w14:textId="77777777"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41358343"/>
      <w:docPartObj>
        <w:docPartGallery w:val="Page Numbers (Bottom of Page)"/>
        <w:docPartUnique/>
      </w:docPartObj>
    </w:sdtPr>
    <w:sdtEndPr>
      <w:rPr>
        <w:rStyle w:val="PageNumber"/>
      </w:rPr>
    </w:sdtEndPr>
    <w:sdtContent>
      <w:p w14:paraId="502F1A25" w14:textId="77777777"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C66528">
          <w:rPr>
            <w:rStyle w:val="PageNumber"/>
            <w:noProof/>
          </w:rPr>
          <w:t>4</w:t>
        </w:r>
        <w:r>
          <w:rPr>
            <w:rStyle w:val="PageNumber"/>
          </w:rPr>
          <w:fldChar w:fldCharType="end"/>
        </w:r>
      </w:p>
    </w:sdtContent>
  </w:sdt>
  <w:tbl>
    <w:tblPr>
      <w:tblW w:w="0" w:type="auto"/>
      <w:tblLayout w:type="fixed"/>
      <w:tblCellMar>
        <w:left w:w="0" w:type="dxa"/>
        <w:right w:w="0" w:type="dxa"/>
      </w:tblCellMar>
      <w:tblLook w:val="0600" w:firstRow="0" w:lastRow="0" w:firstColumn="0" w:lastColumn="0" w:noHBand="1" w:noVBand="1"/>
    </w:tblPr>
    <w:tblGrid>
      <w:gridCol w:w="5395"/>
      <w:gridCol w:w="5395"/>
    </w:tblGrid>
    <w:tr w:rsidR="001205A1" w14:paraId="55D0CA4A" w14:textId="77777777" w:rsidTr="005F4F46">
      <w:tc>
        <w:tcPr>
          <w:tcW w:w="5395" w:type="dxa"/>
        </w:tcPr>
        <w:p w14:paraId="3A0AEEA9" w14:textId="3D5FFB9C" w:rsidR="001205A1" w:rsidRPr="001205A1" w:rsidRDefault="00A7318E" w:rsidP="00C66528">
          <w:pPr>
            <w:pStyle w:val="Footer"/>
          </w:pPr>
          <w:r>
            <w:rPr>
              <w:color w:val="7F7F7F" w:themeColor="text1" w:themeTint="80"/>
            </w:rPr>
            <w:t>IBS-2 PROJECT</w:t>
          </w:r>
        </w:p>
      </w:tc>
      <w:tc>
        <w:tcPr>
          <w:tcW w:w="5395" w:type="dxa"/>
        </w:tcPr>
        <w:p w14:paraId="50728E7A" w14:textId="77777777" w:rsidR="001205A1" w:rsidRPr="001205A1" w:rsidRDefault="001205A1" w:rsidP="001205A1">
          <w:pPr>
            <w:pStyle w:val="Footer"/>
          </w:pPr>
          <w:r w:rsidRPr="001205A1">
            <w:t xml:space="preserve">   </w:t>
          </w:r>
        </w:p>
      </w:tc>
    </w:tr>
  </w:tbl>
  <w:p w14:paraId="45ED6F45" w14:textId="77777777" w:rsidR="001205A1" w:rsidRDefault="001205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4251A0" w14:textId="77777777" w:rsidR="00CF018E" w:rsidRDefault="00CF018E" w:rsidP="001205A1">
      <w:r>
        <w:separator/>
      </w:r>
    </w:p>
  </w:footnote>
  <w:footnote w:type="continuationSeparator" w:id="0">
    <w:p w14:paraId="5A387908" w14:textId="77777777" w:rsidR="00CF018E" w:rsidRDefault="00CF018E" w:rsidP="001205A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removePersonalInformation/>
  <w:removeDateAndTime/>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318E"/>
    <w:rsid w:val="000C4ED1"/>
    <w:rsid w:val="000E51B8"/>
    <w:rsid w:val="001205A1"/>
    <w:rsid w:val="001B13C1"/>
    <w:rsid w:val="002877E8"/>
    <w:rsid w:val="002D13C5"/>
    <w:rsid w:val="002E7C4E"/>
    <w:rsid w:val="0031055C"/>
    <w:rsid w:val="00371EE1"/>
    <w:rsid w:val="003A798E"/>
    <w:rsid w:val="00425A99"/>
    <w:rsid w:val="004F605E"/>
    <w:rsid w:val="005E6B25"/>
    <w:rsid w:val="005F4F46"/>
    <w:rsid w:val="006C60E6"/>
    <w:rsid w:val="0072187A"/>
    <w:rsid w:val="007B0740"/>
    <w:rsid w:val="007C1BAB"/>
    <w:rsid w:val="00886BD6"/>
    <w:rsid w:val="008918C3"/>
    <w:rsid w:val="008B11B1"/>
    <w:rsid w:val="009078D9"/>
    <w:rsid w:val="00972C1E"/>
    <w:rsid w:val="00A15CF7"/>
    <w:rsid w:val="00A24793"/>
    <w:rsid w:val="00A7318E"/>
    <w:rsid w:val="00A81248"/>
    <w:rsid w:val="00B3510A"/>
    <w:rsid w:val="00C66528"/>
    <w:rsid w:val="00C72220"/>
    <w:rsid w:val="00C915F0"/>
    <w:rsid w:val="00CF018E"/>
    <w:rsid w:val="00E321F2"/>
    <w:rsid w:val="00EF2EAC"/>
    <w:rsid w:val="00F23821"/>
    <w:rsid w:val="00FB65B8"/>
    <w:rsid w:val="00FC49AE"/>
    <w:rsid w:val="00FD2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5DCE5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B3510A"/>
  </w:style>
  <w:style w:type="paragraph" w:styleId="Heading1">
    <w:name w:val="heading 1"/>
    <w:basedOn w:val="Normal"/>
    <w:next w:val="Normal"/>
    <w:link w:val="Heading1Ch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Heading2">
    <w:name w:val="heading 2"/>
    <w:basedOn w:val="Normal"/>
    <w:next w:val="Normal"/>
    <w:link w:val="Heading2Char"/>
    <w:uiPriority w:val="1"/>
    <w:qFormat/>
    <w:rsid w:val="00C66528"/>
    <w:pPr>
      <w:keepNext/>
      <w:keepLines/>
      <w:outlineLvl w:val="1"/>
    </w:pPr>
    <w:rPr>
      <w:rFonts w:eastAsiaTheme="majorEastAsia" w:cstheme="majorBidi"/>
      <w:i/>
      <w:color w:val="00C1C7" w:themeColor="accent2"/>
      <w:sz w:val="42"/>
      <w:szCs w:val="26"/>
    </w:rPr>
  </w:style>
  <w:style w:type="paragraph" w:styleId="Heading3">
    <w:name w:val="heading 3"/>
    <w:basedOn w:val="Normal"/>
    <w:next w:val="Normal"/>
    <w:link w:val="Heading3Ch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Heading4">
    <w:name w:val="heading 4"/>
    <w:basedOn w:val="Normal"/>
    <w:next w:val="Normal"/>
    <w:link w:val="Heading4Char"/>
    <w:uiPriority w:val="3"/>
    <w:qFormat/>
    <w:rsid w:val="00C66528"/>
    <w:pPr>
      <w:keepNext/>
      <w:keepLines/>
      <w:outlineLvl w:val="3"/>
    </w:pPr>
    <w:rPr>
      <w:rFonts w:eastAsiaTheme="majorEastAsia" w:cstheme="majorBidi"/>
      <w:i/>
      <w:iCs/>
      <w:color w:val="000000" w:themeColor="text1"/>
      <w:sz w:val="32"/>
    </w:rPr>
  </w:style>
  <w:style w:type="paragraph" w:styleId="Heading5">
    <w:name w:val="heading 5"/>
    <w:basedOn w:val="Normal"/>
    <w:next w:val="Normal"/>
    <w:link w:val="Heading5Char"/>
    <w:uiPriority w:val="4"/>
    <w:qFormat/>
    <w:rsid w:val="00C66528"/>
    <w:pPr>
      <w:keepNext/>
      <w:keepLines/>
      <w:spacing w:line="192" w:lineRule="auto"/>
      <w:outlineLvl w:val="4"/>
    </w:pPr>
    <w:rPr>
      <w:rFonts w:asciiTheme="majorHAnsi" w:eastAsiaTheme="majorEastAsia" w:hAnsiTheme="majorHAnsi" w:cstheme="majorBidi"/>
      <w:b/>
      <w:color w:val="123869" w:themeColor="accent1"/>
      <w:sz w:val="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rsid w:val="00C66528"/>
    <w:rPr>
      <w:rFonts w:asciiTheme="majorHAnsi" w:eastAsiaTheme="majorEastAsia" w:hAnsiTheme="majorHAnsi" w:cstheme="majorBidi"/>
      <w:b/>
      <w:color w:val="123869" w:themeColor="accent1"/>
      <w:sz w:val="80"/>
      <w:szCs w:val="32"/>
    </w:rPr>
  </w:style>
  <w:style w:type="character" w:customStyle="1" w:styleId="Heading2Char">
    <w:name w:val="Heading 2 Char"/>
    <w:basedOn w:val="DefaultParagraphFont"/>
    <w:link w:val="Heading2"/>
    <w:uiPriority w:val="1"/>
    <w:rsid w:val="00C66528"/>
    <w:rPr>
      <w:rFonts w:eastAsiaTheme="majorEastAsia" w:cstheme="majorBidi"/>
      <w:i/>
      <w:color w:val="00C1C7" w:themeColor="accent2"/>
      <w:sz w:val="42"/>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C66528"/>
    <w:rPr>
      <w:rFonts w:asciiTheme="majorHAnsi" w:eastAsiaTheme="majorEastAsia" w:hAnsiTheme="majorHAnsi" w:cstheme="majorBidi"/>
      <w:b/>
      <w:color w:val="123869" w:themeColor="accent1"/>
      <w:sz w:val="36"/>
    </w:rPr>
  </w:style>
  <w:style w:type="character" w:customStyle="1" w:styleId="Heading4Char">
    <w:name w:val="Heading 4 Char"/>
    <w:basedOn w:val="DefaultParagraphFont"/>
    <w:link w:val="Heading4"/>
    <w:uiPriority w:val="3"/>
    <w:rsid w:val="00C66528"/>
    <w:rPr>
      <w:rFonts w:eastAsiaTheme="majorEastAsia" w:cstheme="majorBidi"/>
      <w:i/>
      <w:iCs/>
      <w:color w:val="000000" w:themeColor="text1"/>
      <w:sz w:val="32"/>
    </w:rPr>
  </w:style>
  <w:style w:type="paragraph" w:customStyle="1" w:styleId="Text">
    <w:name w:val="Text"/>
    <w:basedOn w:val="Normal"/>
    <w:uiPriority w:val="5"/>
    <w:qFormat/>
    <w:rsid w:val="00C66528"/>
    <w:rPr>
      <w:i/>
      <w:color w:val="000000" w:themeColor="text1"/>
      <w:sz w:val="28"/>
    </w:rPr>
  </w:style>
  <w:style w:type="paragraph" w:styleId="Header">
    <w:name w:val="header"/>
    <w:basedOn w:val="Normal"/>
    <w:link w:val="HeaderChar"/>
    <w:uiPriority w:val="99"/>
    <w:rsid w:val="00C66528"/>
    <w:pPr>
      <w:tabs>
        <w:tab w:val="center" w:pos="4680"/>
        <w:tab w:val="right" w:pos="9360"/>
      </w:tabs>
    </w:pPr>
  </w:style>
  <w:style w:type="character" w:customStyle="1" w:styleId="HeaderChar">
    <w:name w:val="Header Char"/>
    <w:basedOn w:val="DefaultParagraphFont"/>
    <w:link w:val="Header"/>
    <w:uiPriority w:val="99"/>
    <w:rsid w:val="00C66528"/>
  </w:style>
  <w:style w:type="paragraph" w:styleId="Footer">
    <w:name w:val="footer"/>
    <w:basedOn w:val="Normal"/>
    <w:link w:val="FooterChar"/>
    <w:uiPriority w:val="99"/>
    <w:rsid w:val="00FC49AE"/>
    <w:pPr>
      <w:tabs>
        <w:tab w:val="center" w:pos="4680"/>
        <w:tab w:val="right" w:pos="9360"/>
      </w:tabs>
    </w:pPr>
    <w:rPr>
      <w:rFonts w:asciiTheme="majorHAnsi" w:hAnsiTheme="majorHAnsi"/>
      <w:b/>
      <w:color w:val="A6A6A6" w:themeColor="background1" w:themeShade="A6"/>
      <w:sz w:val="20"/>
    </w:rPr>
  </w:style>
  <w:style w:type="character" w:customStyle="1" w:styleId="FooterChar">
    <w:name w:val="Footer Char"/>
    <w:basedOn w:val="DefaultParagraphFont"/>
    <w:link w:val="Footer"/>
    <w:uiPriority w:val="99"/>
    <w:rsid w:val="00FC49AE"/>
    <w:rPr>
      <w:rFonts w:asciiTheme="majorHAnsi" w:hAnsiTheme="majorHAnsi"/>
      <w:b/>
      <w:color w:val="A6A6A6" w:themeColor="background1" w:themeShade="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C66528"/>
    <w:rPr>
      <w:rFonts w:asciiTheme="majorHAnsi" w:eastAsiaTheme="majorEastAsia" w:hAnsiTheme="majorHAnsi" w:cstheme="majorBidi"/>
      <w:b/>
      <w:color w:val="123869" w:themeColor="accent1"/>
      <w:sz w:val="76"/>
    </w:rPr>
  </w:style>
  <w:style w:type="character" w:styleId="PlaceholderText">
    <w:name w:val="Placeholder Text"/>
    <w:basedOn w:val="DefaultParagraphFont"/>
    <w:uiPriority w:val="99"/>
    <w:semiHidden/>
    <w:rsid w:val="00C66528"/>
    <w:rPr>
      <w:color w:val="808080"/>
    </w:rPr>
  </w:style>
  <w:style w:type="character" w:styleId="Emphasis">
    <w:name w:val="Emphasis"/>
    <w:basedOn w:val="DefaultParagraphFont"/>
    <w:uiPriority w:val="20"/>
    <w:qFormat/>
    <w:rsid w:val="00FC49AE"/>
    <w:rPr>
      <w:i w:val="0"/>
      <w:iCs/>
      <w:color w:val="00C1C7" w:themeColor="accent2"/>
    </w:rPr>
  </w:style>
  <w:style w:type="paragraph" w:styleId="Quote">
    <w:name w:val="Quote"/>
    <w:basedOn w:val="Normal"/>
    <w:next w:val="Normal"/>
    <w:link w:val="QuoteChar"/>
    <w:uiPriority w:val="29"/>
    <w:qFormat/>
    <w:rsid w:val="00FC49AE"/>
    <w:pPr>
      <w:spacing w:line="192" w:lineRule="auto"/>
      <w:jc w:val="center"/>
    </w:pPr>
    <w:rPr>
      <w:rFonts w:asciiTheme="majorHAnsi" w:hAnsiTheme="majorHAnsi"/>
      <w:iCs/>
      <w:color w:val="123869" w:themeColor="accent1"/>
      <w:sz w:val="76"/>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 w:type="character" w:styleId="Hyperlink">
    <w:name w:val="Hyperlink"/>
    <w:basedOn w:val="DefaultParagraphFont"/>
    <w:uiPriority w:val="99"/>
    <w:semiHidden/>
    <w:rsid w:val="008B11B1"/>
    <w:rPr>
      <w:color w:val="0000FF" w:themeColor="hyperlink"/>
      <w:u w:val="single"/>
    </w:rPr>
  </w:style>
  <w:style w:type="character" w:styleId="UnresolvedMention">
    <w:name w:val="Unresolved Mention"/>
    <w:basedOn w:val="DefaultParagraphFont"/>
    <w:uiPriority w:val="99"/>
    <w:semiHidden/>
    <w:unhideWhenUsed/>
    <w:rsid w:val="008B11B1"/>
    <w:rPr>
      <w:color w:val="605E5C"/>
      <w:shd w:val="clear" w:color="auto" w:fill="E1DFDD"/>
    </w:rPr>
  </w:style>
  <w:style w:type="character" w:styleId="FollowedHyperlink">
    <w:name w:val="FollowedHyperlink"/>
    <w:basedOn w:val="DefaultParagraphFont"/>
    <w:uiPriority w:val="99"/>
    <w:semiHidden/>
    <w:rsid w:val="008B11B1"/>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73224">
      <w:bodyDiv w:val="1"/>
      <w:marLeft w:val="0"/>
      <w:marRight w:val="0"/>
      <w:marTop w:val="0"/>
      <w:marBottom w:val="0"/>
      <w:divBdr>
        <w:top w:val="none" w:sz="0" w:space="0" w:color="auto"/>
        <w:left w:val="none" w:sz="0" w:space="0" w:color="auto"/>
        <w:bottom w:val="none" w:sz="0" w:space="0" w:color="auto"/>
        <w:right w:val="none" w:sz="0" w:space="0" w:color="auto"/>
      </w:divBdr>
    </w:div>
    <w:div w:id="1083449092">
      <w:bodyDiv w:val="1"/>
      <w:marLeft w:val="0"/>
      <w:marRight w:val="0"/>
      <w:marTop w:val="0"/>
      <w:marBottom w:val="0"/>
      <w:divBdr>
        <w:top w:val="none" w:sz="0" w:space="0" w:color="auto"/>
        <w:left w:val="none" w:sz="0" w:space="0" w:color="auto"/>
        <w:bottom w:val="none" w:sz="0" w:space="0" w:color="auto"/>
        <w:right w:val="none" w:sz="0" w:space="0" w:color="auto"/>
      </w:divBdr>
    </w:div>
    <w:div w:id="1088623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s://blast.ncbi.nlm.nih.gov/Blast.cgi"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Excel_Worksheet.xlsx"/><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emf"/><Relationship Id="rId4" Type="http://schemas.openxmlformats.org/officeDocument/2006/relationships/styles" Target="styles.xml"/><Relationship Id="rId9" Type="http://schemas.openxmlformats.org/officeDocument/2006/relationships/hyperlink" Target="file:///C:\Users\321ni\Videos\Captures\Cube%202020-06-27%2022-07-37.mp4" TargetMode="Externa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21ni\AppData\Roaming\Microsoft\Templates\Jazzy%20student%20report.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F425F07-5221-4468-81DD-0F0C28E7FD98}">
  <ds:schemaRefs>
    <ds:schemaRef ds:uri="http://schemas.microsoft.com/sharepoint/v3/contenttype/forms"/>
  </ds:schemaRefs>
</ds:datastoreItem>
</file>

<file path=customXml/itemProps2.xml><?xml version="1.0" encoding="utf-8"?>
<ds:datastoreItem xmlns:ds="http://schemas.openxmlformats.org/officeDocument/2006/customXml" ds:itemID="{57798B56-5215-4AD8-847F-8A1F1C10FD6F}">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507D20CB-E94B-44E8-97C3-44BC9C1AF3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Jazzy student report.dotx</Template>
  <TotalTime>0</TotalTime>
  <Pages>17</Pages>
  <Words>1605</Words>
  <Characters>9152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2020-06-27T15:40:00Z</dcterms:created>
  <dcterms:modified xsi:type="dcterms:W3CDTF">2020-06-28T10:57:00Z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