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AFBB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79A9F624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311E7CE4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1D6AAA" wp14:editId="4691C7A9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F322AAE4371441168E8B3EE2CD81E2E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6CF43EC" w14:textId="3FD10694" w:rsidR="00814823" w:rsidRPr="008A25CD" w:rsidRDefault="003C13CD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ADMM 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1D6A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F322AAE4371441168E8B3EE2CD81E2E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6CF43EC" w14:textId="3FD10694" w:rsidR="00814823" w:rsidRPr="008A25CD" w:rsidRDefault="003C13CD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ADMM Project Report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A5784F" wp14:editId="24054757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4407A8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33E074D8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854AF94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98EA9DF" wp14:editId="702C324F">
                      <wp:extent cx="3515096" cy="796290"/>
                      <wp:effectExtent l="0" t="0" r="0" b="3810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96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A3988F" w14:textId="39E7F217" w:rsidR="00EF00BF" w:rsidRDefault="00EF00BF" w:rsidP="00EF00BF">
                                  <w:pPr>
                                    <w:pStyle w:val="Subtitle"/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Done By Abijith</w:t>
                                  </w:r>
                                </w:p>
                                <w:p w14:paraId="123F3141" w14:textId="24713237" w:rsidR="00EF00BF" w:rsidRPr="00EF00BF" w:rsidRDefault="00EF00BF" w:rsidP="00EF00B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ab/>
                                  </w:r>
                                  <w:r>
                                    <w:rPr>
                                      <w:lang w:val="en-IN"/>
                                    </w:rPr>
                                    <w:tab/>
                                    <w:t>CB.EN.U4AIE19002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8EA9DF" id="Text Box 25" o:spid="_x0000_s1027" type="#_x0000_t202" alt="Text box to enter subtitle" style="width:276.8pt;height:6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" filled="f" stroked="f">
                      <v:textbox>
                        <w:txbxContent>
                          <w:p w14:paraId="31A3988F" w14:textId="39E7F217" w:rsidR="00EF00BF" w:rsidRDefault="00EF00BF" w:rsidP="00EF00BF">
                            <w:pPr>
                              <w:pStyle w:val="Subtitle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Done By Abijith</w:t>
                            </w:r>
                          </w:p>
                          <w:p w14:paraId="123F3141" w14:textId="24713237" w:rsidR="00EF00BF" w:rsidRPr="00EF00BF" w:rsidRDefault="00EF00BF" w:rsidP="00EF0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CB.EN.U4AIE19002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956E6AE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44EF3F29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7EC7320" wp14:editId="05097768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4C45B" w14:textId="67B8A06D" w:rsidR="00814823" w:rsidRPr="003C13CD" w:rsidRDefault="003C13CD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IN"/>
                                    </w:rPr>
                                    <w:t>This report is regarding the observations, calculations and scripting of ADMM algorithm used in various daily life applications. The algorithm shows how simple optimization can be even when extended to a million variables.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C7320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" filled="f" stroked="f">
                      <v:textbox>
                        <w:txbxContent>
                          <w:p w14:paraId="6634C45B" w14:textId="67B8A06D" w:rsidR="00814823" w:rsidRPr="003C13CD" w:rsidRDefault="003C13CD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This report is regarding the observations, calculations and scripting of ADMM algorithm used in various daily life applications. The algorithm shows how simple optimization can be even when extended to a million variables.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51EE244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5DC7270" w14:textId="77777777" w:rsidR="00814823" w:rsidRDefault="00814823" w:rsidP="006045D9"/>
        </w:tc>
      </w:tr>
    </w:tbl>
    <w:tbl>
      <w:tblPr>
        <w:tblStyle w:val="TableGrid"/>
        <w:tblW w:w="1179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ayout table"/>
      </w:tblPr>
      <w:tblGrid>
        <w:gridCol w:w="7909"/>
        <w:gridCol w:w="231"/>
        <w:gridCol w:w="3659"/>
      </w:tblGrid>
      <w:tr w:rsidR="00C13B2F" w14:paraId="685CEB28" w14:textId="77777777" w:rsidTr="00C13B2F">
        <w:trPr>
          <w:trHeight w:val="10397"/>
        </w:trPr>
        <w:tc>
          <w:tcPr>
            <w:tcW w:w="7909" w:type="dxa"/>
          </w:tcPr>
          <w:p w14:paraId="3CDB31A8" w14:textId="77777777" w:rsidR="00C13B2F" w:rsidRDefault="00C13B2F" w:rsidP="001C62C8">
            <w:pPr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57369005" wp14:editId="633FF558">
                      <wp:extent cx="4885055" cy="795528"/>
                      <wp:effectExtent l="0" t="0" r="0" b="5080"/>
                      <wp:docPr id="7" name="Text Box 7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055" cy="795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1262C7" w14:textId="10B56A02" w:rsidR="00C13B2F" w:rsidRDefault="00A578DB" w:rsidP="00C13B2F">
                                  <w:pPr>
                                    <w:pStyle w:val="Title"/>
                                  </w:pPr>
                                  <w:sdt>
                                    <w:sdtPr>
                                      <w:alias w:val="Document title:"/>
                                      <w:tag w:val="Document title"/>
                                      <w:id w:val="-12979830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3C13CD">
                                        <w:t>ADMM Project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369005" id="Text Box 7" o:spid="_x0000_s1029" type="#_x0000_t202" alt="Document title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" filled="f" stroked="f">
                      <v:textbox>
                        <w:txbxContent>
                          <w:p w14:paraId="571262C7" w14:textId="10B56A02" w:rsidR="00C13B2F" w:rsidRDefault="00A578DB" w:rsidP="00C13B2F">
                            <w:pPr>
                              <w:pStyle w:val="Title"/>
                            </w:pPr>
                            <w:sdt>
                              <w:sdtPr>
                                <w:alias w:val="Document title:"/>
                                <w:tag w:val="Document title"/>
                                <w:id w:val="-12979830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C13CD">
                                  <w:t>ADMM Project Report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0CC3B0" w14:textId="77777777" w:rsidR="00C13B2F" w:rsidRDefault="00C13B2F" w:rsidP="00C13B2F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B40F88" wp14:editId="41C490B9">
                      <wp:extent cx="4410075" cy="457200"/>
                      <wp:effectExtent l="0" t="0" r="0" b="0"/>
                      <wp:docPr id="12" name="Text Box 12" descr="Document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u w:val="single"/>
                                    </w:rPr>
                                    <w:alias w:val="Document subtitle:"/>
                                    <w:tag w:val="Document subtitle:"/>
                                    <w:id w:val="-3529599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1474575" w14:textId="7DD99167" w:rsidR="00C13B2F" w:rsidRPr="003C13CD" w:rsidRDefault="003C13CD" w:rsidP="00C13B2F">
                                      <w:pPr>
                                        <w:pStyle w:val="Subtitle"/>
                                        <w:rPr>
                                          <w:u w:val="single"/>
                                        </w:rPr>
                                      </w:pPr>
                                      <w:r w:rsidRPr="003C13CD">
                                        <w:rPr>
                                          <w:u w:val="single"/>
                                        </w:rPr>
                                        <w:t>Table of Contents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40F88" id="Text Box 12" o:spid="_x0000_s1030" type="#_x0000_t202" alt="Document subtitle" style="width:347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" filled="f" stroked="f">
                      <v:textbox inset=",5.76pt">
                        <w:txbxContent>
                          <w:sdt>
                            <w:sdtPr>
                              <w:rPr>
                                <w:u w:val="single"/>
                              </w:rPr>
                              <w:alias w:val="Document subtitle:"/>
                              <w:tag w:val="Document subtitle:"/>
                              <w:id w:val="-3529599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1474575" w14:textId="7DD99167" w:rsidR="00C13B2F" w:rsidRPr="003C13CD" w:rsidRDefault="003C13CD" w:rsidP="00C13B2F">
                                <w:pPr>
                                  <w:pStyle w:val="Subtitle"/>
                                  <w:rPr>
                                    <w:u w:val="single"/>
                                  </w:rPr>
                                </w:pPr>
                                <w:r w:rsidRPr="003C13CD">
                                  <w:rPr>
                                    <w:u w:val="single"/>
                                  </w:rPr>
                                  <w:t>Table of Contents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F0EB84" wp14:editId="3187E66B">
                      <wp:extent cx="4885349" cy="6338570"/>
                      <wp:effectExtent l="0" t="0" r="0" b="5080"/>
                      <wp:docPr id="13" name="Text Box 13" descr="Text box to enter cont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349" cy="633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16963" w14:textId="1BA641CA" w:rsidR="00C13B2F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Cover Page with a small abstract ………………………………………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...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>i</w:t>
                                  </w:r>
                                </w:p>
                                <w:p w14:paraId="54B36D26" w14:textId="240AC469" w:rsidR="003C13CD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Acknowledgement ..…………………………………………………………1</w:t>
                                  </w:r>
                                </w:p>
                                <w:p w14:paraId="3518558B" w14:textId="7CD03B6D" w:rsidR="003C13CD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Introduction: What is ADMM? ................................................................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>2</w:t>
                                  </w:r>
                                </w:p>
                                <w:p w14:paraId="6B7A9FC1" w14:textId="4616789F" w:rsidR="003C13CD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Topics Chosen …………...……………………………………………………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>3</w:t>
                                  </w:r>
                                </w:p>
                                <w:p w14:paraId="781939D5" w14:textId="1584EF89" w:rsidR="003C13CD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Linear Programming …………………………………………………………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 w:rsidR="00501828">
                                    <w:rPr>
                                      <w:lang w:val="en-IN"/>
                                    </w:rPr>
                                    <w:t>4</w:t>
                                  </w:r>
                                </w:p>
                                <w:p w14:paraId="039E5074" w14:textId="2B46E6F7" w:rsidR="003C13CD" w:rsidRDefault="00C71383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Intersection of Polyhedra ...</w:t>
                                  </w:r>
                                  <w:r w:rsidR="003C13CD">
                                    <w:rPr>
                                      <w:lang w:val="en-IN"/>
                                    </w:rPr>
                                    <w:t>…………………………………………………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 w:rsidR="00415F5E">
                                    <w:rPr>
                                      <w:lang w:val="en-IN"/>
                                    </w:rPr>
                                    <w:t>7</w:t>
                                  </w:r>
                                </w:p>
                                <w:p w14:paraId="24B2B41D" w14:textId="2B7ECF3B" w:rsidR="003C13CD" w:rsidRDefault="003C13C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Support Vector Machine …………………………………………………</w:t>
                                  </w:r>
                                  <w:r w:rsidR="00415F5E">
                                    <w:rPr>
                                      <w:lang w:val="en-IN"/>
                                    </w:rPr>
                                    <w:t>…</w:t>
                                  </w:r>
                                  <w:r w:rsidR="00AB47CA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 w:rsidR="00415F5E">
                                    <w:rPr>
                                      <w:lang w:val="en-IN"/>
                                    </w:rPr>
                                    <w:t>11</w:t>
                                  </w:r>
                                </w:p>
                                <w:p w14:paraId="3AE0DFED" w14:textId="04BFBF43" w:rsidR="00501828" w:rsidRDefault="00501828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Quadratic Programming …………………………………………………… 15</w:t>
                                  </w:r>
                                </w:p>
                                <w:p w14:paraId="7400E00C" w14:textId="4171A874" w:rsidR="003C13CD" w:rsidRDefault="00AB47CA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Huber Fitting …………………………………………………………………... </w:t>
                                  </w:r>
                                  <w:r w:rsidR="00501828">
                                    <w:rPr>
                                      <w:lang w:val="en-IN"/>
                                    </w:rPr>
                                    <w:t>21</w:t>
                                  </w:r>
                                </w:p>
                                <w:p w14:paraId="6196AF86" w14:textId="4BDFBFD0" w:rsidR="00AB47CA" w:rsidRDefault="00AB47CA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Lasso ……………………………………………………………………………. </w:t>
                                  </w:r>
                                  <w:r w:rsidR="002F655D">
                                    <w:rPr>
                                      <w:lang w:val="en-IN"/>
                                    </w:rPr>
                                    <w:t>25</w:t>
                                  </w:r>
                                </w:p>
                                <w:p w14:paraId="61CE646E" w14:textId="4865081E" w:rsidR="002F655D" w:rsidRPr="003C13CD" w:rsidRDefault="002F655D" w:rsidP="00C13B2F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References…………………………………………………………………….. 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F0EB84" id="Text Box 13" o:spid="_x0000_s1031" type="#_x0000_t202" alt="Text box to enter content" style="width:384.65pt;height:4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" filled="f" stroked="f">
                      <v:textbox inset=",23.04pt">
                        <w:txbxContent>
                          <w:p w14:paraId="25A16963" w14:textId="1BA641CA" w:rsidR="00C13B2F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Cover Page with a small abstract ………………………………………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... </w:t>
                            </w:r>
                            <w:r>
                              <w:rPr>
                                <w:lang w:val="en-IN"/>
                              </w:rPr>
                              <w:t>i</w:t>
                            </w:r>
                          </w:p>
                          <w:p w14:paraId="54B36D26" w14:textId="240AC469" w:rsidR="003C13CD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Acknowledgement ..…………………………………………………………1</w:t>
                            </w:r>
                          </w:p>
                          <w:p w14:paraId="3518558B" w14:textId="7CD03B6D" w:rsidR="003C13CD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Introduction: What is ADMM? ................................................................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  <w:p w14:paraId="6B7A9FC1" w14:textId="4616789F" w:rsidR="003C13CD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Topics Chosen …………...……………………………………………………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  <w:p w14:paraId="781939D5" w14:textId="1584EF89" w:rsidR="003C13CD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Linear Programming …………………………………………………………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 </w:t>
                            </w:r>
                            <w:r w:rsidR="00501828">
                              <w:rPr>
                                <w:lang w:val="en-IN"/>
                              </w:rPr>
                              <w:t>4</w:t>
                            </w:r>
                          </w:p>
                          <w:p w14:paraId="039E5074" w14:textId="2B46E6F7" w:rsidR="003C13CD" w:rsidRDefault="00C71383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Intersection of Polyhedra ...</w:t>
                            </w:r>
                            <w:r w:rsidR="003C13CD">
                              <w:rPr>
                                <w:lang w:val="en-IN"/>
                              </w:rPr>
                              <w:t>…………………………………………………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 </w:t>
                            </w:r>
                            <w:r w:rsidR="00415F5E">
                              <w:rPr>
                                <w:lang w:val="en-IN"/>
                              </w:rPr>
                              <w:t>7</w:t>
                            </w:r>
                          </w:p>
                          <w:p w14:paraId="24B2B41D" w14:textId="2B7ECF3B" w:rsidR="003C13CD" w:rsidRDefault="003C13C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Support Vector Machine …………………………………………………</w:t>
                            </w:r>
                            <w:r w:rsidR="00415F5E">
                              <w:rPr>
                                <w:lang w:val="en-IN"/>
                              </w:rPr>
                              <w:t>…</w:t>
                            </w:r>
                            <w:r w:rsidR="00AB47CA">
                              <w:rPr>
                                <w:lang w:val="en-IN"/>
                              </w:rPr>
                              <w:t xml:space="preserve"> </w:t>
                            </w:r>
                            <w:r w:rsidR="00415F5E">
                              <w:rPr>
                                <w:lang w:val="en-IN"/>
                              </w:rPr>
                              <w:t>11</w:t>
                            </w:r>
                          </w:p>
                          <w:p w14:paraId="3AE0DFED" w14:textId="04BFBF43" w:rsidR="00501828" w:rsidRDefault="00501828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Quadratic Programming …………………………………………………… 15</w:t>
                            </w:r>
                          </w:p>
                          <w:p w14:paraId="7400E00C" w14:textId="4171A874" w:rsidR="003C13CD" w:rsidRDefault="00AB47CA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Huber Fitting …………………………………………………………………... </w:t>
                            </w:r>
                            <w:r w:rsidR="00501828">
                              <w:rPr>
                                <w:lang w:val="en-IN"/>
                              </w:rPr>
                              <w:t>21</w:t>
                            </w:r>
                          </w:p>
                          <w:p w14:paraId="6196AF86" w14:textId="4BDFBFD0" w:rsidR="00AB47CA" w:rsidRDefault="00AB47CA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Lasso ……………………………………………………………………………. </w:t>
                            </w:r>
                            <w:r w:rsidR="002F655D">
                              <w:rPr>
                                <w:lang w:val="en-IN"/>
                              </w:rPr>
                              <w:t>25</w:t>
                            </w:r>
                          </w:p>
                          <w:p w14:paraId="61CE646E" w14:textId="4865081E" w:rsidR="002F655D" w:rsidRPr="003C13CD" w:rsidRDefault="002F655D" w:rsidP="00C13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References…………………………………………………………………….. 29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1" w:type="dxa"/>
          </w:tcPr>
          <w:p w14:paraId="44BBFF9E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3659" w:type="dxa"/>
            <w:shd w:val="clear" w:color="auto" w:fill="3F1D5A" w:themeFill="accent1"/>
          </w:tcPr>
          <w:p w14:paraId="7B4A3194" w14:textId="30EF5E6C" w:rsidR="00C13B2F" w:rsidRDefault="00C13B2F" w:rsidP="00C13B2F">
            <w:pPr>
              <w:rPr>
                <w:sz w:val="24"/>
              </w:rPr>
            </w:pPr>
          </w:p>
        </w:tc>
      </w:tr>
    </w:tbl>
    <w:p w14:paraId="4FB6490D" w14:textId="6A06337E" w:rsidR="00C13B2F" w:rsidRDefault="00C13B2F" w:rsidP="001C62C8">
      <w:pPr>
        <w:rPr>
          <w:sz w:val="24"/>
        </w:rPr>
      </w:pPr>
    </w:p>
    <w:p w14:paraId="1122E914" w14:textId="4F8BB362" w:rsidR="003C13CD" w:rsidRDefault="00C71383" w:rsidP="00C71383">
      <w:pPr>
        <w:pStyle w:val="Title"/>
      </w:pPr>
      <w:r>
        <w:lastRenderedPageBreak/>
        <w:t>Acknowledgement</w:t>
      </w:r>
    </w:p>
    <w:p w14:paraId="2FFA6B42" w14:textId="1E352AF8" w:rsidR="00C71383" w:rsidRDefault="00C71383" w:rsidP="001C62C8">
      <w:pPr>
        <w:rPr>
          <w:sz w:val="28"/>
          <w:szCs w:val="24"/>
        </w:rPr>
      </w:pPr>
      <w:r>
        <w:rPr>
          <w:sz w:val="28"/>
          <w:szCs w:val="24"/>
        </w:rPr>
        <w:t>I would like to thank Mr. K.P Soman to grant me an opportunity to make this project report analysis and helping throughout the course. I would also like to thank Mr. Premjith for guiding and helping me throughout course.</w:t>
      </w:r>
    </w:p>
    <w:p w14:paraId="78BE2077" w14:textId="30F07429" w:rsidR="00C71383" w:rsidRDefault="00C71383" w:rsidP="001C62C8">
      <w:pPr>
        <w:rPr>
          <w:sz w:val="28"/>
          <w:szCs w:val="24"/>
        </w:rPr>
      </w:pPr>
    </w:p>
    <w:p w14:paraId="13A51759" w14:textId="3F7D6BA0" w:rsidR="00C71383" w:rsidRDefault="00C71383" w:rsidP="001C62C8">
      <w:pPr>
        <w:rPr>
          <w:sz w:val="28"/>
          <w:szCs w:val="24"/>
        </w:rPr>
      </w:pPr>
    </w:p>
    <w:p w14:paraId="4996BF1A" w14:textId="372E2A74" w:rsidR="00C71383" w:rsidRDefault="00C71383" w:rsidP="001C62C8">
      <w:pPr>
        <w:rPr>
          <w:sz w:val="28"/>
          <w:szCs w:val="24"/>
        </w:rPr>
      </w:pPr>
    </w:p>
    <w:p w14:paraId="011F6E19" w14:textId="2DCF7346" w:rsidR="00C71383" w:rsidRDefault="00C71383" w:rsidP="001C62C8">
      <w:pPr>
        <w:rPr>
          <w:sz w:val="28"/>
          <w:szCs w:val="24"/>
        </w:rPr>
      </w:pPr>
    </w:p>
    <w:p w14:paraId="0A861522" w14:textId="54E56A04" w:rsidR="00C71383" w:rsidRDefault="00C71383" w:rsidP="001C62C8">
      <w:pPr>
        <w:rPr>
          <w:sz w:val="28"/>
          <w:szCs w:val="24"/>
        </w:rPr>
      </w:pPr>
    </w:p>
    <w:p w14:paraId="0021078B" w14:textId="0E2B0078" w:rsidR="00C71383" w:rsidRDefault="00C71383" w:rsidP="001C62C8">
      <w:pPr>
        <w:rPr>
          <w:sz w:val="28"/>
          <w:szCs w:val="24"/>
        </w:rPr>
      </w:pPr>
    </w:p>
    <w:p w14:paraId="22BDAC13" w14:textId="617F2AC0" w:rsidR="00C71383" w:rsidRDefault="00C71383" w:rsidP="001C62C8">
      <w:pPr>
        <w:rPr>
          <w:sz w:val="28"/>
          <w:szCs w:val="24"/>
        </w:rPr>
      </w:pPr>
    </w:p>
    <w:p w14:paraId="6697EF99" w14:textId="6DCFB757" w:rsidR="00C71383" w:rsidRDefault="00C71383" w:rsidP="001C62C8">
      <w:pPr>
        <w:rPr>
          <w:sz w:val="28"/>
          <w:szCs w:val="24"/>
        </w:rPr>
      </w:pPr>
    </w:p>
    <w:p w14:paraId="54B980FC" w14:textId="6B963177" w:rsidR="00C71383" w:rsidRDefault="00C71383" w:rsidP="001C62C8">
      <w:pPr>
        <w:rPr>
          <w:sz w:val="28"/>
          <w:szCs w:val="24"/>
        </w:rPr>
      </w:pPr>
    </w:p>
    <w:p w14:paraId="7BF48DF9" w14:textId="6FF79173" w:rsidR="00C71383" w:rsidRDefault="00C71383" w:rsidP="001C62C8">
      <w:pPr>
        <w:rPr>
          <w:sz w:val="28"/>
          <w:szCs w:val="24"/>
        </w:rPr>
      </w:pPr>
    </w:p>
    <w:p w14:paraId="0793DCB2" w14:textId="4E864C24" w:rsidR="00C71383" w:rsidRDefault="00C71383" w:rsidP="001C62C8">
      <w:pPr>
        <w:rPr>
          <w:sz w:val="28"/>
          <w:szCs w:val="24"/>
        </w:rPr>
      </w:pPr>
    </w:p>
    <w:p w14:paraId="1123D2C1" w14:textId="2658E924" w:rsidR="00C71383" w:rsidRDefault="00C71383" w:rsidP="001C62C8">
      <w:pPr>
        <w:rPr>
          <w:sz w:val="28"/>
          <w:szCs w:val="24"/>
        </w:rPr>
      </w:pPr>
    </w:p>
    <w:p w14:paraId="3BF4D84E" w14:textId="3B1AF417" w:rsidR="00C71383" w:rsidRDefault="00C71383" w:rsidP="001C62C8">
      <w:pPr>
        <w:rPr>
          <w:sz w:val="28"/>
          <w:szCs w:val="24"/>
        </w:rPr>
      </w:pPr>
    </w:p>
    <w:p w14:paraId="1412E256" w14:textId="3381B7C3" w:rsidR="00C71383" w:rsidRDefault="00C71383" w:rsidP="001C62C8">
      <w:pPr>
        <w:rPr>
          <w:sz w:val="28"/>
          <w:szCs w:val="24"/>
        </w:rPr>
      </w:pPr>
    </w:p>
    <w:p w14:paraId="1273885D" w14:textId="75430710" w:rsidR="00C71383" w:rsidRDefault="00C71383" w:rsidP="001C62C8">
      <w:pPr>
        <w:rPr>
          <w:sz w:val="28"/>
          <w:szCs w:val="24"/>
        </w:rPr>
      </w:pPr>
    </w:p>
    <w:p w14:paraId="2772E241" w14:textId="7D5EB1C0" w:rsidR="00C71383" w:rsidRDefault="00C71383" w:rsidP="001C62C8">
      <w:pPr>
        <w:rPr>
          <w:sz w:val="28"/>
          <w:szCs w:val="24"/>
        </w:rPr>
      </w:pPr>
    </w:p>
    <w:p w14:paraId="34D6004C" w14:textId="75194BED" w:rsidR="00C71383" w:rsidRDefault="00C71383" w:rsidP="001C62C8">
      <w:pPr>
        <w:rPr>
          <w:sz w:val="28"/>
          <w:szCs w:val="24"/>
        </w:rPr>
      </w:pPr>
    </w:p>
    <w:p w14:paraId="0EFF1132" w14:textId="32B57FCB" w:rsidR="00501828" w:rsidRDefault="00501828" w:rsidP="00C71383">
      <w:pPr>
        <w:pStyle w:val="Title"/>
      </w:pPr>
      <w:r>
        <w:lastRenderedPageBreak/>
        <w:t>What is ADMM?</w:t>
      </w:r>
    </w:p>
    <w:p w14:paraId="77F4540D" w14:textId="7FCBD81C" w:rsidR="00501828" w:rsidRPr="00501828" w:rsidRDefault="005C1A09" w:rsidP="005C1A09">
      <w:pPr>
        <w:pStyle w:val="Subtitle"/>
      </w:pPr>
      <w:r>
        <w:rPr>
          <w:shd w:val="clear" w:color="auto" w:fill="FFFFFF"/>
        </w:rPr>
        <w:t>The alternating direction method of multipliers (</w:t>
      </w:r>
      <w:r>
        <w:rPr>
          <w:bCs/>
          <w:shd w:val="clear" w:color="auto" w:fill="FFFFFF"/>
        </w:rPr>
        <w:t>ADMM</w:t>
      </w:r>
      <w:r>
        <w:rPr>
          <w:shd w:val="clear" w:color="auto" w:fill="FFFFFF"/>
        </w:rPr>
        <w:t>) is an algorithm that solves convex optimization problems by breaking them into smaller pieces, each of which are then easier to handle. It has recently found wide application in a number of areas.</w:t>
      </w:r>
    </w:p>
    <w:p w14:paraId="220C7A85" w14:textId="77777777" w:rsidR="00501828" w:rsidRDefault="00501828" w:rsidP="00C71383">
      <w:pPr>
        <w:pStyle w:val="Title"/>
      </w:pPr>
    </w:p>
    <w:p w14:paraId="3FC000FF" w14:textId="77777777" w:rsidR="00501828" w:rsidRDefault="00501828" w:rsidP="00C71383">
      <w:pPr>
        <w:pStyle w:val="Title"/>
      </w:pPr>
    </w:p>
    <w:p w14:paraId="5C2F9819" w14:textId="77777777" w:rsidR="00501828" w:rsidRDefault="00501828" w:rsidP="00C71383">
      <w:pPr>
        <w:pStyle w:val="Title"/>
      </w:pPr>
    </w:p>
    <w:p w14:paraId="53AE3BC9" w14:textId="1062A497" w:rsidR="00501828" w:rsidRDefault="002B40A2" w:rsidP="00C71383">
      <w:pPr>
        <w:pStyle w:val="Title"/>
      </w:pPr>
      <w:r>
        <w:t>Lagrangian Multiplier</w:t>
      </w:r>
    </w:p>
    <w:p w14:paraId="3350E5C9" w14:textId="5FA6AC1C" w:rsidR="002B40A2" w:rsidRPr="002B40A2" w:rsidRDefault="002B40A2" w:rsidP="002B40A2">
      <w:pPr>
        <w:pStyle w:val="Subtitle"/>
      </w:pPr>
      <w:r>
        <w:rPr>
          <w:shd w:val="clear" w:color="auto" w:fill="FFFFFF"/>
        </w:rPr>
        <w:t>In mathematical optimization, the method of Lagrange multipliers is a strategy for finding the local maxima and minima of a function subject to equality constraints. The basic idea is to convert a constrained problem into a form such that the derivative test of an unconstrained problem can still be applied.</w:t>
      </w:r>
    </w:p>
    <w:p w14:paraId="34D875E3" w14:textId="77777777" w:rsidR="00501828" w:rsidRDefault="00501828" w:rsidP="00C71383">
      <w:pPr>
        <w:pStyle w:val="Title"/>
      </w:pPr>
    </w:p>
    <w:p w14:paraId="07C400E0" w14:textId="2C37EF69" w:rsidR="00501828" w:rsidRDefault="002B40A2" w:rsidP="00C71383">
      <w:pPr>
        <w:pStyle w:val="Title"/>
      </w:pPr>
      <w:r>
        <w:rPr>
          <w:noProof/>
        </w:rPr>
        <w:drawing>
          <wp:inline distT="0" distB="0" distL="0" distR="0" wp14:anchorId="343842A4" wp14:editId="7BDC37C3">
            <wp:extent cx="2049705" cy="3558540"/>
            <wp:effectExtent l="0" t="0" r="8255" b="3810"/>
            <wp:docPr id="27" name="Picture 27" descr="Flowchart of ADMM optimization algorithm for VMD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 of ADMM optimization algorithm for VMD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14" cy="35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37E" w14:textId="77777777" w:rsidR="00501828" w:rsidRDefault="00501828" w:rsidP="00C71383">
      <w:pPr>
        <w:pStyle w:val="Title"/>
      </w:pPr>
    </w:p>
    <w:p w14:paraId="6682C16D" w14:textId="6A916E29" w:rsidR="00C71383" w:rsidRDefault="00C71383" w:rsidP="00C71383">
      <w:pPr>
        <w:pStyle w:val="Title"/>
      </w:pPr>
      <w:r>
        <w:lastRenderedPageBreak/>
        <w:t>Topics Chosen</w:t>
      </w:r>
    </w:p>
    <w:p w14:paraId="14F00E58" w14:textId="712F0295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Linear Programming</w:t>
      </w:r>
    </w:p>
    <w:p w14:paraId="3382F42F" w14:textId="0D053210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Huber fitting</w:t>
      </w:r>
    </w:p>
    <w:p w14:paraId="1B5E5366" w14:textId="3A931BC2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SVM</w:t>
      </w:r>
    </w:p>
    <w:p w14:paraId="389CA2D1" w14:textId="13423EED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Intersection of Polyhedra</w:t>
      </w:r>
    </w:p>
    <w:p w14:paraId="36001322" w14:textId="4BF13020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Quadratic Programming</w:t>
      </w:r>
    </w:p>
    <w:p w14:paraId="7ED00B7F" w14:textId="6D8F3199" w:rsidR="00C71383" w:rsidRDefault="00C71383" w:rsidP="00C713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Lasso</w:t>
      </w:r>
    </w:p>
    <w:p w14:paraId="296EBB89" w14:textId="7D095A52" w:rsidR="00CC5020" w:rsidRDefault="00CC5020" w:rsidP="00CC5020">
      <w:pPr>
        <w:rPr>
          <w:sz w:val="36"/>
          <w:szCs w:val="36"/>
        </w:rPr>
      </w:pPr>
    </w:p>
    <w:p w14:paraId="6ADB0847" w14:textId="6FD97BCF" w:rsidR="00CC5020" w:rsidRDefault="00CC5020" w:rsidP="00CC5020">
      <w:pPr>
        <w:rPr>
          <w:sz w:val="36"/>
          <w:szCs w:val="36"/>
        </w:rPr>
      </w:pPr>
    </w:p>
    <w:p w14:paraId="056FA352" w14:textId="26D942A7" w:rsidR="00CC5020" w:rsidRDefault="00CC5020" w:rsidP="00CC5020">
      <w:pPr>
        <w:rPr>
          <w:sz w:val="36"/>
          <w:szCs w:val="36"/>
        </w:rPr>
      </w:pPr>
    </w:p>
    <w:p w14:paraId="77DECD8B" w14:textId="39803546" w:rsidR="00CC5020" w:rsidRDefault="00CC5020" w:rsidP="00CC5020">
      <w:pPr>
        <w:rPr>
          <w:sz w:val="36"/>
          <w:szCs w:val="36"/>
        </w:rPr>
      </w:pPr>
    </w:p>
    <w:p w14:paraId="068887F0" w14:textId="3ED3BCEF" w:rsidR="00CC5020" w:rsidRDefault="00CC5020" w:rsidP="00CC5020">
      <w:pPr>
        <w:rPr>
          <w:sz w:val="36"/>
          <w:szCs w:val="36"/>
        </w:rPr>
      </w:pPr>
    </w:p>
    <w:p w14:paraId="5C03DFE2" w14:textId="1BB0D0BF" w:rsidR="00CC5020" w:rsidRDefault="00CC5020" w:rsidP="00CC5020">
      <w:pPr>
        <w:rPr>
          <w:sz w:val="36"/>
          <w:szCs w:val="36"/>
        </w:rPr>
      </w:pPr>
    </w:p>
    <w:p w14:paraId="6944FB96" w14:textId="16749F48" w:rsidR="00CC5020" w:rsidRDefault="00CC5020" w:rsidP="00CC5020">
      <w:pPr>
        <w:rPr>
          <w:sz w:val="36"/>
          <w:szCs w:val="36"/>
        </w:rPr>
      </w:pPr>
    </w:p>
    <w:p w14:paraId="130F5551" w14:textId="4E48B4D4" w:rsidR="00CC5020" w:rsidRDefault="00CC5020" w:rsidP="00CC5020">
      <w:pPr>
        <w:rPr>
          <w:sz w:val="36"/>
          <w:szCs w:val="36"/>
        </w:rPr>
      </w:pPr>
    </w:p>
    <w:p w14:paraId="564E0FE4" w14:textId="0BC486BB" w:rsidR="00CC5020" w:rsidRDefault="00CC5020" w:rsidP="00CC5020">
      <w:pPr>
        <w:rPr>
          <w:sz w:val="36"/>
          <w:szCs w:val="36"/>
        </w:rPr>
      </w:pPr>
    </w:p>
    <w:p w14:paraId="0D7172CD" w14:textId="544DE528" w:rsidR="00CC5020" w:rsidRDefault="00CC5020" w:rsidP="00CC5020">
      <w:pPr>
        <w:rPr>
          <w:sz w:val="36"/>
          <w:szCs w:val="36"/>
        </w:rPr>
      </w:pPr>
    </w:p>
    <w:p w14:paraId="4B5D22B2" w14:textId="4F08E779" w:rsidR="00CC5020" w:rsidRDefault="00CC5020" w:rsidP="00CC5020">
      <w:pPr>
        <w:rPr>
          <w:sz w:val="36"/>
          <w:szCs w:val="36"/>
        </w:rPr>
      </w:pPr>
    </w:p>
    <w:p w14:paraId="23A4DA83" w14:textId="1E655B5F" w:rsidR="00CC5020" w:rsidRPr="00CC5020" w:rsidRDefault="00CC5020" w:rsidP="00CC5020">
      <w:pPr>
        <w:pStyle w:val="Title"/>
      </w:pPr>
      <w:r>
        <w:lastRenderedPageBreak/>
        <w:t>Linear Programming</w:t>
      </w:r>
    </w:p>
    <w:p w14:paraId="668FDB8C" w14:textId="7CE6B2A5" w:rsidR="00C71383" w:rsidRDefault="00CC5020" w:rsidP="00CC5020">
      <w:pPr>
        <w:pStyle w:val="Heading2"/>
      </w:pPr>
      <w:r>
        <w:t>Code:</w:t>
      </w:r>
    </w:p>
    <w:p w14:paraId="759384DA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function [z, history] = linprog(c, A, b, rho, alpha)</w:t>
      </w:r>
    </w:p>
    <w:p w14:paraId="7442817E" w14:textId="4699FE48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linprog  Solve standard form LP via ADMM</w:t>
      </w:r>
    </w:p>
    <w:p w14:paraId="5095FAAB" w14:textId="145E84D9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[x, history] = linprog(c, A, b, rho, alpha);</w:t>
      </w:r>
    </w:p>
    <w:p w14:paraId="356BF768" w14:textId="4400070E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Solves the following problem via ADMM:</w:t>
      </w:r>
    </w:p>
    <w:p w14:paraId="09FF31E4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  minimize     c'*x</w:t>
      </w:r>
    </w:p>
    <w:p w14:paraId="41F3861C" w14:textId="21E91251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  subject to   Ax = b, x &gt;= 0</w:t>
      </w:r>
    </w:p>
    <w:p w14:paraId="021DAE4E" w14:textId="0C077103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The solution is returned in the vector x.</w:t>
      </w:r>
    </w:p>
    <w:p w14:paraId="47B4882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history is a structure that contains the objective value, the primal and</w:t>
      </w:r>
    </w:p>
    <w:p w14:paraId="73D730C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dual residual norms, and the tolerances for the primal and dual residual</w:t>
      </w:r>
    </w:p>
    <w:p w14:paraId="5467451B" w14:textId="29343E5B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norms at each iteration.</w:t>
      </w:r>
    </w:p>
    <w:p w14:paraId="72219AE5" w14:textId="4DF3503A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rho is the augmented Lagrangian parameter.</w:t>
      </w:r>
    </w:p>
    <w:p w14:paraId="0E402F64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alpha is the over-relaxation parameter (typical values for alpha are</w:t>
      </w:r>
    </w:p>
    <w:p w14:paraId="29BCCE70" w14:textId="4925457F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between 1.0 and 1.8).</w:t>
      </w:r>
    </w:p>
    <w:p w14:paraId="4B4857A2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More information can be found in the paper linked at:</w:t>
      </w:r>
    </w:p>
    <w:p w14:paraId="70288538" w14:textId="091B40FE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% http://www.stanford.edu/~boyd/papers/distr_opt_stat_learning_admm.html</w:t>
      </w:r>
    </w:p>
    <w:p w14:paraId="5D8BB2EC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t_start = tic;</w:t>
      </w:r>
    </w:p>
    <w:p w14:paraId="0961F9A0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QUIET    = 0;</w:t>
      </w:r>
    </w:p>
    <w:p w14:paraId="0EB2303E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MAX_ITER = 1000;</w:t>
      </w:r>
    </w:p>
    <w:p w14:paraId="64F16814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ABSTOL   = 1e-4;</w:t>
      </w:r>
    </w:p>
    <w:p w14:paraId="1C32B1E4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RELTOL   = 1e-2;</w:t>
      </w:r>
    </w:p>
    <w:p w14:paraId="1247A196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[m n] = size(A);</w:t>
      </w:r>
    </w:p>
    <w:p w14:paraId="0A182566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x = zeros(n,1);</w:t>
      </w:r>
    </w:p>
    <w:p w14:paraId="5B5F7A0B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z = zeros(n,1);</w:t>
      </w:r>
    </w:p>
    <w:p w14:paraId="78D9D67A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u = zeros(n,1);</w:t>
      </w:r>
    </w:p>
    <w:p w14:paraId="58060865" w14:textId="77777777" w:rsidR="00CC5020" w:rsidRPr="00CC5020" w:rsidRDefault="00CC5020" w:rsidP="00CC5020">
      <w:pPr>
        <w:spacing w:after="0"/>
        <w:rPr>
          <w:lang w:val="en-IN"/>
        </w:rPr>
      </w:pPr>
    </w:p>
    <w:p w14:paraId="7A7CF11D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if ~QUIET</w:t>
      </w:r>
    </w:p>
    <w:p w14:paraId="263AF15A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fprintf('%3s\t%10s\t%10s\t%10s\t%10s\t%10s\n', 'iter', ...</w:t>
      </w:r>
    </w:p>
    <w:p w14:paraId="3E49E170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'r norm', 'eps pri', 's norm', 'eps dual', 'objective');</w:t>
      </w:r>
    </w:p>
    <w:p w14:paraId="335A5410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end</w:t>
      </w:r>
    </w:p>
    <w:p w14:paraId="2B57C381" w14:textId="77777777" w:rsidR="00CC5020" w:rsidRPr="00CC5020" w:rsidRDefault="00CC5020" w:rsidP="00CC5020">
      <w:pPr>
        <w:spacing w:after="0"/>
        <w:rPr>
          <w:lang w:val="en-IN"/>
        </w:rPr>
      </w:pPr>
    </w:p>
    <w:p w14:paraId="60F3EF99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for k = 1:MAX_ITER</w:t>
      </w:r>
    </w:p>
    <w:p w14:paraId="093BA238" w14:textId="77777777" w:rsidR="00CC5020" w:rsidRPr="00CC5020" w:rsidRDefault="00CC5020" w:rsidP="00CC5020">
      <w:pPr>
        <w:spacing w:after="0"/>
        <w:rPr>
          <w:lang w:val="en-IN"/>
        </w:rPr>
      </w:pPr>
    </w:p>
    <w:p w14:paraId="4FCAE575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% x-update</w:t>
      </w:r>
    </w:p>
    <w:p w14:paraId="35D18C4D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tmp = [ rho*eye(n), A'; A, zeros(m) ] \ [ rho*(z - u) - c; b ];</w:t>
      </w:r>
    </w:p>
    <w:p w14:paraId="430034CC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x = tmp(1:n);</w:t>
      </w:r>
    </w:p>
    <w:p w14:paraId="79F6533E" w14:textId="77777777" w:rsidR="00CC5020" w:rsidRPr="00CC5020" w:rsidRDefault="00CC5020" w:rsidP="00CC5020">
      <w:pPr>
        <w:spacing w:after="0"/>
        <w:rPr>
          <w:lang w:val="en-IN"/>
        </w:rPr>
      </w:pPr>
    </w:p>
    <w:p w14:paraId="79E4694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% z-update with relaxation</w:t>
      </w:r>
    </w:p>
    <w:p w14:paraId="4AA6ED0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zold = z;</w:t>
      </w:r>
    </w:p>
    <w:p w14:paraId="00DF2C17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x_hat = alpha*x + (1 - alpha)*zold;</w:t>
      </w:r>
    </w:p>
    <w:p w14:paraId="0CAB10FA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z = pos(x_hat + u);</w:t>
      </w:r>
    </w:p>
    <w:p w14:paraId="19B6F727" w14:textId="77777777" w:rsidR="00CC5020" w:rsidRPr="00CC5020" w:rsidRDefault="00CC5020" w:rsidP="00CC5020">
      <w:pPr>
        <w:spacing w:after="0"/>
        <w:rPr>
          <w:lang w:val="en-IN"/>
        </w:rPr>
      </w:pPr>
    </w:p>
    <w:p w14:paraId="1B345838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u = u + (x_hat - z);</w:t>
      </w:r>
    </w:p>
    <w:p w14:paraId="42290B49" w14:textId="77777777" w:rsidR="00CC5020" w:rsidRPr="00CC5020" w:rsidRDefault="00CC5020" w:rsidP="00CC5020">
      <w:pPr>
        <w:spacing w:after="0"/>
        <w:rPr>
          <w:lang w:val="en-IN"/>
        </w:rPr>
      </w:pPr>
    </w:p>
    <w:p w14:paraId="3BA2D4C9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% diagnostics, reporting, termination checks</w:t>
      </w:r>
    </w:p>
    <w:p w14:paraId="70C9FC55" w14:textId="77777777" w:rsidR="00CC5020" w:rsidRPr="00CC5020" w:rsidRDefault="00CC5020" w:rsidP="00CC5020">
      <w:pPr>
        <w:spacing w:after="0"/>
        <w:rPr>
          <w:lang w:val="en-IN"/>
        </w:rPr>
      </w:pPr>
    </w:p>
    <w:p w14:paraId="0FE2368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history.objval(k)  = objective(c, x);</w:t>
      </w:r>
    </w:p>
    <w:p w14:paraId="74519C72" w14:textId="77777777" w:rsidR="00CC5020" w:rsidRPr="00CC5020" w:rsidRDefault="00CC5020" w:rsidP="00CC5020">
      <w:pPr>
        <w:spacing w:after="0"/>
        <w:rPr>
          <w:lang w:val="en-IN"/>
        </w:rPr>
      </w:pPr>
    </w:p>
    <w:p w14:paraId="79EBBA58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history.r_norm(k)  = norm(x - z);</w:t>
      </w:r>
    </w:p>
    <w:p w14:paraId="6358C8C3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history.s_norm(k)  = norm(-rho*(z - zold));</w:t>
      </w:r>
    </w:p>
    <w:p w14:paraId="601AD859" w14:textId="77777777" w:rsidR="00CC5020" w:rsidRPr="00CC5020" w:rsidRDefault="00CC5020" w:rsidP="00CC5020">
      <w:pPr>
        <w:spacing w:after="0"/>
        <w:rPr>
          <w:lang w:val="en-IN"/>
        </w:rPr>
      </w:pPr>
    </w:p>
    <w:p w14:paraId="00EAC3AD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history.eps_pri(k) = sqrt(n)*ABSTOL + RELTOL*max(norm(x), norm(-z));</w:t>
      </w:r>
    </w:p>
    <w:p w14:paraId="49616232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history.eps_dual(k)= sqrt(n)*ABSTOL + RELTOL*norm(rho*u);</w:t>
      </w:r>
    </w:p>
    <w:p w14:paraId="3800E14C" w14:textId="77777777" w:rsidR="00CC5020" w:rsidRPr="00CC5020" w:rsidRDefault="00CC5020" w:rsidP="00CC5020">
      <w:pPr>
        <w:spacing w:after="0"/>
        <w:rPr>
          <w:lang w:val="en-IN"/>
        </w:rPr>
      </w:pPr>
    </w:p>
    <w:p w14:paraId="14CFEA57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if ~QUIET</w:t>
      </w:r>
    </w:p>
    <w:p w14:paraId="075DDB42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  fprintf('%3d\t%10.4f\t%10.4f\t%10.4f\t%10.4f\t%10.2f\n', k, ...</w:t>
      </w:r>
    </w:p>
    <w:p w14:paraId="36B129AD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      history.r_norm(k), history.eps_pri(k), ...</w:t>
      </w:r>
    </w:p>
    <w:p w14:paraId="45989C40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      history.s_norm(k), history.eps_dual(k), history.objval(k));</w:t>
      </w:r>
    </w:p>
    <w:p w14:paraId="0AAF2B41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end</w:t>
      </w:r>
    </w:p>
    <w:p w14:paraId="7D1B1495" w14:textId="77777777" w:rsidR="00CC5020" w:rsidRPr="00CC5020" w:rsidRDefault="00CC5020" w:rsidP="00CC5020">
      <w:pPr>
        <w:spacing w:after="0"/>
        <w:rPr>
          <w:lang w:val="en-IN"/>
        </w:rPr>
      </w:pPr>
    </w:p>
    <w:p w14:paraId="12F18C45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if (history.r_norm(k) &lt; history.eps_pri(k) &amp;&amp; ...</w:t>
      </w:r>
    </w:p>
    <w:p w14:paraId="579EFB85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 history.s_norm(k) &lt; history.eps_dual(k))</w:t>
      </w:r>
    </w:p>
    <w:p w14:paraId="09240FF6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     break;</w:t>
      </w:r>
    </w:p>
    <w:p w14:paraId="47850065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end</w:t>
      </w:r>
    </w:p>
    <w:p w14:paraId="546D0D17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end</w:t>
      </w:r>
    </w:p>
    <w:p w14:paraId="769C027E" w14:textId="77777777" w:rsidR="00CC5020" w:rsidRPr="00CC5020" w:rsidRDefault="00CC5020" w:rsidP="00CC5020">
      <w:pPr>
        <w:spacing w:after="0"/>
        <w:rPr>
          <w:lang w:val="en-IN"/>
        </w:rPr>
      </w:pPr>
    </w:p>
    <w:p w14:paraId="5A18A57E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if ~QUIET</w:t>
      </w:r>
    </w:p>
    <w:p w14:paraId="7E91A737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toc(t_start);</w:t>
      </w:r>
    </w:p>
    <w:p w14:paraId="34C8DE05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end</w:t>
      </w:r>
    </w:p>
    <w:p w14:paraId="18FA352B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end</w:t>
      </w:r>
    </w:p>
    <w:p w14:paraId="51D673CF" w14:textId="77777777" w:rsidR="00CC5020" w:rsidRPr="00CC5020" w:rsidRDefault="00CC5020" w:rsidP="00CC5020">
      <w:pPr>
        <w:spacing w:after="0"/>
        <w:rPr>
          <w:lang w:val="en-IN"/>
        </w:rPr>
      </w:pPr>
    </w:p>
    <w:p w14:paraId="2B25A717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function obj = objective(c, x)</w:t>
      </w:r>
    </w:p>
    <w:p w14:paraId="5E87DD7E" w14:textId="77777777" w:rsidR="00CC5020" w:rsidRP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 xml:space="preserve">    obj = c'*x;</w:t>
      </w:r>
    </w:p>
    <w:p w14:paraId="1D491732" w14:textId="5EC89627" w:rsidR="00CC5020" w:rsidRDefault="00CC5020" w:rsidP="00CC5020">
      <w:pPr>
        <w:spacing w:after="0"/>
        <w:rPr>
          <w:lang w:val="en-IN"/>
        </w:rPr>
      </w:pPr>
      <w:r w:rsidRPr="00CC5020">
        <w:rPr>
          <w:lang w:val="en-IN"/>
        </w:rPr>
        <w:t>end</w:t>
      </w:r>
    </w:p>
    <w:p w14:paraId="50353AA5" w14:textId="2517BC09" w:rsidR="00CC5020" w:rsidRDefault="00CC5020" w:rsidP="00CC5020">
      <w:pPr>
        <w:spacing w:after="0"/>
        <w:rPr>
          <w:lang w:val="en-IN"/>
        </w:rPr>
      </w:pPr>
    </w:p>
    <w:p w14:paraId="1A9574EC" w14:textId="72B3386E" w:rsidR="00CC5020" w:rsidRDefault="00CC5020" w:rsidP="00CC5020">
      <w:pPr>
        <w:spacing w:after="0"/>
        <w:rPr>
          <w:lang w:val="en-IN"/>
        </w:rPr>
      </w:pPr>
    </w:p>
    <w:p w14:paraId="6088C4BA" w14:textId="126D03A3" w:rsidR="00CC5020" w:rsidRDefault="00CC5020" w:rsidP="00CC5020">
      <w:pPr>
        <w:pStyle w:val="Heading2"/>
        <w:rPr>
          <w:lang w:val="en-IN"/>
        </w:rPr>
      </w:pPr>
      <w:r>
        <w:rPr>
          <w:lang w:val="en-IN"/>
        </w:rPr>
        <w:t>Example</w:t>
      </w:r>
    </w:p>
    <w:p w14:paraId="34E5637B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randn('state', 0);</w:t>
      </w:r>
    </w:p>
    <w:p w14:paraId="55ED510E" w14:textId="5F2A4EED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rand('state', 0);</w:t>
      </w:r>
    </w:p>
    <w:p w14:paraId="0C4B5EA8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n = 500;  % dimension of x</w:t>
      </w:r>
    </w:p>
    <w:p w14:paraId="02FACED2" w14:textId="7522B848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m = 400;  % number of equality constraints</w:t>
      </w:r>
    </w:p>
    <w:p w14:paraId="6ADCEFC8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c  = rand(n,1) + 0.5;    % create nonnegative price vector with mean 1</w:t>
      </w:r>
    </w:p>
    <w:p w14:paraId="38E7ACEB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x0 = abs(randn(n,1));    % create random solution vector</w:t>
      </w:r>
    </w:p>
    <w:p w14:paraId="2AE17516" w14:textId="77777777" w:rsidR="00BE1E42" w:rsidRPr="00BE1E42" w:rsidRDefault="00BE1E42" w:rsidP="00BE1E42">
      <w:pPr>
        <w:spacing w:after="0"/>
        <w:rPr>
          <w:lang w:val="en-IN"/>
        </w:rPr>
      </w:pPr>
    </w:p>
    <w:p w14:paraId="26558BEF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A = abs(randn(m,n));     % create random, nonnegative matrix A</w:t>
      </w:r>
    </w:p>
    <w:p w14:paraId="3AE6197B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b = A*x0;</w:t>
      </w:r>
    </w:p>
    <w:p w14:paraId="286C4C5E" w14:textId="77777777" w:rsidR="00BE1E42" w:rsidRPr="00BE1E42" w:rsidRDefault="00BE1E42" w:rsidP="00BE1E42">
      <w:pPr>
        <w:spacing w:after="0"/>
        <w:rPr>
          <w:lang w:val="en-IN"/>
        </w:rPr>
      </w:pPr>
    </w:p>
    <w:p w14:paraId="5DBA6CF7" w14:textId="77777777" w:rsidR="00BE1E42" w:rsidRPr="00BE1E42" w:rsidRDefault="00BE1E42" w:rsidP="00BE1E42">
      <w:pPr>
        <w:spacing w:after="0"/>
        <w:rPr>
          <w:lang w:val="en-IN"/>
        </w:rPr>
      </w:pPr>
    </w:p>
    <w:p w14:paraId="504CEB98" w14:textId="5004885C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[x history] = linprog(c, A, b, 1.0, 1.0);</w:t>
      </w:r>
    </w:p>
    <w:p w14:paraId="31F7187C" w14:textId="77777777" w:rsidR="00BE1E42" w:rsidRPr="00BE1E42" w:rsidRDefault="00BE1E42" w:rsidP="00BE1E42">
      <w:pPr>
        <w:spacing w:after="0"/>
        <w:rPr>
          <w:lang w:val="en-IN"/>
        </w:rPr>
      </w:pPr>
    </w:p>
    <w:p w14:paraId="2FAA8402" w14:textId="58F001F8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K = length(history.objval);</w:t>
      </w:r>
    </w:p>
    <w:p w14:paraId="3B971612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h = figure;</w:t>
      </w:r>
    </w:p>
    <w:p w14:paraId="2E36861C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lastRenderedPageBreak/>
        <w:t>plot(1:K, history.objval, 'k', 'MarkerSize', 10, 'LineWidth', 2);</w:t>
      </w:r>
    </w:p>
    <w:p w14:paraId="7CC3A447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ylabel('f(x^k) + g(z^k)'); xlabel('iter (k)');</w:t>
      </w:r>
    </w:p>
    <w:p w14:paraId="78823C43" w14:textId="77777777" w:rsidR="00BE1E42" w:rsidRPr="00BE1E42" w:rsidRDefault="00BE1E42" w:rsidP="00BE1E42">
      <w:pPr>
        <w:spacing w:after="0"/>
        <w:rPr>
          <w:lang w:val="en-IN"/>
        </w:rPr>
      </w:pPr>
    </w:p>
    <w:p w14:paraId="374EDBF0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g = figure;</w:t>
      </w:r>
    </w:p>
    <w:p w14:paraId="67585AEE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subplot(2,1,1);</w:t>
      </w:r>
    </w:p>
    <w:p w14:paraId="43A54702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semilogy(1:K, max(1e-8, history.r_norm), 'k', ...</w:t>
      </w:r>
    </w:p>
    <w:p w14:paraId="36A1FCCE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 xml:space="preserve">    1:K, history.eps_pri, 'k--',  'LineWidth', 2);</w:t>
      </w:r>
    </w:p>
    <w:p w14:paraId="7F6C45F2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ylabel('||r||_2');</w:t>
      </w:r>
    </w:p>
    <w:p w14:paraId="77C45051" w14:textId="77777777" w:rsidR="00BE1E42" w:rsidRPr="00BE1E42" w:rsidRDefault="00BE1E42" w:rsidP="00BE1E42">
      <w:pPr>
        <w:spacing w:after="0"/>
        <w:rPr>
          <w:lang w:val="en-IN"/>
        </w:rPr>
      </w:pPr>
    </w:p>
    <w:p w14:paraId="414A39EC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subplot(2,1,2);</w:t>
      </w:r>
    </w:p>
    <w:p w14:paraId="579CEE5F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semilogy(1:K, max(1e-8, history.s_norm), 'k', ...</w:t>
      </w:r>
    </w:p>
    <w:p w14:paraId="3A7191F9" w14:textId="77777777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 xml:space="preserve">    1:K, history.eps_dual, 'k--', 'LineWidth', 2);</w:t>
      </w:r>
    </w:p>
    <w:p w14:paraId="7B313225" w14:textId="31F9C0AB" w:rsidR="00BE1E42" w:rsidRPr="00BE1E42" w:rsidRDefault="00BE1E42" w:rsidP="00BE1E42">
      <w:pPr>
        <w:spacing w:after="0"/>
        <w:rPr>
          <w:lang w:val="en-IN"/>
        </w:rPr>
      </w:pPr>
      <w:r w:rsidRPr="00BE1E42">
        <w:rPr>
          <w:lang w:val="en-IN"/>
        </w:rPr>
        <w:t>ylabel('||s||_2'); xlabel('iter (k)');</w:t>
      </w:r>
    </w:p>
    <w:p w14:paraId="2E7F910A" w14:textId="6EEBF2C3" w:rsidR="00BE1E42" w:rsidRDefault="00BE1E42" w:rsidP="00CC5020"/>
    <w:p w14:paraId="6CCD23A4" w14:textId="74A12645" w:rsidR="00BE1E42" w:rsidRDefault="00BE1E42" w:rsidP="00BE1E42">
      <w:pPr>
        <w:pStyle w:val="Heading2"/>
      </w:pPr>
      <w:r>
        <w:t>Plots:</w:t>
      </w:r>
    </w:p>
    <w:p w14:paraId="65461F46" w14:textId="4C61CEA5" w:rsidR="00BE1E42" w:rsidRDefault="00BE1E42" w:rsidP="00BE1E42">
      <w:r w:rsidRPr="00BE1E42">
        <w:rPr>
          <w:noProof/>
        </w:rPr>
        <w:drawing>
          <wp:inline distT="0" distB="0" distL="0" distR="0" wp14:anchorId="77F6379D" wp14:editId="6D14A744">
            <wp:extent cx="3211325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13" cy="241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5BFE" w14:textId="53B202AA" w:rsidR="00BE1E42" w:rsidRDefault="00BE1E42" w:rsidP="00BE1E42">
      <w:r w:rsidRPr="00BE1E42">
        <w:rPr>
          <w:noProof/>
        </w:rPr>
        <w:drawing>
          <wp:inline distT="0" distB="0" distL="0" distR="0" wp14:anchorId="40F4B2DA" wp14:editId="5295B0F2">
            <wp:extent cx="3089376" cy="231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8" cy="23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2A68" w14:textId="78705F6B" w:rsidR="00BE1E42" w:rsidRDefault="00BE1E42" w:rsidP="00BE1E42"/>
    <w:p w14:paraId="693684B7" w14:textId="546B9FAC" w:rsidR="00BE1E42" w:rsidRDefault="00BE1E42" w:rsidP="00BE1E42">
      <w:pPr>
        <w:pStyle w:val="Title"/>
      </w:pPr>
      <w:r>
        <w:lastRenderedPageBreak/>
        <w:t>Intersection of Polyhedra</w:t>
      </w:r>
    </w:p>
    <w:p w14:paraId="76A6B07B" w14:textId="2C04487E" w:rsidR="00BE1E42" w:rsidRDefault="00BE1E42" w:rsidP="00BE1E42">
      <w:pPr>
        <w:pStyle w:val="Heading2"/>
      </w:pPr>
      <w:r>
        <w:t>Code:</w:t>
      </w:r>
    </w:p>
    <w:p w14:paraId="67B302FF" w14:textId="77777777" w:rsidR="00415F5E" w:rsidRPr="00415F5E" w:rsidRDefault="00415F5E" w:rsidP="00415F5E">
      <w:pPr>
        <w:spacing w:after="0"/>
      </w:pPr>
      <w:r w:rsidRPr="00415F5E">
        <w:t>function [z, history] = polyhedra_intersection(A1, b1, A2, b2, rho, alpha)</w:t>
      </w:r>
    </w:p>
    <w:p w14:paraId="5986F0C3" w14:textId="77777777" w:rsidR="00415F5E" w:rsidRPr="00415F5E" w:rsidRDefault="00415F5E" w:rsidP="00415F5E">
      <w:pPr>
        <w:spacing w:after="0"/>
      </w:pPr>
    </w:p>
    <w:p w14:paraId="28CF59E9" w14:textId="77777777" w:rsidR="00415F5E" w:rsidRPr="00415F5E" w:rsidRDefault="00415F5E" w:rsidP="00415F5E">
      <w:pPr>
        <w:spacing w:after="0"/>
      </w:pPr>
      <w:r w:rsidRPr="00415F5E">
        <w:t>t_start = tic;</w:t>
      </w:r>
    </w:p>
    <w:p w14:paraId="35B8F6CB" w14:textId="77777777" w:rsidR="00415F5E" w:rsidRPr="00415F5E" w:rsidRDefault="00415F5E" w:rsidP="00415F5E">
      <w:pPr>
        <w:spacing w:after="0"/>
      </w:pPr>
      <w:r w:rsidRPr="00415F5E">
        <w:t>QUIET    = 0;</w:t>
      </w:r>
    </w:p>
    <w:p w14:paraId="13E09799" w14:textId="77777777" w:rsidR="00415F5E" w:rsidRPr="00415F5E" w:rsidRDefault="00415F5E" w:rsidP="00415F5E">
      <w:pPr>
        <w:spacing w:after="0"/>
      </w:pPr>
      <w:r w:rsidRPr="00415F5E">
        <w:t>MAX_ITER = 1000;</w:t>
      </w:r>
    </w:p>
    <w:p w14:paraId="2A2497DC" w14:textId="77777777" w:rsidR="00415F5E" w:rsidRPr="00415F5E" w:rsidRDefault="00415F5E" w:rsidP="00415F5E">
      <w:pPr>
        <w:spacing w:after="0"/>
      </w:pPr>
      <w:r w:rsidRPr="00415F5E">
        <w:t>ABSTOL   = 1e-4;</w:t>
      </w:r>
    </w:p>
    <w:p w14:paraId="58E28D24" w14:textId="77777777" w:rsidR="00415F5E" w:rsidRPr="00415F5E" w:rsidRDefault="00415F5E" w:rsidP="00415F5E">
      <w:pPr>
        <w:spacing w:after="0"/>
      </w:pPr>
      <w:r w:rsidRPr="00415F5E">
        <w:t>RELTOL   = 1e-2;</w:t>
      </w:r>
    </w:p>
    <w:p w14:paraId="064D7D17" w14:textId="77777777" w:rsidR="00415F5E" w:rsidRPr="00415F5E" w:rsidRDefault="00415F5E" w:rsidP="00415F5E">
      <w:pPr>
        <w:spacing w:after="0"/>
      </w:pPr>
    </w:p>
    <w:p w14:paraId="65C49B1E" w14:textId="77777777" w:rsidR="00415F5E" w:rsidRPr="00415F5E" w:rsidRDefault="00415F5E" w:rsidP="00415F5E">
      <w:pPr>
        <w:spacing w:after="0"/>
      </w:pPr>
      <w:r w:rsidRPr="00415F5E">
        <w:t>n = size(A1,2);</w:t>
      </w:r>
    </w:p>
    <w:p w14:paraId="427FBDD7" w14:textId="77777777" w:rsidR="00415F5E" w:rsidRPr="00415F5E" w:rsidRDefault="00415F5E" w:rsidP="00415F5E">
      <w:pPr>
        <w:spacing w:after="0"/>
      </w:pPr>
      <w:r w:rsidRPr="00415F5E">
        <w:t>x = zeros(n,1);</w:t>
      </w:r>
    </w:p>
    <w:p w14:paraId="39A2C92E" w14:textId="77777777" w:rsidR="00415F5E" w:rsidRPr="00415F5E" w:rsidRDefault="00415F5E" w:rsidP="00415F5E">
      <w:pPr>
        <w:spacing w:after="0"/>
      </w:pPr>
      <w:r w:rsidRPr="00415F5E">
        <w:t>z = zeros(n,1);</w:t>
      </w:r>
    </w:p>
    <w:p w14:paraId="350CCF04" w14:textId="77777777" w:rsidR="00415F5E" w:rsidRPr="00415F5E" w:rsidRDefault="00415F5E" w:rsidP="00415F5E">
      <w:pPr>
        <w:spacing w:after="0"/>
      </w:pPr>
      <w:r w:rsidRPr="00415F5E">
        <w:t>u = zeros(n,1);</w:t>
      </w:r>
    </w:p>
    <w:p w14:paraId="476E961C" w14:textId="77777777" w:rsidR="00415F5E" w:rsidRPr="00415F5E" w:rsidRDefault="00415F5E" w:rsidP="00415F5E">
      <w:pPr>
        <w:spacing w:after="0"/>
      </w:pPr>
    </w:p>
    <w:p w14:paraId="788178D9" w14:textId="77777777" w:rsidR="00415F5E" w:rsidRPr="00415F5E" w:rsidRDefault="00415F5E" w:rsidP="00415F5E">
      <w:pPr>
        <w:spacing w:after="0"/>
      </w:pPr>
      <w:r w:rsidRPr="00415F5E">
        <w:t>if ~QUIET</w:t>
      </w:r>
    </w:p>
    <w:p w14:paraId="1A062461" w14:textId="77777777" w:rsidR="00415F5E" w:rsidRPr="00415F5E" w:rsidRDefault="00415F5E" w:rsidP="00415F5E">
      <w:pPr>
        <w:spacing w:after="0"/>
      </w:pPr>
      <w:r w:rsidRPr="00415F5E">
        <w:t xml:space="preserve">    fprintf('%3s\t%10s\t%10s\t%10s\t%10s\t%10s\n', 'iter', ...</w:t>
      </w:r>
    </w:p>
    <w:p w14:paraId="78AE6757" w14:textId="77777777" w:rsidR="00415F5E" w:rsidRPr="00415F5E" w:rsidRDefault="00415F5E" w:rsidP="00415F5E">
      <w:pPr>
        <w:spacing w:after="0"/>
      </w:pPr>
      <w:r w:rsidRPr="00415F5E">
        <w:t xml:space="preserve">      'r norm', 'eps pri', 's norm', 'eps dual', 'objective');</w:t>
      </w:r>
    </w:p>
    <w:p w14:paraId="55BF6718" w14:textId="77777777" w:rsidR="00415F5E" w:rsidRPr="00415F5E" w:rsidRDefault="00415F5E" w:rsidP="00415F5E">
      <w:pPr>
        <w:spacing w:after="0"/>
      </w:pPr>
      <w:r w:rsidRPr="00415F5E">
        <w:t>end</w:t>
      </w:r>
    </w:p>
    <w:p w14:paraId="2AE2F28A" w14:textId="77777777" w:rsidR="00415F5E" w:rsidRPr="00415F5E" w:rsidRDefault="00415F5E" w:rsidP="00415F5E">
      <w:pPr>
        <w:spacing w:after="0"/>
      </w:pPr>
    </w:p>
    <w:p w14:paraId="5F7F6469" w14:textId="77777777" w:rsidR="00415F5E" w:rsidRPr="00415F5E" w:rsidRDefault="00415F5E" w:rsidP="00415F5E">
      <w:pPr>
        <w:spacing w:after="0"/>
      </w:pPr>
      <w:r w:rsidRPr="00415F5E">
        <w:t>for k = 1:MAX_ITER</w:t>
      </w:r>
    </w:p>
    <w:p w14:paraId="353BE68A" w14:textId="77777777" w:rsidR="00415F5E" w:rsidRPr="00415F5E" w:rsidRDefault="00415F5E" w:rsidP="00415F5E">
      <w:pPr>
        <w:spacing w:after="0"/>
      </w:pPr>
    </w:p>
    <w:p w14:paraId="5608002B" w14:textId="77777777" w:rsidR="00415F5E" w:rsidRPr="00415F5E" w:rsidRDefault="00415F5E" w:rsidP="00415F5E">
      <w:pPr>
        <w:spacing w:after="0"/>
      </w:pPr>
      <w:r w:rsidRPr="00415F5E">
        <w:t xml:space="preserve">    % x-update</w:t>
      </w:r>
    </w:p>
    <w:p w14:paraId="0BFB48C4" w14:textId="77777777" w:rsidR="00415F5E" w:rsidRPr="00415F5E" w:rsidRDefault="00415F5E" w:rsidP="00415F5E">
      <w:pPr>
        <w:spacing w:after="0"/>
      </w:pPr>
      <w:r w:rsidRPr="00415F5E">
        <w:t xml:space="preserve">    % use cvx to find point in first polyhedra</w:t>
      </w:r>
    </w:p>
    <w:p w14:paraId="42234432" w14:textId="77777777" w:rsidR="00415F5E" w:rsidRPr="00415F5E" w:rsidRDefault="00415F5E" w:rsidP="00415F5E">
      <w:pPr>
        <w:spacing w:after="0"/>
      </w:pPr>
      <w:r w:rsidRPr="00415F5E">
        <w:t xml:space="preserve">    cvx_begin quiet</w:t>
      </w:r>
    </w:p>
    <w:p w14:paraId="5DFC0675" w14:textId="77777777" w:rsidR="00415F5E" w:rsidRPr="00415F5E" w:rsidRDefault="00415F5E" w:rsidP="00415F5E">
      <w:pPr>
        <w:spacing w:after="0"/>
      </w:pPr>
      <w:r w:rsidRPr="00415F5E">
        <w:t xml:space="preserve">        variable x(n)</w:t>
      </w:r>
    </w:p>
    <w:p w14:paraId="28909D9B" w14:textId="77777777" w:rsidR="00415F5E" w:rsidRPr="00415F5E" w:rsidRDefault="00415F5E" w:rsidP="00415F5E">
      <w:pPr>
        <w:spacing w:after="0"/>
      </w:pPr>
      <w:r w:rsidRPr="00415F5E">
        <w:t xml:space="preserve">        minimize (sum_square(x - (z - u)))</w:t>
      </w:r>
    </w:p>
    <w:p w14:paraId="4EFB1AC0" w14:textId="77777777" w:rsidR="00415F5E" w:rsidRPr="00415F5E" w:rsidRDefault="00415F5E" w:rsidP="00415F5E">
      <w:pPr>
        <w:spacing w:after="0"/>
      </w:pPr>
      <w:r w:rsidRPr="00415F5E">
        <w:t xml:space="preserve">        subject to</w:t>
      </w:r>
    </w:p>
    <w:p w14:paraId="123E109E" w14:textId="77777777" w:rsidR="00415F5E" w:rsidRPr="00415F5E" w:rsidRDefault="00415F5E" w:rsidP="00415F5E">
      <w:pPr>
        <w:spacing w:after="0"/>
      </w:pPr>
      <w:r w:rsidRPr="00415F5E">
        <w:t xml:space="preserve">            A1*x &lt;= b1</w:t>
      </w:r>
    </w:p>
    <w:p w14:paraId="72104135" w14:textId="77777777" w:rsidR="00415F5E" w:rsidRPr="00415F5E" w:rsidRDefault="00415F5E" w:rsidP="00415F5E">
      <w:pPr>
        <w:spacing w:after="0"/>
      </w:pPr>
      <w:r w:rsidRPr="00415F5E">
        <w:t xml:space="preserve">    cvx_end</w:t>
      </w:r>
    </w:p>
    <w:p w14:paraId="74A276DA" w14:textId="77777777" w:rsidR="00415F5E" w:rsidRPr="00415F5E" w:rsidRDefault="00415F5E" w:rsidP="00415F5E">
      <w:pPr>
        <w:spacing w:after="0"/>
      </w:pPr>
    </w:p>
    <w:p w14:paraId="17B678EB" w14:textId="77777777" w:rsidR="00415F5E" w:rsidRPr="00415F5E" w:rsidRDefault="00415F5E" w:rsidP="00415F5E">
      <w:pPr>
        <w:spacing w:after="0"/>
      </w:pPr>
      <w:r w:rsidRPr="00415F5E">
        <w:t xml:space="preserve">    % z-update with relaxation</w:t>
      </w:r>
    </w:p>
    <w:p w14:paraId="4E497C41" w14:textId="77777777" w:rsidR="00415F5E" w:rsidRPr="00415F5E" w:rsidRDefault="00415F5E" w:rsidP="00415F5E">
      <w:pPr>
        <w:spacing w:after="0"/>
      </w:pPr>
      <w:r w:rsidRPr="00415F5E">
        <w:t xml:space="preserve">    zold = z;</w:t>
      </w:r>
    </w:p>
    <w:p w14:paraId="74309BE2" w14:textId="77777777" w:rsidR="00415F5E" w:rsidRPr="00415F5E" w:rsidRDefault="00415F5E" w:rsidP="00415F5E">
      <w:pPr>
        <w:spacing w:after="0"/>
      </w:pPr>
      <w:r w:rsidRPr="00415F5E">
        <w:t xml:space="preserve">    x_hat = alpha*x + (1 - alpha)*zold;</w:t>
      </w:r>
    </w:p>
    <w:p w14:paraId="07D917E1" w14:textId="77777777" w:rsidR="00415F5E" w:rsidRPr="00415F5E" w:rsidRDefault="00415F5E" w:rsidP="00415F5E">
      <w:pPr>
        <w:spacing w:after="0"/>
      </w:pPr>
      <w:r w:rsidRPr="00415F5E">
        <w:t xml:space="preserve">    % use cvx to find point in second polyhedra</w:t>
      </w:r>
    </w:p>
    <w:p w14:paraId="2E75C012" w14:textId="77777777" w:rsidR="00415F5E" w:rsidRPr="00415F5E" w:rsidRDefault="00415F5E" w:rsidP="00415F5E">
      <w:pPr>
        <w:spacing w:after="0"/>
      </w:pPr>
      <w:r w:rsidRPr="00415F5E">
        <w:t xml:space="preserve">    cvx_begin quiet</w:t>
      </w:r>
    </w:p>
    <w:p w14:paraId="76564841" w14:textId="77777777" w:rsidR="00415F5E" w:rsidRPr="00415F5E" w:rsidRDefault="00415F5E" w:rsidP="00415F5E">
      <w:pPr>
        <w:spacing w:after="0"/>
      </w:pPr>
      <w:r w:rsidRPr="00415F5E">
        <w:t xml:space="preserve">        variable z(n)</w:t>
      </w:r>
    </w:p>
    <w:p w14:paraId="671EDE05" w14:textId="77777777" w:rsidR="00415F5E" w:rsidRPr="00415F5E" w:rsidRDefault="00415F5E" w:rsidP="00415F5E">
      <w:pPr>
        <w:spacing w:after="0"/>
      </w:pPr>
      <w:r w:rsidRPr="00415F5E">
        <w:t xml:space="preserve">        minimize (sum_square(x_hat - (z - u)))</w:t>
      </w:r>
    </w:p>
    <w:p w14:paraId="26386220" w14:textId="77777777" w:rsidR="00415F5E" w:rsidRPr="00415F5E" w:rsidRDefault="00415F5E" w:rsidP="00415F5E">
      <w:pPr>
        <w:spacing w:after="0"/>
      </w:pPr>
      <w:r w:rsidRPr="00415F5E">
        <w:t xml:space="preserve">        subject to</w:t>
      </w:r>
    </w:p>
    <w:p w14:paraId="5C192636" w14:textId="77777777" w:rsidR="00415F5E" w:rsidRPr="00415F5E" w:rsidRDefault="00415F5E" w:rsidP="00415F5E">
      <w:pPr>
        <w:spacing w:after="0"/>
      </w:pPr>
      <w:r w:rsidRPr="00415F5E">
        <w:t xml:space="preserve">            A2*z &lt;= b2</w:t>
      </w:r>
    </w:p>
    <w:p w14:paraId="4BDBD57C" w14:textId="77777777" w:rsidR="00415F5E" w:rsidRPr="00415F5E" w:rsidRDefault="00415F5E" w:rsidP="00415F5E">
      <w:pPr>
        <w:spacing w:after="0"/>
      </w:pPr>
      <w:r w:rsidRPr="00415F5E">
        <w:t xml:space="preserve">    cvx_end</w:t>
      </w:r>
    </w:p>
    <w:p w14:paraId="4B99D727" w14:textId="77777777" w:rsidR="00415F5E" w:rsidRPr="00415F5E" w:rsidRDefault="00415F5E" w:rsidP="00415F5E">
      <w:pPr>
        <w:spacing w:after="0"/>
      </w:pPr>
    </w:p>
    <w:p w14:paraId="67DFDC97" w14:textId="77777777" w:rsidR="00415F5E" w:rsidRPr="00415F5E" w:rsidRDefault="00415F5E" w:rsidP="00415F5E">
      <w:pPr>
        <w:spacing w:after="0"/>
      </w:pPr>
      <w:r w:rsidRPr="00415F5E">
        <w:t xml:space="preserve">    u = u + (x_hat - z);</w:t>
      </w:r>
    </w:p>
    <w:p w14:paraId="121E7C80" w14:textId="77777777" w:rsidR="00415F5E" w:rsidRPr="00415F5E" w:rsidRDefault="00415F5E" w:rsidP="00415F5E">
      <w:pPr>
        <w:spacing w:after="0"/>
      </w:pPr>
    </w:p>
    <w:p w14:paraId="369B06B4" w14:textId="77777777" w:rsidR="00415F5E" w:rsidRPr="00415F5E" w:rsidRDefault="00415F5E" w:rsidP="00415F5E">
      <w:pPr>
        <w:spacing w:after="0"/>
      </w:pPr>
      <w:r w:rsidRPr="00415F5E">
        <w:t xml:space="preserve">    % diagnostics, reporting, termination checks</w:t>
      </w:r>
    </w:p>
    <w:p w14:paraId="745CF6D0" w14:textId="77777777" w:rsidR="00415F5E" w:rsidRPr="00415F5E" w:rsidRDefault="00415F5E" w:rsidP="00415F5E">
      <w:pPr>
        <w:spacing w:after="0"/>
      </w:pPr>
    </w:p>
    <w:p w14:paraId="2D757815" w14:textId="77777777" w:rsidR="00415F5E" w:rsidRPr="00415F5E" w:rsidRDefault="00415F5E" w:rsidP="00415F5E">
      <w:pPr>
        <w:spacing w:after="0"/>
      </w:pPr>
      <w:r w:rsidRPr="00415F5E">
        <w:lastRenderedPageBreak/>
        <w:t xml:space="preserve">    history.objval(k)  = 0;</w:t>
      </w:r>
    </w:p>
    <w:p w14:paraId="0E8C9479" w14:textId="77777777" w:rsidR="00415F5E" w:rsidRPr="00415F5E" w:rsidRDefault="00415F5E" w:rsidP="00415F5E">
      <w:pPr>
        <w:spacing w:after="0"/>
      </w:pPr>
      <w:r w:rsidRPr="00415F5E">
        <w:t xml:space="preserve">    history.r_norm(k)  = norm(x - z);</w:t>
      </w:r>
    </w:p>
    <w:p w14:paraId="4228AD70" w14:textId="77777777" w:rsidR="00415F5E" w:rsidRPr="00415F5E" w:rsidRDefault="00415F5E" w:rsidP="00415F5E">
      <w:pPr>
        <w:spacing w:after="0"/>
      </w:pPr>
      <w:r w:rsidRPr="00415F5E">
        <w:t xml:space="preserve">    history.s_norm(k)  = norm(-rho*(z - zold));</w:t>
      </w:r>
    </w:p>
    <w:p w14:paraId="2D928678" w14:textId="77777777" w:rsidR="00415F5E" w:rsidRPr="00415F5E" w:rsidRDefault="00415F5E" w:rsidP="00415F5E">
      <w:pPr>
        <w:spacing w:after="0"/>
      </w:pPr>
    </w:p>
    <w:p w14:paraId="693D68D5" w14:textId="77777777" w:rsidR="00415F5E" w:rsidRPr="00415F5E" w:rsidRDefault="00415F5E" w:rsidP="00415F5E">
      <w:pPr>
        <w:spacing w:after="0"/>
      </w:pPr>
      <w:r w:rsidRPr="00415F5E">
        <w:t xml:space="preserve">    history.eps_pri(k) = sqrt(n)*ABSTOL + RELTOL*max(norm(x), norm(-z));</w:t>
      </w:r>
    </w:p>
    <w:p w14:paraId="73EB98E7" w14:textId="77777777" w:rsidR="00415F5E" w:rsidRPr="00415F5E" w:rsidRDefault="00415F5E" w:rsidP="00415F5E">
      <w:pPr>
        <w:spacing w:after="0"/>
      </w:pPr>
      <w:r w:rsidRPr="00415F5E">
        <w:t xml:space="preserve">    history.eps_dual(k)= sqrt(n)*ABSTOL + RELTOL*norm(rho*u);</w:t>
      </w:r>
    </w:p>
    <w:p w14:paraId="3055DAD8" w14:textId="77777777" w:rsidR="00415F5E" w:rsidRPr="00415F5E" w:rsidRDefault="00415F5E" w:rsidP="00415F5E">
      <w:pPr>
        <w:spacing w:after="0"/>
      </w:pPr>
    </w:p>
    <w:p w14:paraId="68B94CEF" w14:textId="77777777" w:rsidR="00415F5E" w:rsidRPr="00415F5E" w:rsidRDefault="00415F5E" w:rsidP="00415F5E">
      <w:pPr>
        <w:spacing w:after="0"/>
      </w:pPr>
      <w:r w:rsidRPr="00415F5E">
        <w:t xml:space="preserve">    if ~QUIET</w:t>
      </w:r>
    </w:p>
    <w:p w14:paraId="27C95D12" w14:textId="77777777" w:rsidR="00415F5E" w:rsidRPr="00415F5E" w:rsidRDefault="00415F5E" w:rsidP="00415F5E">
      <w:pPr>
        <w:spacing w:after="0"/>
      </w:pPr>
      <w:r w:rsidRPr="00415F5E">
        <w:t xml:space="preserve">        fprintf('%3d\t%10.4f\t%10.4f\t%10.4f\t%10.4f\t%10.2f\n', k, ...</w:t>
      </w:r>
    </w:p>
    <w:p w14:paraId="730432C2" w14:textId="77777777" w:rsidR="00415F5E" w:rsidRPr="00415F5E" w:rsidRDefault="00415F5E" w:rsidP="00415F5E">
      <w:pPr>
        <w:spacing w:after="0"/>
      </w:pPr>
      <w:r w:rsidRPr="00415F5E">
        <w:t xml:space="preserve">            history.r_norm(k), history.eps_pri(k), ...</w:t>
      </w:r>
    </w:p>
    <w:p w14:paraId="031C37AA" w14:textId="77777777" w:rsidR="00415F5E" w:rsidRPr="00415F5E" w:rsidRDefault="00415F5E" w:rsidP="00415F5E">
      <w:pPr>
        <w:spacing w:after="0"/>
      </w:pPr>
      <w:r w:rsidRPr="00415F5E">
        <w:t xml:space="preserve">            history.s_norm(k), history.eps_dual(k), history.objval(k));</w:t>
      </w:r>
    </w:p>
    <w:p w14:paraId="6C90198C" w14:textId="77777777" w:rsidR="00415F5E" w:rsidRPr="00415F5E" w:rsidRDefault="00415F5E" w:rsidP="00415F5E">
      <w:pPr>
        <w:spacing w:after="0"/>
      </w:pPr>
      <w:r w:rsidRPr="00415F5E">
        <w:t xml:space="preserve">    end</w:t>
      </w:r>
    </w:p>
    <w:p w14:paraId="6F30F0D1" w14:textId="77777777" w:rsidR="00415F5E" w:rsidRPr="00415F5E" w:rsidRDefault="00415F5E" w:rsidP="00415F5E">
      <w:pPr>
        <w:spacing w:after="0"/>
      </w:pPr>
    </w:p>
    <w:p w14:paraId="4393747E" w14:textId="77777777" w:rsidR="00415F5E" w:rsidRPr="00415F5E" w:rsidRDefault="00415F5E" w:rsidP="00415F5E">
      <w:pPr>
        <w:spacing w:after="0"/>
      </w:pPr>
      <w:r w:rsidRPr="00415F5E">
        <w:t xml:space="preserve">    if (history.r_norm(k) &lt; history.eps_pri(k) &amp;&amp; ...</w:t>
      </w:r>
    </w:p>
    <w:p w14:paraId="0AE8D547" w14:textId="77777777" w:rsidR="00415F5E" w:rsidRPr="00415F5E" w:rsidRDefault="00415F5E" w:rsidP="00415F5E">
      <w:pPr>
        <w:spacing w:after="0"/>
      </w:pPr>
      <w:r w:rsidRPr="00415F5E">
        <w:t xml:space="preserve">       history.s_norm(k) &lt; history.eps_dual(k))</w:t>
      </w:r>
    </w:p>
    <w:p w14:paraId="214AAD8E" w14:textId="77777777" w:rsidR="00415F5E" w:rsidRPr="00415F5E" w:rsidRDefault="00415F5E" w:rsidP="00415F5E">
      <w:pPr>
        <w:spacing w:after="0"/>
      </w:pPr>
      <w:r w:rsidRPr="00415F5E">
        <w:t xml:space="preserve">         break;</w:t>
      </w:r>
    </w:p>
    <w:p w14:paraId="48F0F33B" w14:textId="77777777" w:rsidR="00415F5E" w:rsidRPr="00415F5E" w:rsidRDefault="00415F5E" w:rsidP="00415F5E">
      <w:pPr>
        <w:spacing w:after="0"/>
      </w:pPr>
      <w:r w:rsidRPr="00415F5E">
        <w:t xml:space="preserve">    end</w:t>
      </w:r>
    </w:p>
    <w:p w14:paraId="5EB005AF" w14:textId="77777777" w:rsidR="00415F5E" w:rsidRPr="00415F5E" w:rsidRDefault="00415F5E" w:rsidP="00415F5E">
      <w:pPr>
        <w:spacing w:after="0"/>
      </w:pPr>
      <w:r w:rsidRPr="00415F5E">
        <w:t>end</w:t>
      </w:r>
    </w:p>
    <w:p w14:paraId="21D6EFF4" w14:textId="77777777" w:rsidR="00415F5E" w:rsidRPr="00415F5E" w:rsidRDefault="00415F5E" w:rsidP="00415F5E">
      <w:pPr>
        <w:spacing w:after="0"/>
      </w:pPr>
    </w:p>
    <w:p w14:paraId="4DC03443" w14:textId="77777777" w:rsidR="00415F5E" w:rsidRPr="00415F5E" w:rsidRDefault="00415F5E" w:rsidP="00415F5E">
      <w:pPr>
        <w:spacing w:after="0"/>
      </w:pPr>
      <w:r w:rsidRPr="00415F5E">
        <w:t>if ~QUIET</w:t>
      </w:r>
    </w:p>
    <w:p w14:paraId="61A1D943" w14:textId="77777777" w:rsidR="00415F5E" w:rsidRPr="00415F5E" w:rsidRDefault="00415F5E" w:rsidP="00415F5E">
      <w:pPr>
        <w:spacing w:after="0"/>
      </w:pPr>
      <w:r w:rsidRPr="00415F5E">
        <w:t xml:space="preserve">    toc(t_start);</w:t>
      </w:r>
    </w:p>
    <w:p w14:paraId="1918C0E6" w14:textId="77777777" w:rsidR="00415F5E" w:rsidRPr="00415F5E" w:rsidRDefault="00415F5E" w:rsidP="00415F5E">
      <w:pPr>
        <w:spacing w:after="0"/>
      </w:pPr>
      <w:r w:rsidRPr="00415F5E">
        <w:t>end</w:t>
      </w:r>
    </w:p>
    <w:p w14:paraId="3B5DD0BB" w14:textId="65ACFE0F" w:rsidR="00415F5E" w:rsidRPr="00415F5E" w:rsidRDefault="00415F5E" w:rsidP="00415F5E">
      <w:pPr>
        <w:spacing w:after="0"/>
      </w:pPr>
      <w:r w:rsidRPr="00415F5E">
        <w:t>end</w:t>
      </w:r>
    </w:p>
    <w:p w14:paraId="71CBDABA" w14:textId="18AC7B56" w:rsidR="00415F5E" w:rsidRPr="00415F5E" w:rsidRDefault="00415F5E" w:rsidP="00415F5E">
      <w:pPr>
        <w:pStyle w:val="Heading2"/>
      </w:pPr>
      <w:r>
        <w:t>Example:</w:t>
      </w:r>
    </w:p>
    <w:p w14:paraId="109C0789" w14:textId="77777777" w:rsidR="00BE1E42" w:rsidRDefault="00BE1E42" w:rsidP="00BE1E42">
      <w:pPr>
        <w:spacing w:after="0"/>
      </w:pPr>
      <w:r>
        <w:t>randn('state', 0);</w:t>
      </w:r>
    </w:p>
    <w:p w14:paraId="4CD9DE4C" w14:textId="77777777" w:rsidR="00BE1E42" w:rsidRDefault="00BE1E42" w:rsidP="00BE1E42">
      <w:pPr>
        <w:spacing w:after="0"/>
      </w:pPr>
      <w:r>
        <w:t>rand('state', 0);</w:t>
      </w:r>
    </w:p>
    <w:p w14:paraId="5D31E70B" w14:textId="77777777" w:rsidR="00BE1E42" w:rsidRDefault="00BE1E42" w:rsidP="00BE1E42">
      <w:pPr>
        <w:spacing w:after="0"/>
      </w:pPr>
    </w:p>
    <w:p w14:paraId="5E797E3D" w14:textId="77777777" w:rsidR="00BE1E42" w:rsidRDefault="00BE1E42" w:rsidP="00BE1E42">
      <w:pPr>
        <w:spacing w:after="0"/>
      </w:pPr>
      <w:r>
        <w:t>n = 5;      % dimension of variable</w:t>
      </w:r>
    </w:p>
    <w:p w14:paraId="75ECE3EA" w14:textId="77777777" w:rsidR="00BE1E42" w:rsidRDefault="00BE1E42" w:rsidP="00BE1E42">
      <w:pPr>
        <w:spacing w:after="0"/>
      </w:pPr>
      <w:r>
        <w:t>m1 = 10;    % number of faces for polyhedra 1</w:t>
      </w:r>
    </w:p>
    <w:p w14:paraId="1BF08E95" w14:textId="77777777" w:rsidR="00BE1E42" w:rsidRDefault="00BE1E42" w:rsidP="00BE1E42">
      <w:pPr>
        <w:spacing w:after="0"/>
      </w:pPr>
      <w:r>
        <w:t>m2 = 12;    % number of faces for polyhedra 2</w:t>
      </w:r>
    </w:p>
    <w:p w14:paraId="769AA64B" w14:textId="77777777" w:rsidR="00BE1E42" w:rsidRDefault="00BE1E42" w:rsidP="00BE1E42">
      <w:pPr>
        <w:spacing w:after="0"/>
      </w:pPr>
    </w:p>
    <w:p w14:paraId="25EA85FB" w14:textId="77777777" w:rsidR="00BE1E42" w:rsidRDefault="00BE1E42" w:rsidP="00BE1E42">
      <w:pPr>
        <w:spacing w:after="0"/>
      </w:pPr>
      <w:r>
        <w:t>c1 = 10*randn(n,1);        % center of polyhedra 1</w:t>
      </w:r>
    </w:p>
    <w:p w14:paraId="3122B60B" w14:textId="77777777" w:rsidR="00BE1E42" w:rsidRDefault="00BE1E42" w:rsidP="00BE1E42">
      <w:pPr>
        <w:spacing w:after="0"/>
      </w:pPr>
      <w:r>
        <w:t>c2 = -10*randn(n,1);       % center of polyhedra 2</w:t>
      </w:r>
    </w:p>
    <w:p w14:paraId="1BAE7EE4" w14:textId="77777777" w:rsidR="00BE1E42" w:rsidRDefault="00BE1E42" w:rsidP="00BE1E42">
      <w:pPr>
        <w:spacing w:after="0"/>
      </w:pPr>
    </w:p>
    <w:p w14:paraId="1046C1D4" w14:textId="77777777" w:rsidR="00BE1E42" w:rsidRDefault="00BE1E42" w:rsidP="00BE1E42">
      <w:pPr>
        <w:spacing w:after="0"/>
      </w:pPr>
      <w:r>
        <w:t>% consider the following picture:</w:t>
      </w:r>
    </w:p>
    <w:p w14:paraId="0586A30F" w14:textId="77777777" w:rsidR="00BE1E42" w:rsidRDefault="00BE1E42" w:rsidP="00BE1E42">
      <w:pPr>
        <w:spacing w:after="0"/>
      </w:pPr>
      <w:r>
        <w:t>%</w:t>
      </w:r>
    </w:p>
    <w:p w14:paraId="192A1D0A" w14:textId="77777777" w:rsidR="00BE1E42" w:rsidRDefault="00BE1E42" w:rsidP="00BE1E42">
      <w:pPr>
        <w:spacing w:after="0"/>
      </w:pPr>
      <w:r>
        <w:t>%       a1</w:t>
      </w:r>
    </w:p>
    <w:p w14:paraId="7FA8D103" w14:textId="77777777" w:rsidR="00BE1E42" w:rsidRDefault="00BE1E42" w:rsidP="00BE1E42">
      <w:pPr>
        <w:spacing w:after="0"/>
      </w:pPr>
      <w:r>
        <w:t>% c ---------&gt; x</w:t>
      </w:r>
    </w:p>
    <w:p w14:paraId="0A674BC4" w14:textId="77777777" w:rsidR="00BE1E42" w:rsidRDefault="00BE1E42" w:rsidP="00BE1E42">
      <w:pPr>
        <w:spacing w:after="0"/>
      </w:pPr>
      <w:r>
        <w:t>%</w:t>
      </w:r>
    </w:p>
    <w:p w14:paraId="37D2526E" w14:textId="77777777" w:rsidR="00BE1E42" w:rsidRDefault="00BE1E42" w:rsidP="00BE1E42">
      <w:pPr>
        <w:spacing w:after="0"/>
      </w:pPr>
      <w:r>
        <w:t>% from the center "c", we travel along vector "a1" (not necessarily a unit</w:t>
      </w:r>
    </w:p>
    <w:p w14:paraId="1AB11098" w14:textId="77777777" w:rsidR="00BE1E42" w:rsidRDefault="00BE1E42" w:rsidP="00BE1E42">
      <w:pPr>
        <w:spacing w:after="0"/>
      </w:pPr>
      <w:r>
        <w:t>% vector) until we reach x. at "x", a1'x = b. a point y is to the left of x</w:t>
      </w:r>
    </w:p>
    <w:p w14:paraId="15D64767" w14:textId="77777777" w:rsidR="00BE1E42" w:rsidRDefault="00BE1E42" w:rsidP="00BE1E42">
      <w:pPr>
        <w:spacing w:after="0"/>
      </w:pPr>
      <w:r>
        <w:t>% if a1'y &lt;= b.</w:t>
      </w:r>
    </w:p>
    <w:p w14:paraId="587DE606" w14:textId="77777777" w:rsidR="00BE1E42" w:rsidRDefault="00BE1E42" w:rsidP="00BE1E42">
      <w:pPr>
        <w:spacing w:after="0"/>
      </w:pPr>
      <w:r>
        <w:t>%</w:t>
      </w:r>
    </w:p>
    <w:p w14:paraId="70EE6971" w14:textId="77777777" w:rsidR="00BE1E42" w:rsidRDefault="00BE1E42" w:rsidP="00BE1E42">
      <w:pPr>
        <w:spacing w:after="0"/>
      </w:pPr>
    </w:p>
    <w:p w14:paraId="054FF829" w14:textId="77777777" w:rsidR="00BE1E42" w:rsidRDefault="00BE1E42" w:rsidP="00BE1E42">
      <w:pPr>
        <w:spacing w:after="0"/>
      </w:pPr>
      <w:r>
        <w:t>% pick m1 random directions with different magnitudes</w:t>
      </w:r>
    </w:p>
    <w:p w14:paraId="67EFE3C8" w14:textId="77777777" w:rsidR="00BE1E42" w:rsidRDefault="00BE1E42" w:rsidP="00BE1E42">
      <w:pPr>
        <w:spacing w:after="0"/>
      </w:pPr>
      <w:r>
        <w:t>A1 = diag(1 + rand(m1,1))*randn(m1,n);</w:t>
      </w:r>
    </w:p>
    <w:p w14:paraId="790253E8" w14:textId="77777777" w:rsidR="00BE1E42" w:rsidRDefault="00BE1E42" w:rsidP="00BE1E42">
      <w:pPr>
        <w:spacing w:after="0"/>
      </w:pPr>
      <w:r>
        <w:t>% the value of b is found by traveling from the center along the normal</w:t>
      </w:r>
    </w:p>
    <w:p w14:paraId="6959ECD4" w14:textId="77777777" w:rsidR="00BE1E42" w:rsidRDefault="00BE1E42" w:rsidP="00BE1E42">
      <w:pPr>
        <w:spacing w:after="0"/>
      </w:pPr>
      <w:r>
        <w:lastRenderedPageBreak/>
        <w:t>% vectors in A1 and taking its inner product with A1.</w:t>
      </w:r>
    </w:p>
    <w:p w14:paraId="39DF8377" w14:textId="77777777" w:rsidR="00BE1E42" w:rsidRDefault="00BE1E42" w:rsidP="00BE1E42">
      <w:pPr>
        <w:spacing w:after="0"/>
      </w:pPr>
      <w:r>
        <w:t>b1 = diag(A1*(c1*ones(1,m1) + A1'));</w:t>
      </w:r>
    </w:p>
    <w:p w14:paraId="4EC34F23" w14:textId="77777777" w:rsidR="00BE1E42" w:rsidRDefault="00BE1E42" w:rsidP="00BE1E42">
      <w:pPr>
        <w:spacing w:after="0"/>
      </w:pPr>
    </w:p>
    <w:p w14:paraId="35BFC290" w14:textId="77777777" w:rsidR="00BE1E42" w:rsidRDefault="00BE1E42" w:rsidP="00BE1E42">
      <w:pPr>
        <w:spacing w:after="0"/>
      </w:pPr>
      <w:r>
        <w:t>% pick m2 random directions with different magnitudes</w:t>
      </w:r>
    </w:p>
    <w:p w14:paraId="1897E7C8" w14:textId="77777777" w:rsidR="00BE1E42" w:rsidRDefault="00BE1E42" w:rsidP="00BE1E42">
      <w:pPr>
        <w:spacing w:after="0"/>
      </w:pPr>
      <w:r>
        <w:t>A2 = diag(1 + rand(m2,1))*randn(m2,n);</w:t>
      </w:r>
    </w:p>
    <w:p w14:paraId="16A3927D" w14:textId="77777777" w:rsidR="00BE1E42" w:rsidRDefault="00BE1E42" w:rsidP="00BE1E42">
      <w:pPr>
        <w:spacing w:after="0"/>
      </w:pPr>
      <w:r>
        <w:t>% the value of b is found by traveling from the center along the normal</w:t>
      </w:r>
    </w:p>
    <w:p w14:paraId="1C378D0B" w14:textId="77777777" w:rsidR="00BE1E42" w:rsidRDefault="00BE1E42" w:rsidP="00BE1E42">
      <w:pPr>
        <w:spacing w:after="0"/>
      </w:pPr>
      <w:r>
        <w:t>% vectors in A1 and taking its inner product with A1.</w:t>
      </w:r>
    </w:p>
    <w:p w14:paraId="1A2AAB5A" w14:textId="77777777" w:rsidR="00BE1E42" w:rsidRDefault="00BE1E42" w:rsidP="00BE1E42">
      <w:pPr>
        <w:spacing w:after="0"/>
      </w:pPr>
      <w:r>
        <w:t>b2 = diag(A2*(c2*ones(1,m2) + A2'));</w:t>
      </w:r>
    </w:p>
    <w:p w14:paraId="71FC52B1" w14:textId="77777777" w:rsidR="00BE1E42" w:rsidRDefault="00BE1E42" w:rsidP="00BE1E42">
      <w:pPr>
        <w:spacing w:after="0"/>
      </w:pPr>
    </w:p>
    <w:p w14:paraId="77FD3693" w14:textId="77777777" w:rsidR="00BE1E42" w:rsidRDefault="00BE1E42" w:rsidP="00BE1E42">
      <w:pPr>
        <w:spacing w:after="0"/>
      </w:pPr>
      <w:r>
        <w:t>% find the distance between the two polyhedra--make sure they overlap by</w:t>
      </w:r>
    </w:p>
    <w:p w14:paraId="4823A35B" w14:textId="77777777" w:rsidR="00BE1E42" w:rsidRDefault="00BE1E42" w:rsidP="00BE1E42">
      <w:pPr>
        <w:spacing w:after="0"/>
      </w:pPr>
      <w:r>
        <w:t>% checking if the distance is 0</w:t>
      </w:r>
    </w:p>
    <w:p w14:paraId="1A3EC0F0" w14:textId="77777777" w:rsidR="00BE1E42" w:rsidRDefault="00BE1E42" w:rsidP="00BE1E42">
      <w:pPr>
        <w:spacing w:after="0"/>
      </w:pPr>
      <w:r>
        <w:t>cvx_begin quiet</w:t>
      </w:r>
    </w:p>
    <w:p w14:paraId="747C79B9" w14:textId="77777777" w:rsidR="00BE1E42" w:rsidRDefault="00BE1E42" w:rsidP="00BE1E42">
      <w:pPr>
        <w:spacing w:after="0"/>
      </w:pPr>
      <w:r>
        <w:t xml:space="preserve">    variables x(n) y(n)</w:t>
      </w:r>
    </w:p>
    <w:p w14:paraId="6656936F" w14:textId="77777777" w:rsidR="00BE1E42" w:rsidRDefault="00BE1E42" w:rsidP="00BE1E42">
      <w:pPr>
        <w:spacing w:after="0"/>
      </w:pPr>
      <w:r>
        <w:t xml:space="preserve">    minimize sum_square(x - y)</w:t>
      </w:r>
    </w:p>
    <w:p w14:paraId="2262F273" w14:textId="77777777" w:rsidR="00BE1E42" w:rsidRDefault="00BE1E42" w:rsidP="00BE1E42">
      <w:pPr>
        <w:spacing w:after="0"/>
      </w:pPr>
      <w:r>
        <w:t xml:space="preserve">    subject to</w:t>
      </w:r>
    </w:p>
    <w:p w14:paraId="48FBF98C" w14:textId="77777777" w:rsidR="00BE1E42" w:rsidRDefault="00BE1E42" w:rsidP="00BE1E42">
      <w:pPr>
        <w:spacing w:after="0"/>
      </w:pPr>
      <w:r>
        <w:t xml:space="preserve">        A1*x &lt;= b1</w:t>
      </w:r>
    </w:p>
    <w:p w14:paraId="05A14C8D" w14:textId="77777777" w:rsidR="00BE1E42" w:rsidRDefault="00BE1E42" w:rsidP="00BE1E42">
      <w:pPr>
        <w:spacing w:after="0"/>
      </w:pPr>
      <w:r>
        <w:t xml:space="preserve">        A2*y &lt;= b2</w:t>
      </w:r>
    </w:p>
    <w:p w14:paraId="180264CA" w14:textId="77777777" w:rsidR="00BE1E42" w:rsidRDefault="00BE1E42" w:rsidP="00BE1E42">
      <w:pPr>
        <w:spacing w:after="0"/>
      </w:pPr>
      <w:r>
        <w:t>cvx_end</w:t>
      </w:r>
    </w:p>
    <w:p w14:paraId="2EE14943" w14:textId="77777777" w:rsidR="00BE1E42" w:rsidRDefault="00BE1E42" w:rsidP="00BE1E42">
      <w:pPr>
        <w:spacing w:after="0"/>
      </w:pPr>
    </w:p>
    <w:p w14:paraId="13C46BCE" w14:textId="77777777" w:rsidR="00BE1E42" w:rsidRDefault="00BE1E42" w:rsidP="00BE1E42">
      <w:pPr>
        <w:spacing w:after="0"/>
      </w:pPr>
      <w:r>
        <w:t>% if the distance is not 0, expand A1 and A2 by a little more than half the</w:t>
      </w:r>
    </w:p>
    <w:p w14:paraId="716876DB" w14:textId="77777777" w:rsidR="00BE1E42" w:rsidRDefault="00BE1E42" w:rsidP="00BE1E42">
      <w:pPr>
        <w:spacing w:after="0"/>
      </w:pPr>
      <w:r>
        <w:t>% distance</w:t>
      </w:r>
    </w:p>
    <w:p w14:paraId="4FA4922A" w14:textId="77777777" w:rsidR="00BE1E42" w:rsidRDefault="00BE1E42" w:rsidP="00BE1E42">
      <w:pPr>
        <w:spacing w:after="0"/>
      </w:pPr>
      <w:r>
        <w:t>if norm(x-y) &gt; 1e-4,</w:t>
      </w:r>
    </w:p>
    <w:p w14:paraId="77883098" w14:textId="77777777" w:rsidR="00BE1E42" w:rsidRDefault="00BE1E42" w:rsidP="00BE1E42">
      <w:pPr>
        <w:spacing w:after="0"/>
      </w:pPr>
      <w:r>
        <w:t xml:space="preserve">    A1 = (1 + 0.5*norm(x-y))*A1;</w:t>
      </w:r>
    </w:p>
    <w:p w14:paraId="3EBD212B" w14:textId="77777777" w:rsidR="00BE1E42" w:rsidRDefault="00BE1E42" w:rsidP="00BE1E42">
      <w:pPr>
        <w:spacing w:after="0"/>
      </w:pPr>
      <w:r>
        <w:t xml:space="preserve">    A2 = (1 + 0.5*norm(x-y))*A2;</w:t>
      </w:r>
    </w:p>
    <w:p w14:paraId="78AE4276" w14:textId="77777777" w:rsidR="00BE1E42" w:rsidRDefault="00BE1E42" w:rsidP="00BE1E42">
      <w:pPr>
        <w:spacing w:after="0"/>
      </w:pPr>
      <w:r>
        <w:t xml:space="preserve">    % recompute b's as appropriate</w:t>
      </w:r>
    </w:p>
    <w:p w14:paraId="5038B2E2" w14:textId="77777777" w:rsidR="00BE1E42" w:rsidRDefault="00BE1E42" w:rsidP="00BE1E42">
      <w:pPr>
        <w:spacing w:after="0"/>
      </w:pPr>
      <w:r>
        <w:t xml:space="preserve">    b1 = diag(A1*(c1*ones(1,m1) + A1'));</w:t>
      </w:r>
    </w:p>
    <w:p w14:paraId="2A33786C" w14:textId="77777777" w:rsidR="00BE1E42" w:rsidRDefault="00BE1E42" w:rsidP="00BE1E42">
      <w:pPr>
        <w:spacing w:after="0"/>
      </w:pPr>
      <w:r>
        <w:t xml:space="preserve">    b2 = diag(A2*(c2*ones(1,m2) + A2'));</w:t>
      </w:r>
    </w:p>
    <w:p w14:paraId="139F856E" w14:textId="77777777" w:rsidR="00BE1E42" w:rsidRDefault="00BE1E42" w:rsidP="00BE1E42">
      <w:pPr>
        <w:spacing w:after="0"/>
      </w:pPr>
      <w:r>
        <w:t>end</w:t>
      </w:r>
    </w:p>
    <w:p w14:paraId="69CE774B" w14:textId="77777777" w:rsidR="00BE1E42" w:rsidRDefault="00BE1E42" w:rsidP="00BE1E42">
      <w:pPr>
        <w:spacing w:after="0"/>
      </w:pPr>
    </w:p>
    <w:p w14:paraId="30C36A23" w14:textId="77777777" w:rsidR="00BE1E42" w:rsidRDefault="00BE1E42" w:rsidP="00BE1E42">
      <w:pPr>
        <w:spacing w:after="0"/>
      </w:pPr>
      <w:r>
        <w:t>[x history] = polyhedra_intersection(A1, b1, A2, b2, 1.0, 1.0);</w:t>
      </w:r>
    </w:p>
    <w:p w14:paraId="53CB9E26" w14:textId="77777777" w:rsidR="00BE1E42" w:rsidRDefault="00BE1E42" w:rsidP="00BE1E42">
      <w:pPr>
        <w:spacing w:after="0"/>
      </w:pPr>
    </w:p>
    <w:p w14:paraId="457F050D" w14:textId="77777777" w:rsidR="00BE1E42" w:rsidRDefault="00BE1E42" w:rsidP="00BE1E42">
      <w:pPr>
        <w:spacing w:after="0"/>
      </w:pPr>
      <w:r>
        <w:t>K = length(history.objval);</w:t>
      </w:r>
    </w:p>
    <w:p w14:paraId="34F1971E" w14:textId="77777777" w:rsidR="00BE1E42" w:rsidRDefault="00BE1E42" w:rsidP="00BE1E42">
      <w:pPr>
        <w:spacing w:after="0"/>
      </w:pPr>
    </w:p>
    <w:p w14:paraId="333F3A1C" w14:textId="77777777" w:rsidR="00BE1E42" w:rsidRDefault="00BE1E42" w:rsidP="00BE1E42">
      <w:pPr>
        <w:spacing w:after="0"/>
      </w:pPr>
      <w:r>
        <w:t>h = figure;</w:t>
      </w:r>
    </w:p>
    <w:p w14:paraId="1BA50058" w14:textId="77777777" w:rsidR="00BE1E42" w:rsidRDefault="00BE1E42" w:rsidP="00BE1E42">
      <w:pPr>
        <w:spacing w:after="0"/>
      </w:pPr>
      <w:r>
        <w:t>plot(1:K, history.objval, 'k', 'MarkerSize', 10, 'LineWidth', 2);</w:t>
      </w:r>
    </w:p>
    <w:p w14:paraId="240ADDFA" w14:textId="77777777" w:rsidR="00BE1E42" w:rsidRDefault="00BE1E42" w:rsidP="00BE1E42">
      <w:pPr>
        <w:spacing w:after="0"/>
      </w:pPr>
      <w:r>
        <w:t>ylabel('f(x^k) + g(z^k)'); xlabel('iter (k)');</w:t>
      </w:r>
    </w:p>
    <w:p w14:paraId="4FF28787" w14:textId="77777777" w:rsidR="00BE1E42" w:rsidRDefault="00BE1E42" w:rsidP="00BE1E42">
      <w:pPr>
        <w:spacing w:after="0"/>
      </w:pPr>
    </w:p>
    <w:p w14:paraId="2646195D" w14:textId="77777777" w:rsidR="00BE1E42" w:rsidRDefault="00BE1E42" w:rsidP="00BE1E42">
      <w:pPr>
        <w:spacing w:after="0"/>
      </w:pPr>
      <w:r>
        <w:t>g = figure;</w:t>
      </w:r>
    </w:p>
    <w:p w14:paraId="6A47DE06" w14:textId="77777777" w:rsidR="00BE1E42" w:rsidRDefault="00BE1E42" w:rsidP="00BE1E42">
      <w:pPr>
        <w:spacing w:after="0"/>
      </w:pPr>
      <w:r>
        <w:t>subplot(2,1,1);</w:t>
      </w:r>
    </w:p>
    <w:p w14:paraId="621D72D4" w14:textId="77777777" w:rsidR="00BE1E42" w:rsidRDefault="00BE1E42" w:rsidP="00BE1E42">
      <w:pPr>
        <w:spacing w:after="0"/>
      </w:pPr>
      <w:r>
        <w:t>semilogy(1:K, max(1e-8, history.r_norm), 'k', ...</w:t>
      </w:r>
    </w:p>
    <w:p w14:paraId="1ECB2960" w14:textId="77777777" w:rsidR="00BE1E42" w:rsidRDefault="00BE1E42" w:rsidP="00BE1E42">
      <w:pPr>
        <w:spacing w:after="0"/>
      </w:pPr>
      <w:r>
        <w:t xml:space="preserve">    1:K, history.eps_pri, 'k--',  'LineWidth', 2);</w:t>
      </w:r>
    </w:p>
    <w:p w14:paraId="72FF131A" w14:textId="77777777" w:rsidR="00BE1E42" w:rsidRDefault="00BE1E42" w:rsidP="00BE1E42">
      <w:pPr>
        <w:spacing w:after="0"/>
      </w:pPr>
      <w:r>
        <w:t>ylabel('||r||_2');</w:t>
      </w:r>
    </w:p>
    <w:p w14:paraId="3E8CB45F" w14:textId="77777777" w:rsidR="00BE1E42" w:rsidRDefault="00BE1E42" w:rsidP="00BE1E42">
      <w:pPr>
        <w:spacing w:after="0"/>
      </w:pPr>
    </w:p>
    <w:p w14:paraId="36F077F4" w14:textId="77777777" w:rsidR="00BE1E42" w:rsidRDefault="00BE1E42" w:rsidP="00BE1E42">
      <w:pPr>
        <w:spacing w:after="0"/>
      </w:pPr>
      <w:r>
        <w:t>subplot(2,1,2);</w:t>
      </w:r>
    </w:p>
    <w:p w14:paraId="4236A481" w14:textId="77777777" w:rsidR="00BE1E42" w:rsidRDefault="00BE1E42" w:rsidP="00BE1E42">
      <w:pPr>
        <w:spacing w:after="0"/>
      </w:pPr>
      <w:r>
        <w:t>semilogy(1:K, max(1e-8, history.s_norm), 'k', ...</w:t>
      </w:r>
    </w:p>
    <w:p w14:paraId="4551D309" w14:textId="77777777" w:rsidR="00BE1E42" w:rsidRDefault="00BE1E42" w:rsidP="00BE1E42">
      <w:pPr>
        <w:spacing w:after="0"/>
      </w:pPr>
      <w:r>
        <w:t xml:space="preserve">    1:K, history.eps_dual, 'k--', 'LineWidth', 2);</w:t>
      </w:r>
    </w:p>
    <w:p w14:paraId="3C43D2D3" w14:textId="66E3E972" w:rsidR="00BE1E42" w:rsidRDefault="00BE1E42" w:rsidP="00BE1E42">
      <w:pPr>
        <w:spacing w:after="0"/>
      </w:pPr>
      <w:r>
        <w:t>ylabel('||s||_2'); xlabel('iter (k)');</w:t>
      </w:r>
    </w:p>
    <w:p w14:paraId="507FA616" w14:textId="4C137481" w:rsidR="00415F5E" w:rsidRDefault="00415F5E" w:rsidP="00BE1E42">
      <w:pPr>
        <w:spacing w:after="0"/>
      </w:pPr>
    </w:p>
    <w:p w14:paraId="216962E4" w14:textId="32948413" w:rsidR="00415F5E" w:rsidRDefault="00415F5E" w:rsidP="00415F5E">
      <w:pPr>
        <w:pStyle w:val="Heading2"/>
      </w:pPr>
      <w:r>
        <w:lastRenderedPageBreak/>
        <w:t>Plots:</w:t>
      </w:r>
    </w:p>
    <w:p w14:paraId="069BAB51" w14:textId="10EB5B26" w:rsidR="00415F5E" w:rsidRDefault="00415F5E" w:rsidP="00415F5E">
      <w:r w:rsidRPr="00415F5E">
        <w:rPr>
          <w:noProof/>
        </w:rPr>
        <w:drawing>
          <wp:inline distT="0" distB="0" distL="0" distR="0" wp14:anchorId="314509AE" wp14:editId="692D7B98">
            <wp:extent cx="2651760" cy="1988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17" cy="199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DFB" w14:textId="42F1A6BA" w:rsidR="00415F5E" w:rsidRDefault="00415F5E" w:rsidP="00415F5E">
      <w:r w:rsidRPr="00415F5E">
        <w:rPr>
          <w:noProof/>
        </w:rPr>
        <w:drawing>
          <wp:inline distT="0" distB="0" distL="0" distR="0" wp14:anchorId="59809FEF" wp14:editId="37F16663">
            <wp:extent cx="3079214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60" cy="23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0157" w14:textId="13877589" w:rsidR="00415F5E" w:rsidRDefault="00415F5E" w:rsidP="00415F5E"/>
    <w:p w14:paraId="4EB4C1CB" w14:textId="077B5BFF" w:rsidR="00415F5E" w:rsidRDefault="00415F5E" w:rsidP="00415F5E"/>
    <w:p w14:paraId="2284F18C" w14:textId="61334C44" w:rsidR="00415F5E" w:rsidRDefault="00415F5E" w:rsidP="00415F5E"/>
    <w:p w14:paraId="0801C6B1" w14:textId="47301CB0" w:rsidR="00415F5E" w:rsidRDefault="00415F5E" w:rsidP="00415F5E"/>
    <w:p w14:paraId="1BC9621C" w14:textId="17C57B4E" w:rsidR="00415F5E" w:rsidRDefault="00415F5E" w:rsidP="00415F5E"/>
    <w:p w14:paraId="0E181C7B" w14:textId="4E09568D" w:rsidR="00415F5E" w:rsidRDefault="00415F5E" w:rsidP="00415F5E"/>
    <w:p w14:paraId="574A3E15" w14:textId="563C83D2" w:rsidR="00415F5E" w:rsidRDefault="00415F5E" w:rsidP="00415F5E"/>
    <w:p w14:paraId="6A99E11C" w14:textId="2C5DD680" w:rsidR="00415F5E" w:rsidRDefault="00415F5E" w:rsidP="00415F5E"/>
    <w:p w14:paraId="1ABE4BF2" w14:textId="11743558" w:rsidR="00415F5E" w:rsidRDefault="00415F5E" w:rsidP="00415F5E"/>
    <w:p w14:paraId="322F2DD0" w14:textId="2C85C3BF" w:rsidR="00415F5E" w:rsidRDefault="00415F5E" w:rsidP="00415F5E">
      <w:pPr>
        <w:pStyle w:val="Title"/>
      </w:pPr>
      <w:r>
        <w:lastRenderedPageBreak/>
        <w:t>Support Vector Machine</w:t>
      </w:r>
    </w:p>
    <w:p w14:paraId="22B34D61" w14:textId="4252CB37" w:rsidR="00415F5E" w:rsidRDefault="00415F5E" w:rsidP="00415F5E">
      <w:pPr>
        <w:pStyle w:val="Heading2"/>
      </w:pPr>
      <w:r>
        <w:t>Code:</w:t>
      </w:r>
    </w:p>
    <w:p w14:paraId="7AFD49F5" w14:textId="77777777" w:rsidR="00415F5E" w:rsidRDefault="00415F5E" w:rsidP="00415F5E">
      <w:pPr>
        <w:spacing w:after="0"/>
      </w:pPr>
      <w:r>
        <w:t>function [xave, history] = linear_svm(A, lambda, p, rho, alpha)</w:t>
      </w:r>
    </w:p>
    <w:p w14:paraId="620B2833" w14:textId="77777777" w:rsidR="00415F5E" w:rsidRDefault="00415F5E" w:rsidP="00415F5E">
      <w:pPr>
        <w:spacing w:after="0"/>
      </w:pPr>
      <w:r>
        <w:t>% linear_svm   Solve linear support vector machine (SVM) via ADMM</w:t>
      </w:r>
    </w:p>
    <w:p w14:paraId="61121174" w14:textId="77777777" w:rsidR="00415F5E" w:rsidRDefault="00415F5E" w:rsidP="00415F5E">
      <w:pPr>
        <w:spacing w:after="0"/>
      </w:pPr>
      <w:r>
        <w:t>%</w:t>
      </w:r>
    </w:p>
    <w:p w14:paraId="0D3482AF" w14:textId="77777777" w:rsidR="00415F5E" w:rsidRDefault="00415F5E" w:rsidP="00415F5E">
      <w:pPr>
        <w:spacing w:after="0"/>
      </w:pPr>
      <w:r>
        <w:t>% [x, history] = linear_svm(A, lambda, p, rho, alpha)</w:t>
      </w:r>
    </w:p>
    <w:p w14:paraId="32862A7F" w14:textId="77777777" w:rsidR="00415F5E" w:rsidRDefault="00415F5E" w:rsidP="00415F5E">
      <w:pPr>
        <w:spacing w:after="0"/>
      </w:pPr>
      <w:r>
        <w:t>%</w:t>
      </w:r>
    </w:p>
    <w:p w14:paraId="60192972" w14:textId="77777777" w:rsidR="00415F5E" w:rsidRDefault="00415F5E" w:rsidP="00415F5E">
      <w:pPr>
        <w:spacing w:after="0"/>
      </w:pPr>
      <w:r>
        <w:t>% Solves the following problem via ADMM:</w:t>
      </w:r>
    </w:p>
    <w:p w14:paraId="4057D60D" w14:textId="77777777" w:rsidR="00415F5E" w:rsidRDefault="00415F5E" w:rsidP="00415F5E">
      <w:pPr>
        <w:spacing w:after="0"/>
      </w:pPr>
      <w:r>
        <w:t>%</w:t>
      </w:r>
    </w:p>
    <w:p w14:paraId="04BB902F" w14:textId="77777777" w:rsidR="00415F5E" w:rsidRDefault="00415F5E" w:rsidP="00415F5E">
      <w:pPr>
        <w:spacing w:after="0"/>
      </w:pPr>
      <w:r>
        <w:t>%   minimize   (1/2)||w||_2^2 + \lambda sum h_j(w, b)</w:t>
      </w:r>
    </w:p>
    <w:p w14:paraId="2A971E49" w14:textId="77777777" w:rsidR="00415F5E" w:rsidRDefault="00415F5E" w:rsidP="00415F5E">
      <w:pPr>
        <w:spacing w:after="0"/>
      </w:pPr>
      <w:r>
        <w:t>%</w:t>
      </w:r>
    </w:p>
    <w:p w14:paraId="0271ADBD" w14:textId="77777777" w:rsidR="00415F5E" w:rsidRDefault="00415F5E" w:rsidP="00415F5E">
      <w:pPr>
        <w:spacing w:after="0"/>
      </w:pPr>
      <w:r>
        <w:t>% where A is a matrix given by [-y_j*x_j -y_j], lambda is a</w:t>
      </w:r>
    </w:p>
    <w:p w14:paraId="5E22EF9E" w14:textId="77777777" w:rsidR="00415F5E" w:rsidRDefault="00415F5E" w:rsidP="00415F5E">
      <w:pPr>
        <w:spacing w:after="0"/>
      </w:pPr>
      <w:r>
        <w:t>% regularization parameter, and p is a partition of the observations in to</w:t>
      </w:r>
    </w:p>
    <w:p w14:paraId="7D4F76EF" w14:textId="77777777" w:rsidR="00415F5E" w:rsidRDefault="00415F5E" w:rsidP="00415F5E">
      <w:pPr>
        <w:spacing w:after="0"/>
      </w:pPr>
      <w:r>
        <w:t>% different subsystems.</w:t>
      </w:r>
    </w:p>
    <w:p w14:paraId="6C92AD4D" w14:textId="77777777" w:rsidR="00415F5E" w:rsidRDefault="00415F5E" w:rsidP="00415F5E">
      <w:pPr>
        <w:spacing w:after="0"/>
      </w:pPr>
      <w:r>
        <w:t>%</w:t>
      </w:r>
    </w:p>
    <w:p w14:paraId="520F5430" w14:textId="77777777" w:rsidR="00415F5E" w:rsidRDefault="00415F5E" w:rsidP="00415F5E">
      <w:pPr>
        <w:spacing w:after="0"/>
      </w:pPr>
      <w:r>
        <w:t>% The function h_j(w, b) is a hinge loss on the variables w and b.</w:t>
      </w:r>
    </w:p>
    <w:p w14:paraId="311DA0F6" w14:textId="77777777" w:rsidR="00415F5E" w:rsidRDefault="00415F5E" w:rsidP="00415F5E">
      <w:pPr>
        <w:spacing w:after="0"/>
      </w:pPr>
      <w:r>
        <w:t>% It corresponds to h_j(w,b) = (Ax + 1)_+, where x = (w,b).</w:t>
      </w:r>
    </w:p>
    <w:p w14:paraId="58B4C9F1" w14:textId="77777777" w:rsidR="00415F5E" w:rsidRDefault="00415F5E" w:rsidP="00415F5E">
      <w:pPr>
        <w:spacing w:after="0"/>
      </w:pPr>
      <w:r>
        <w:t>%</w:t>
      </w:r>
    </w:p>
    <w:p w14:paraId="2AB414D1" w14:textId="77777777" w:rsidR="00415F5E" w:rsidRDefault="00415F5E" w:rsidP="00415F5E">
      <w:pPr>
        <w:spacing w:after="0"/>
      </w:pPr>
      <w:r>
        <w:t>% This function implements a *distributed* SVM that runs its updates</w:t>
      </w:r>
    </w:p>
    <w:p w14:paraId="6EC263BE" w14:textId="2DF77D69" w:rsidR="00415F5E" w:rsidRDefault="00415F5E" w:rsidP="00415F5E">
      <w:pPr>
        <w:spacing w:after="0"/>
      </w:pPr>
      <w:r>
        <w:t>% serially.</w:t>
      </w:r>
    </w:p>
    <w:p w14:paraId="32796BA8" w14:textId="77777777" w:rsidR="00415F5E" w:rsidRDefault="00415F5E" w:rsidP="00415F5E">
      <w:pPr>
        <w:spacing w:after="0"/>
      </w:pPr>
      <w:r>
        <w:t>% The solution is returned in the vector x = (w,b).</w:t>
      </w:r>
    </w:p>
    <w:p w14:paraId="7723DAC7" w14:textId="77777777" w:rsidR="00415F5E" w:rsidRDefault="00415F5E" w:rsidP="00415F5E">
      <w:pPr>
        <w:spacing w:after="0"/>
      </w:pPr>
      <w:r>
        <w:t>%</w:t>
      </w:r>
    </w:p>
    <w:p w14:paraId="358D00D3" w14:textId="77777777" w:rsidR="00415F5E" w:rsidRDefault="00415F5E" w:rsidP="00415F5E">
      <w:pPr>
        <w:spacing w:after="0"/>
      </w:pPr>
      <w:r>
        <w:t>% history is a structure that contains the objective value, the primal and</w:t>
      </w:r>
    </w:p>
    <w:p w14:paraId="7D65744B" w14:textId="77777777" w:rsidR="00415F5E" w:rsidRDefault="00415F5E" w:rsidP="00415F5E">
      <w:pPr>
        <w:spacing w:after="0"/>
      </w:pPr>
      <w:r>
        <w:t>% dual residual norms, and the tolerances for the primal and dual residual</w:t>
      </w:r>
    </w:p>
    <w:p w14:paraId="71100413" w14:textId="1600B022" w:rsidR="00415F5E" w:rsidRDefault="00415F5E" w:rsidP="00415F5E">
      <w:pPr>
        <w:spacing w:after="0"/>
      </w:pPr>
      <w:r>
        <w:t>% norms at each iteration.</w:t>
      </w:r>
    </w:p>
    <w:p w14:paraId="5BC416D5" w14:textId="4D597EF2" w:rsidR="00415F5E" w:rsidRDefault="00415F5E" w:rsidP="00415F5E">
      <w:pPr>
        <w:spacing w:after="0"/>
      </w:pPr>
      <w:r>
        <w:t>% rho is the augmented Lagrangian parameter.</w:t>
      </w:r>
    </w:p>
    <w:p w14:paraId="0CACC70B" w14:textId="77777777" w:rsidR="00415F5E" w:rsidRDefault="00415F5E" w:rsidP="00415F5E">
      <w:pPr>
        <w:spacing w:after="0"/>
      </w:pPr>
      <w:r>
        <w:t>% alpha is the over-relaxation parameter (typical values for alpha are</w:t>
      </w:r>
    </w:p>
    <w:p w14:paraId="3D6CC609" w14:textId="53198DB9" w:rsidR="00415F5E" w:rsidRDefault="00415F5E" w:rsidP="00415F5E">
      <w:pPr>
        <w:spacing w:after="0"/>
      </w:pPr>
      <w:r>
        <w:t>% between 1.0 and 1.8).</w:t>
      </w:r>
    </w:p>
    <w:p w14:paraId="10F61F3D" w14:textId="77777777" w:rsidR="00415F5E" w:rsidRDefault="00415F5E" w:rsidP="00415F5E">
      <w:pPr>
        <w:spacing w:after="0"/>
      </w:pPr>
      <w:r>
        <w:t>% More information can be found in the paper linked at:</w:t>
      </w:r>
    </w:p>
    <w:p w14:paraId="5889E097" w14:textId="30857A67" w:rsidR="00415F5E" w:rsidRDefault="00415F5E" w:rsidP="00415F5E">
      <w:pPr>
        <w:spacing w:after="0"/>
      </w:pPr>
      <w:r>
        <w:t>% http://www.stanford.edu/~boyd/papers/distr_opt_stat_learning_admm.html</w:t>
      </w:r>
    </w:p>
    <w:p w14:paraId="3C79EC14" w14:textId="77777777" w:rsidR="00415F5E" w:rsidRDefault="00415F5E" w:rsidP="00415F5E">
      <w:pPr>
        <w:spacing w:after="0"/>
      </w:pPr>
    </w:p>
    <w:p w14:paraId="2C629255" w14:textId="77777777" w:rsidR="00415F5E" w:rsidRDefault="00415F5E" w:rsidP="00415F5E">
      <w:pPr>
        <w:spacing w:after="0"/>
      </w:pPr>
      <w:r>
        <w:t>t_start = tic;</w:t>
      </w:r>
    </w:p>
    <w:p w14:paraId="5C94A344" w14:textId="77777777" w:rsidR="00415F5E" w:rsidRDefault="00415F5E" w:rsidP="00415F5E">
      <w:pPr>
        <w:spacing w:after="0"/>
      </w:pPr>
      <w:r>
        <w:t>QUIET    = 0;</w:t>
      </w:r>
    </w:p>
    <w:p w14:paraId="4D48401E" w14:textId="77777777" w:rsidR="00415F5E" w:rsidRDefault="00415F5E" w:rsidP="00415F5E">
      <w:pPr>
        <w:spacing w:after="0"/>
      </w:pPr>
      <w:r>
        <w:t>MAX_ITER = 1000;</w:t>
      </w:r>
    </w:p>
    <w:p w14:paraId="67D0A59F" w14:textId="77777777" w:rsidR="00415F5E" w:rsidRDefault="00415F5E" w:rsidP="00415F5E">
      <w:pPr>
        <w:spacing w:after="0"/>
      </w:pPr>
      <w:r>
        <w:t>ABSTOL   = 1e-4;</w:t>
      </w:r>
    </w:p>
    <w:p w14:paraId="4A6EC616" w14:textId="77777777" w:rsidR="00415F5E" w:rsidRDefault="00415F5E" w:rsidP="00415F5E">
      <w:pPr>
        <w:spacing w:after="0"/>
      </w:pPr>
      <w:r>
        <w:t>RELTOL   = 1e-2;</w:t>
      </w:r>
    </w:p>
    <w:p w14:paraId="16B22777" w14:textId="77777777" w:rsidR="00415F5E" w:rsidRDefault="00415F5E" w:rsidP="00415F5E">
      <w:pPr>
        <w:spacing w:after="0"/>
      </w:pPr>
      <w:r>
        <w:t>[m, n] = size(A);</w:t>
      </w:r>
    </w:p>
    <w:p w14:paraId="4BA0C22B" w14:textId="77777777" w:rsidR="00415F5E" w:rsidRDefault="00415F5E" w:rsidP="00415F5E">
      <w:pPr>
        <w:spacing w:after="0"/>
      </w:pPr>
      <w:r>
        <w:t>N = max(p);</w:t>
      </w:r>
    </w:p>
    <w:p w14:paraId="7145BF77" w14:textId="77777777" w:rsidR="00415F5E" w:rsidRDefault="00415F5E" w:rsidP="00415F5E">
      <w:pPr>
        <w:spacing w:after="0"/>
      </w:pPr>
      <w:r>
        <w:t>% group samples together</w:t>
      </w:r>
    </w:p>
    <w:p w14:paraId="1BCF1BE3" w14:textId="77777777" w:rsidR="00415F5E" w:rsidRDefault="00415F5E" w:rsidP="00415F5E">
      <w:pPr>
        <w:spacing w:after="0"/>
      </w:pPr>
      <w:r>
        <w:t>for i = 1:N,</w:t>
      </w:r>
    </w:p>
    <w:p w14:paraId="736D9D6B" w14:textId="77777777" w:rsidR="00415F5E" w:rsidRDefault="00415F5E" w:rsidP="00415F5E">
      <w:pPr>
        <w:spacing w:after="0"/>
      </w:pPr>
      <w:r>
        <w:t xml:space="preserve">    tmp{i} = A(p==i,:);</w:t>
      </w:r>
    </w:p>
    <w:p w14:paraId="4F3CF66D" w14:textId="77777777" w:rsidR="00415F5E" w:rsidRDefault="00415F5E" w:rsidP="00415F5E">
      <w:pPr>
        <w:spacing w:after="0"/>
      </w:pPr>
      <w:r>
        <w:t>end</w:t>
      </w:r>
    </w:p>
    <w:p w14:paraId="70C68471" w14:textId="77777777" w:rsidR="00415F5E" w:rsidRDefault="00415F5E" w:rsidP="00415F5E">
      <w:pPr>
        <w:spacing w:after="0"/>
      </w:pPr>
      <w:r>
        <w:t>A = tmp;</w:t>
      </w:r>
    </w:p>
    <w:p w14:paraId="0AD3E2E2" w14:textId="77777777" w:rsidR="00415F5E" w:rsidRDefault="00415F5E" w:rsidP="00415F5E">
      <w:pPr>
        <w:spacing w:after="0"/>
      </w:pPr>
      <w:r>
        <w:t>x = zeros(n,N);</w:t>
      </w:r>
    </w:p>
    <w:p w14:paraId="7DB3A714" w14:textId="77777777" w:rsidR="00415F5E" w:rsidRDefault="00415F5E" w:rsidP="00415F5E">
      <w:pPr>
        <w:spacing w:after="0"/>
      </w:pPr>
      <w:r>
        <w:t>z = zeros(n,N);</w:t>
      </w:r>
    </w:p>
    <w:p w14:paraId="701DA632" w14:textId="77777777" w:rsidR="00415F5E" w:rsidRDefault="00415F5E" w:rsidP="00415F5E">
      <w:pPr>
        <w:spacing w:after="0"/>
      </w:pPr>
      <w:r>
        <w:t>u = zeros(n,N);</w:t>
      </w:r>
    </w:p>
    <w:p w14:paraId="3C7DB6CA" w14:textId="77777777" w:rsidR="00415F5E" w:rsidRDefault="00415F5E" w:rsidP="00415F5E">
      <w:pPr>
        <w:spacing w:after="0"/>
      </w:pPr>
    </w:p>
    <w:p w14:paraId="3DDA2924" w14:textId="77777777" w:rsidR="00415F5E" w:rsidRDefault="00415F5E" w:rsidP="00415F5E">
      <w:pPr>
        <w:spacing w:after="0"/>
      </w:pPr>
    </w:p>
    <w:p w14:paraId="75692809" w14:textId="77777777" w:rsidR="00415F5E" w:rsidRDefault="00415F5E" w:rsidP="00415F5E">
      <w:pPr>
        <w:spacing w:after="0"/>
      </w:pPr>
    </w:p>
    <w:p w14:paraId="5E31D8EE" w14:textId="77777777" w:rsidR="00415F5E" w:rsidRDefault="00415F5E" w:rsidP="00415F5E">
      <w:pPr>
        <w:spacing w:after="0"/>
      </w:pPr>
      <w:r>
        <w:t>if ~QUIET</w:t>
      </w:r>
    </w:p>
    <w:p w14:paraId="395BFF73" w14:textId="77777777" w:rsidR="00415F5E" w:rsidRDefault="00415F5E" w:rsidP="00415F5E">
      <w:pPr>
        <w:spacing w:after="0"/>
      </w:pPr>
      <w:r>
        <w:t xml:space="preserve">    fprintf('%3s\t%10s\t%10s\t%10s\t%10s\t%10s\n', 'iter', ...</w:t>
      </w:r>
    </w:p>
    <w:p w14:paraId="1963A237" w14:textId="77777777" w:rsidR="00415F5E" w:rsidRDefault="00415F5E" w:rsidP="00415F5E">
      <w:pPr>
        <w:spacing w:after="0"/>
      </w:pPr>
      <w:r>
        <w:t xml:space="preserve">      'r norm', 'eps pri', 's norm', 'eps dual', 'objective');</w:t>
      </w:r>
    </w:p>
    <w:p w14:paraId="1E52DDBE" w14:textId="77777777" w:rsidR="00415F5E" w:rsidRDefault="00415F5E" w:rsidP="00415F5E">
      <w:pPr>
        <w:spacing w:after="0"/>
      </w:pPr>
      <w:r>
        <w:t>end</w:t>
      </w:r>
    </w:p>
    <w:p w14:paraId="6C11799E" w14:textId="77777777" w:rsidR="00415F5E" w:rsidRDefault="00415F5E" w:rsidP="00415F5E">
      <w:pPr>
        <w:spacing w:after="0"/>
      </w:pPr>
    </w:p>
    <w:p w14:paraId="75739A0E" w14:textId="77777777" w:rsidR="00415F5E" w:rsidRDefault="00415F5E" w:rsidP="00415F5E">
      <w:pPr>
        <w:spacing w:after="0"/>
      </w:pPr>
    </w:p>
    <w:p w14:paraId="6EEA0E6F" w14:textId="77777777" w:rsidR="00415F5E" w:rsidRDefault="00415F5E" w:rsidP="00415F5E">
      <w:pPr>
        <w:spacing w:after="0"/>
      </w:pPr>
      <w:r>
        <w:t>for k = 1:MAX_ITER</w:t>
      </w:r>
    </w:p>
    <w:p w14:paraId="2438A233" w14:textId="77777777" w:rsidR="00415F5E" w:rsidRDefault="00415F5E" w:rsidP="00415F5E">
      <w:pPr>
        <w:spacing w:after="0"/>
      </w:pPr>
    </w:p>
    <w:p w14:paraId="2BB34B55" w14:textId="77777777" w:rsidR="00415F5E" w:rsidRDefault="00415F5E" w:rsidP="00415F5E">
      <w:pPr>
        <w:spacing w:after="0"/>
      </w:pPr>
      <w:r>
        <w:tab/>
        <w:t>% x-update</w:t>
      </w:r>
    </w:p>
    <w:p w14:paraId="185DB653" w14:textId="77777777" w:rsidR="00415F5E" w:rsidRDefault="00415F5E" w:rsidP="00415F5E">
      <w:pPr>
        <w:spacing w:after="0"/>
      </w:pPr>
      <w:r>
        <w:t xml:space="preserve">    for i = 1:N,</w:t>
      </w:r>
    </w:p>
    <w:p w14:paraId="5E285BB4" w14:textId="77777777" w:rsidR="00415F5E" w:rsidRDefault="00415F5E" w:rsidP="00415F5E">
      <w:pPr>
        <w:spacing w:after="0"/>
      </w:pPr>
      <w:r>
        <w:t xml:space="preserve">        cvx_begin quiet</w:t>
      </w:r>
    </w:p>
    <w:p w14:paraId="4D52E227" w14:textId="77777777" w:rsidR="00415F5E" w:rsidRDefault="00415F5E" w:rsidP="00415F5E">
      <w:pPr>
        <w:spacing w:after="0"/>
      </w:pPr>
      <w:r>
        <w:t xml:space="preserve">            variable x_var(n)</w:t>
      </w:r>
    </w:p>
    <w:p w14:paraId="7FBAE33B" w14:textId="77777777" w:rsidR="00415F5E" w:rsidRDefault="00415F5E" w:rsidP="00415F5E">
      <w:pPr>
        <w:spacing w:after="0"/>
      </w:pPr>
      <w:r>
        <w:t xml:space="preserve">            minimize ( sum(pos(A{i}*x_var + 1)) + rho/2*sum_square(x_var - z(:,i) + u(:,i)) )</w:t>
      </w:r>
    </w:p>
    <w:p w14:paraId="3FAC524F" w14:textId="77777777" w:rsidR="00415F5E" w:rsidRDefault="00415F5E" w:rsidP="00415F5E">
      <w:pPr>
        <w:spacing w:after="0"/>
      </w:pPr>
      <w:r>
        <w:t xml:space="preserve">        cvx_end</w:t>
      </w:r>
    </w:p>
    <w:p w14:paraId="50DE6E8D" w14:textId="77777777" w:rsidR="00415F5E" w:rsidRDefault="00415F5E" w:rsidP="00415F5E">
      <w:pPr>
        <w:spacing w:after="0"/>
      </w:pPr>
      <w:r>
        <w:t xml:space="preserve">        x(:,i) = x_var;</w:t>
      </w:r>
    </w:p>
    <w:p w14:paraId="0043E680" w14:textId="77777777" w:rsidR="00415F5E" w:rsidRDefault="00415F5E" w:rsidP="00415F5E">
      <w:pPr>
        <w:spacing w:after="0"/>
      </w:pPr>
      <w:r>
        <w:t xml:space="preserve">    end</w:t>
      </w:r>
    </w:p>
    <w:p w14:paraId="47EE76B8" w14:textId="77777777" w:rsidR="00415F5E" w:rsidRDefault="00415F5E" w:rsidP="00415F5E">
      <w:pPr>
        <w:spacing w:after="0"/>
      </w:pPr>
      <w:r>
        <w:t xml:space="preserve">    xave = mean(x,2);</w:t>
      </w:r>
    </w:p>
    <w:p w14:paraId="224D4FDB" w14:textId="77777777" w:rsidR="00415F5E" w:rsidRDefault="00415F5E" w:rsidP="00415F5E">
      <w:pPr>
        <w:spacing w:after="0"/>
      </w:pPr>
    </w:p>
    <w:p w14:paraId="0AFD52B6" w14:textId="77777777" w:rsidR="00415F5E" w:rsidRDefault="00415F5E" w:rsidP="00415F5E">
      <w:pPr>
        <w:spacing w:after="0"/>
      </w:pPr>
      <w:r>
        <w:t xml:space="preserve">    % z-update with relaxation</w:t>
      </w:r>
    </w:p>
    <w:p w14:paraId="335AD4E7" w14:textId="77777777" w:rsidR="00415F5E" w:rsidRDefault="00415F5E" w:rsidP="00415F5E">
      <w:pPr>
        <w:spacing w:after="0"/>
      </w:pPr>
      <w:r>
        <w:t xml:space="preserve">    zold = z;</w:t>
      </w:r>
    </w:p>
    <w:p w14:paraId="3EA67204" w14:textId="77777777" w:rsidR="00415F5E" w:rsidRDefault="00415F5E" w:rsidP="00415F5E">
      <w:pPr>
        <w:spacing w:after="0"/>
      </w:pPr>
      <w:r>
        <w:t xml:space="preserve">    x_hat = alpha*x +(1-alpha)*zold;</w:t>
      </w:r>
    </w:p>
    <w:p w14:paraId="1270E3F7" w14:textId="77777777" w:rsidR="00415F5E" w:rsidRDefault="00415F5E" w:rsidP="00415F5E">
      <w:pPr>
        <w:spacing w:after="0"/>
      </w:pPr>
      <w:r>
        <w:t xml:space="preserve">    z = N*rho/(1/lambda + N*rho)*mean( x_hat + u, 2 );</w:t>
      </w:r>
    </w:p>
    <w:p w14:paraId="0FE62C69" w14:textId="77777777" w:rsidR="00415F5E" w:rsidRDefault="00415F5E" w:rsidP="00415F5E">
      <w:pPr>
        <w:spacing w:after="0"/>
      </w:pPr>
      <w:r>
        <w:t xml:space="preserve">    z = z*ones(1,N);</w:t>
      </w:r>
    </w:p>
    <w:p w14:paraId="0C427C08" w14:textId="77777777" w:rsidR="00415F5E" w:rsidRDefault="00415F5E" w:rsidP="00415F5E">
      <w:pPr>
        <w:spacing w:after="0"/>
      </w:pPr>
    </w:p>
    <w:p w14:paraId="6D9D081C" w14:textId="77777777" w:rsidR="00415F5E" w:rsidRDefault="00415F5E" w:rsidP="00415F5E">
      <w:pPr>
        <w:spacing w:after="0"/>
      </w:pPr>
      <w:r>
        <w:t xml:space="preserve">    % u-update</w:t>
      </w:r>
    </w:p>
    <w:p w14:paraId="3C4D05C5" w14:textId="77777777" w:rsidR="00415F5E" w:rsidRDefault="00415F5E" w:rsidP="00415F5E">
      <w:pPr>
        <w:spacing w:after="0"/>
      </w:pPr>
      <w:r>
        <w:t xml:space="preserve">    u = u + (x_hat - z);</w:t>
      </w:r>
    </w:p>
    <w:p w14:paraId="71E32A1C" w14:textId="77777777" w:rsidR="00415F5E" w:rsidRDefault="00415F5E" w:rsidP="00415F5E">
      <w:pPr>
        <w:spacing w:after="0"/>
      </w:pPr>
    </w:p>
    <w:p w14:paraId="32D36251" w14:textId="77777777" w:rsidR="00415F5E" w:rsidRDefault="00415F5E" w:rsidP="00415F5E">
      <w:pPr>
        <w:spacing w:after="0"/>
      </w:pPr>
      <w:r>
        <w:t xml:space="preserve">    % diagnostics, reporting, termination checks</w:t>
      </w:r>
    </w:p>
    <w:p w14:paraId="726F97DD" w14:textId="77777777" w:rsidR="00415F5E" w:rsidRDefault="00415F5E" w:rsidP="00415F5E">
      <w:pPr>
        <w:spacing w:after="0"/>
      </w:pPr>
      <w:r>
        <w:t xml:space="preserve">    history.objval(k)  = objective(A, lambda, p, x, z);</w:t>
      </w:r>
    </w:p>
    <w:p w14:paraId="3E21DC57" w14:textId="77777777" w:rsidR="00415F5E" w:rsidRDefault="00415F5E" w:rsidP="00415F5E">
      <w:pPr>
        <w:spacing w:after="0"/>
      </w:pPr>
    </w:p>
    <w:p w14:paraId="340ED48A" w14:textId="77777777" w:rsidR="00415F5E" w:rsidRDefault="00415F5E" w:rsidP="00415F5E">
      <w:pPr>
        <w:spacing w:after="0"/>
      </w:pPr>
      <w:r>
        <w:t xml:space="preserve">    history.r_norm(k)  = norm(x - z);</w:t>
      </w:r>
    </w:p>
    <w:p w14:paraId="37FC914B" w14:textId="77777777" w:rsidR="00415F5E" w:rsidRDefault="00415F5E" w:rsidP="00415F5E">
      <w:pPr>
        <w:spacing w:after="0"/>
      </w:pPr>
      <w:r>
        <w:t xml:space="preserve">    history.s_norm(k)  = norm(-rho*(z - zold));</w:t>
      </w:r>
    </w:p>
    <w:p w14:paraId="6F5EB7F2" w14:textId="77777777" w:rsidR="00415F5E" w:rsidRDefault="00415F5E" w:rsidP="00415F5E">
      <w:pPr>
        <w:spacing w:after="0"/>
      </w:pPr>
    </w:p>
    <w:p w14:paraId="1FC3A69E" w14:textId="77777777" w:rsidR="00415F5E" w:rsidRDefault="00415F5E" w:rsidP="00415F5E">
      <w:pPr>
        <w:spacing w:after="0"/>
      </w:pPr>
      <w:r>
        <w:t xml:space="preserve">    history.eps_pri(k) = sqrt(n)*ABSTOL + RELTOL*max(norm(x), norm(-z));</w:t>
      </w:r>
    </w:p>
    <w:p w14:paraId="2FDBBDDC" w14:textId="77777777" w:rsidR="00415F5E" w:rsidRDefault="00415F5E" w:rsidP="00415F5E">
      <w:pPr>
        <w:spacing w:after="0"/>
      </w:pPr>
      <w:r>
        <w:t xml:space="preserve">    history.eps_dual(k)= sqrt(n)*ABSTOL + RELTOL*norm(rho*u);</w:t>
      </w:r>
    </w:p>
    <w:p w14:paraId="1C0F7F2F" w14:textId="77777777" w:rsidR="00415F5E" w:rsidRDefault="00415F5E" w:rsidP="00415F5E">
      <w:pPr>
        <w:spacing w:after="0"/>
      </w:pPr>
    </w:p>
    <w:p w14:paraId="198EF4E2" w14:textId="77777777" w:rsidR="00415F5E" w:rsidRDefault="00415F5E" w:rsidP="00415F5E">
      <w:pPr>
        <w:spacing w:after="0"/>
      </w:pPr>
      <w:r>
        <w:t xml:space="preserve">    if ~QUIET</w:t>
      </w:r>
    </w:p>
    <w:p w14:paraId="1C554E88" w14:textId="77777777" w:rsidR="00415F5E" w:rsidRDefault="00415F5E" w:rsidP="00415F5E">
      <w:pPr>
        <w:spacing w:after="0"/>
      </w:pPr>
      <w:r>
        <w:t xml:space="preserve">        fprintf('%3d\t%10.4f\t%10.4f\t%10.4f\t%10.4f\t%10.2f\n', k, ...</w:t>
      </w:r>
    </w:p>
    <w:p w14:paraId="0FB27560" w14:textId="77777777" w:rsidR="00415F5E" w:rsidRDefault="00415F5E" w:rsidP="00415F5E">
      <w:pPr>
        <w:spacing w:after="0"/>
      </w:pPr>
      <w:r>
        <w:t xml:space="preserve">            history.r_norm(k), history.eps_pri(k), ...</w:t>
      </w:r>
    </w:p>
    <w:p w14:paraId="4C4D9FAB" w14:textId="77777777" w:rsidR="00415F5E" w:rsidRDefault="00415F5E" w:rsidP="00415F5E">
      <w:pPr>
        <w:spacing w:after="0"/>
      </w:pPr>
      <w:r>
        <w:t xml:space="preserve">            history.s_norm(k), history.eps_dual(k), history.objval(k));</w:t>
      </w:r>
    </w:p>
    <w:p w14:paraId="58F33B03" w14:textId="77777777" w:rsidR="00415F5E" w:rsidRDefault="00415F5E" w:rsidP="00415F5E">
      <w:pPr>
        <w:spacing w:after="0"/>
      </w:pPr>
      <w:r>
        <w:t xml:space="preserve">    end</w:t>
      </w:r>
    </w:p>
    <w:p w14:paraId="062BBE68" w14:textId="77777777" w:rsidR="00415F5E" w:rsidRDefault="00415F5E" w:rsidP="00415F5E">
      <w:pPr>
        <w:spacing w:after="0"/>
      </w:pPr>
    </w:p>
    <w:p w14:paraId="573446DD" w14:textId="77777777" w:rsidR="00415F5E" w:rsidRDefault="00415F5E" w:rsidP="00415F5E">
      <w:pPr>
        <w:spacing w:after="0"/>
      </w:pPr>
      <w:r>
        <w:t xml:space="preserve">    if (history.r_norm(k) &lt; history.eps_pri(k) &amp;&amp; ...</w:t>
      </w:r>
    </w:p>
    <w:p w14:paraId="0B8F7723" w14:textId="77777777" w:rsidR="00415F5E" w:rsidRDefault="00415F5E" w:rsidP="00415F5E">
      <w:pPr>
        <w:spacing w:after="0"/>
      </w:pPr>
      <w:r>
        <w:t xml:space="preserve">       history.s_norm(k) &lt; history.eps_dual(k))</w:t>
      </w:r>
    </w:p>
    <w:p w14:paraId="19DA2DF1" w14:textId="77777777" w:rsidR="00415F5E" w:rsidRDefault="00415F5E" w:rsidP="00415F5E">
      <w:pPr>
        <w:spacing w:after="0"/>
      </w:pPr>
      <w:r>
        <w:t xml:space="preserve">         break;</w:t>
      </w:r>
    </w:p>
    <w:p w14:paraId="6221412D" w14:textId="77777777" w:rsidR="00415F5E" w:rsidRDefault="00415F5E" w:rsidP="00415F5E">
      <w:pPr>
        <w:spacing w:after="0"/>
      </w:pPr>
      <w:r>
        <w:lastRenderedPageBreak/>
        <w:t xml:space="preserve">    end</w:t>
      </w:r>
    </w:p>
    <w:p w14:paraId="30CE5841" w14:textId="77777777" w:rsidR="00415F5E" w:rsidRDefault="00415F5E" w:rsidP="00415F5E">
      <w:pPr>
        <w:spacing w:after="0"/>
      </w:pPr>
      <w:r>
        <w:t>end</w:t>
      </w:r>
    </w:p>
    <w:p w14:paraId="771C8795" w14:textId="77777777" w:rsidR="00415F5E" w:rsidRDefault="00415F5E" w:rsidP="00415F5E">
      <w:pPr>
        <w:spacing w:after="0"/>
      </w:pPr>
    </w:p>
    <w:p w14:paraId="1C8A5465" w14:textId="77777777" w:rsidR="00415F5E" w:rsidRDefault="00415F5E" w:rsidP="00415F5E">
      <w:pPr>
        <w:spacing w:after="0"/>
      </w:pPr>
      <w:r>
        <w:t>if ~QUIET</w:t>
      </w:r>
    </w:p>
    <w:p w14:paraId="01D46483" w14:textId="77777777" w:rsidR="00415F5E" w:rsidRDefault="00415F5E" w:rsidP="00415F5E">
      <w:pPr>
        <w:spacing w:after="0"/>
      </w:pPr>
      <w:r>
        <w:t xml:space="preserve">    toc(t_start);</w:t>
      </w:r>
    </w:p>
    <w:p w14:paraId="4C20A372" w14:textId="77777777" w:rsidR="00415F5E" w:rsidRDefault="00415F5E" w:rsidP="00415F5E">
      <w:pPr>
        <w:spacing w:after="0"/>
      </w:pPr>
      <w:r>
        <w:t>end</w:t>
      </w:r>
    </w:p>
    <w:p w14:paraId="1B2B2C8D" w14:textId="77777777" w:rsidR="00415F5E" w:rsidRDefault="00415F5E" w:rsidP="00415F5E">
      <w:pPr>
        <w:spacing w:after="0"/>
      </w:pPr>
      <w:r>
        <w:t>end</w:t>
      </w:r>
    </w:p>
    <w:p w14:paraId="6258E96C" w14:textId="77777777" w:rsidR="00415F5E" w:rsidRDefault="00415F5E" w:rsidP="00415F5E">
      <w:pPr>
        <w:spacing w:after="0"/>
      </w:pPr>
    </w:p>
    <w:p w14:paraId="07FFCA07" w14:textId="77777777" w:rsidR="00415F5E" w:rsidRDefault="00415F5E" w:rsidP="00415F5E">
      <w:pPr>
        <w:spacing w:after="0"/>
      </w:pPr>
      <w:r>
        <w:t>function obj = objective(A, lambda, p, x, z)</w:t>
      </w:r>
    </w:p>
    <w:p w14:paraId="7AF61055" w14:textId="77777777" w:rsidR="00415F5E" w:rsidRDefault="00415F5E" w:rsidP="00415F5E">
      <w:pPr>
        <w:spacing w:after="0"/>
      </w:pPr>
      <w:r>
        <w:t xml:space="preserve">    obj = hinge_loss(A,x) + 1/(2*lambda)*sum_square(z(:,1));</w:t>
      </w:r>
    </w:p>
    <w:p w14:paraId="4CDD8A02" w14:textId="77777777" w:rsidR="00415F5E" w:rsidRDefault="00415F5E" w:rsidP="00415F5E">
      <w:pPr>
        <w:spacing w:after="0"/>
      </w:pPr>
      <w:r>
        <w:t>end</w:t>
      </w:r>
    </w:p>
    <w:p w14:paraId="6A0455C0" w14:textId="77777777" w:rsidR="00415F5E" w:rsidRDefault="00415F5E" w:rsidP="00415F5E">
      <w:pPr>
        <w:spacing w:after="0"/>
      </w:pPr>
    </w:p>
    <w:p w14:paraId="435A9D96" w14:textId="77777777" w:rsidR="00415F5E" w:rsidRDefault="00415F5E" w:rsidP="00415F5E">
      <w:pPr>
        <w:spacing w:after="0"/>
      </w:pPr>
      <w:r>
        <w:t>function val = hinge_loss(A,x)</w:t>
      </w:r>
    </w:p>
    <w:p w14:paraId="065C607B" w14:textId="77777777" w:rsidR="00415F5E" w:rsidRDefault="00415F5E" w:rsidP="00415F5E">
      <w:pPr>
        <w:spacing w:after="0"/>
      </w:pPr>
      <w:r>
        <w:t xml:space="preserve">    val = 0;</w:t>
      </w:r>
    </w:p>
    <w:p w14:paraId="20EE121F" w14:textId="77777777" w:rsidR="00415F5E" w:rsidRDefault="00415F5E" w:rsidP="00415F5E">
      <w:pPr>
        <w:spacing w:after="0"/>
      </w:pPr>
      <w:r>
        <w:t xml:space="preserve">    for i = 1:length(A)</w:t>
      </w:r>
    </w:p>
    <w:p w14:paraId="6839F505" w14:textId="77777777" w:rsidR="00415F5E" w:rsidRDefault="00415F5E" w:rsidP="00415F5E">
      <w:pPr>
        <w:spacing w:after="0"/>
      </w:pPr>
      <w:r>
        <w:t xml:space="preserve">        val = val + sum(pos(A{i}*x(:,i) + 1));</w:t>
      </w:r>
    </w:p>
    <w:p w14:paraId="12799EC8" w14:textId="77777777" w:rsidR="00415F5E" w:rsidRDefault="00415F5E" w:rsidP="00415F5E">
      <w:pPr>
        <w:spacing w:after="0"/>
      </w:pPr>
      <w:r>
        <w:t xml:space="preserve">    end</w:t>
      </w:r>
    </w:p>
    <w:p w14:paraId="7D4AE3A1" w14:textId="0A930355" w:rsidR="00415F5E" w:rsidRDefault="00415F5E" w:rsidP="00415F5E">
      <w:pPr>
        <w:spacing w:after="0"/>
      </w:pPr>
      <w:r>
        <w:t>end</w:t>
      </w:r>
    </w:p>
    <w:p w14:paraId="44F393B8" w14:textId="1E70170C" w:rsidR="00415F5E" w:rsidRDefault="00415F5E" w:rsidP="00415F5E">
      <w:pPr>
        <w:pStyle w:val="Heading2"/>
      </w:pPr>
      <w:r>
        <w:t>Example:</w:t>
      </w:r>
    </w:p>
    <w:p w14:paraId="65E276B4" w14:textId="77777777" w:rsidR="00093FFE" w:rsidRDefault="00093FFE" w:rsidP="00093FFE">
      <w:pPr>
        <w:spacing w:after="0"/>
      </w:pPr>
      <w:r>
        <w:t>rand('seed', 0);</w:t>
      </w:r>
    </w:p>
    <w:p w14:paraId="3BF0C7B5" w14:textId="77777777" w:rsidR="00093FFE" w:rsidRDefault="00093FFE" w:rsidP="00093FFE">
      <w:pPr>
        <w:spacing w:after="0"/>
      </w:pPr>
      <w:r>
        <w:t>randn('seed', 0);</w:t>
      </w:r>
    </w:p>
    <w:p w14:paraId="1F2A4F4F" w14:textId="77777777" w:rsidR="00093FFE" w:rsidRDefault="00093FFE" w:rsidP="00093FFE">
      <w:pPr>
        <w:spacing w:after="0"/>
      </w:pPr>
    </w:p>
    <w:p w14:paraId="35315A66" w14:textId="77777777" w:rsidR="00093FFE" w:rsidRDefault="00093FFE" w:rsidP="00093FFE">
      <w:pPr>
        <w:spacing w:after="0"/>
      </w:pPr>
      <w:r>
        <w:t>n = 2;</w:t>
      </w:r>
    </w:p>
    <w:p w14:paraId="4165C695" w14:textId="77777777" w:rsidR="00093FFE" w:rsidRDefault="00093FFE" w:rsidP="00093FFE">
      <w:pPr>
        <w:spacing w:after="0"/>
      </w:pPr>
      <w:r>
        <w:t>m = 200;</w:t>
      </w:r>
    </w:p>
    <w:p w14:paraId="78801F90" w14:textId="77777777" w:rsidR="00093FFE" w:rsidRDefault="00093FFE" w:rsidP="00093FFE">
      <w:pPr>
        <w:spacing w:after="0"/>
      </w:pPr>
      <w:r>
        <w:t>N = m/2;</w:t>
      </w:r>
    </w:p>
    <w:p w14:paraId="6647C48E" w14:textId="77777777" w:rsidR="00093FFE" w:rsidRDefault="00093FFE" w:rsidP="00093FFE">
      <w:pPr>
        <w:spacing w:after="0"/>
      </w:pPr>
      <w:r>
        <w:t>M = m/2;</w:t>
      </w:r>
    </w:p>
    <w:p w14:paraId="6A4C757E" w14:textId="77777777" w:rsidR="00093FFE" w:rsidRDefault="00093FFE" w:rsidP="00093FFE">
      <w:pPr>
        <w:spacing w:after="0"/>
      </w:pPr>
    </w:p>
    <w:p w14:paraId="124450EC" w14:textId="77777777" w:rsidR="00093FFE" w:rsidRDefault="00093FFE" w:rsidP="00093FFE">
      <w:pPr>
        <w:spacing w:after="0"/>
      </w:pPr>
      <w:r>
        <w:t>% positive examples</w:t>
      </w:r>
    </w:p>
    <w:p w14:paraId="61E121A8" w14:textId="77777777" w:rsidR="00093FFE" w:rsidRDefault="00093FFE" w:rsidP="00093FFE">
      <w:pPr>
        <w:spacing w:after="0"/>
      </w:pPr>
      <w:r>
        <w:t>Y = [1.5+0.9*randn(1,0.6*N), 1.5+0.7*randn(1,0.4*N);</w:t>
      </w:r>
    </w:p>
    <w:p w14:paraId="14D52584" w14:textId="77777777" w:rsidR="00093FFE" w:rsidRDefault="00093FFE" w:rsidP="00093FFE">
      <w:pPr>
        <w:spacing w:after="0"/>
      </w:pPr>
      <w:r>
        <w:t>2*(randn(1,0.6*N)+1), 2*(randn(1,0.4*N)-1)];</w:t>
      </w:r>
    </w:p>
    <w:p w14:paraId="500CF99E" w14:textId="77777777" w:rsidR="00093FFE" w:rsidRDefault="00093FFE" w:rsidP="00093FFE">
      <w:pPr>
        <w:spacing w:after="0"/>
      </w:pPr>
    </w:p>
    <w:p w14:paraId="1CD0F2E0" w14:textId="77777777" w:rsidR="00093FFE" w:rsidRDefault="00093FFE" w:rsidP="00093FFE">
      <w:pPr>
        <w:spacing w:after="0"/>
      </w:pPr>
      <w:r>
        <w:t>% negative examples</w:t>
      </w:r>
    </w:p>
    <w:p w14:paraId="17023200" w14:textId="77777777" w:rsidR="00093FFE" w:rsidRDefault="00093FFE" w:rsidP="00093FFE">
      <w:pPr>
        <w:spacing w:after="0"/>
      </w:pPr>
      <w:r>
        <w:t>X = [-1.5+0.9*randn(1,0.6*M),  -1.5+0.7*randn(1,0.4*M);</w:t>
      </w:r>
    </w:p>
    <w:p w14:paraId="4A44ED6F" w14:textId="77777777" w:rsidR="00093FFE" w:rsidRDefault="00093FFE" w:rsidP="00093FFE">
      <w:pPr>
        <w:spacing w:after="0"/>
      </w:pPr>
      <w:r>
        <w:t>2*(randn(1,0.6*M)-1), 2*(randn(1,0.4*M)+1)];</w:t>
      </w:r>
    </w:p>
    <w:p w14:paraId="5155A772" w14:textId="77777777" w:rsidR="00093FFE" w:rsidRDefault="00093FFE" w:rsidP="00093FFE">
      <w:pPr>
        <w:spacing w:after="0"/>
      </w:pPr>
    </w:p>
    <w:p w14:paraId="5E059E5F" w14:textId="77777777" w:rsidR="00093FFE" w:rsidRDefault="00093FFE" w:rsidP="00093FFE">
      <w:pPr>
        <w:spacing w:after="0"/>
      </w:pPr>
      <w:r>
        <w:t>x = [X Y];</w:t>
      </w:r>
    </w:p>
    <w:p w14:paraId="18999A2D" w14:textId="77777777" w:rsidR="00093FFE" w:rsidRDefault="00093FFE" w:rsidP="00093FFE">
      <w:pPr>
        <w:spacing w:after="0"/>
      </w:pPr>
      <w:r>
        <w:t>y = [ones(1,N) -ones(1,M)];</w:t>
      </w:r>
    </w:p>
    <w:p w14:paraId="57BC66E5" w14:textId="77777777" w:rsidR="00093FFE" w:rsidRDefault="00093FFE" w:rsidP="00093FFE">
      <w:pPr>
        <w:spacing w:after="0"/>
      </w:pPr>
      <w:r>
        <w:t>A = [ -((ones(n,1)*y).*x)' -y'];</w:t>
      </w:r>
    </w:p>
    <w:p w14:paraId="71C44205" w14:textId="77777777" w:rsidR="00093FFE" w:rsidRDefault="00093FFE" w:rsidP="00093FFE">
      <w:pPr>
        <w:spacing w:after="0"/>
      </w:pPr>
      <w:r>
        <w:t>xdat = x';</w:t>
      </w:r>
    </w:p>
    <w:p w14:paraId="1125AA10" w14:textId="77777777" w:rsidR="00093FFE" w:rsidRDefault="00093FFE" w:rsidP="00093FFE">
      <w:pPr>
        <w:spacing w:after="0"/>
      </w:pPr>
      <w:r>
        <w:t>lambda = 1.0;</w:t>
      </w:r>
    </w:p>
    <w:p w14:paraId="6CF9DF2F" w14:textId="77777777" w:rsidR="00093FFE" w:rsidRDefault="00093FFE" w:rsidP="00093FFE">
      <w:pPr>
        <w:spacing w:after="0"/>
      </w:pPr>
    </w:p>
    <w:p w14:paraId="48F3F0D4" w14:textId="77777777" w:rsidR="00093FFE" w:rsidRDefault="00093FFE" w:rsidP="00093FFE">
      <w:pPr>
        <w:spacing w:after="0"/>
      </w:pPr>
      <w:r>
        <w:t>% partition the examples up in the worst possible way</w:t>
      </w:r>
    </w:p>
    <w:p w14:paraId="516ADE70" w14:textId="77777777" w:rsidR="00093FFE" w:rsidRDefault="00093FFE" w:rsidP="00093FFE">
      <w:pPr>
        <w:spacing w:after="0"/>
      </w:pPr>
      <w:r>
        <w:t>% (subsystems only have positive or negative examples)</w:t>
      </w:r>
    </w:p>
    <w:p w14:paraId="0BE45E56" w14:textId="77777777" w:rsidR="00093FFE" w:rsidRDefault="00093FFE" w:rsidP="00093FFE">
      <w:pPr>
        <w:spacing w:after="0"/>
      </w:pPr>
      <w:r>
        <w:t>p = zeros(1,m);</w:t>
      </w:r>
    </w:p>
    <w:p w14:paraId="5303AF15" w14:textId="77777777" w:rsidR="00093FFE" w:rsidRDefault="00093FFE" w:rsidP="00093FFE">
      <w:pPr>
        <w:spacing w:after="0"/>
      </w:pPr>
      <w:r>
        <w:t>p(y == 1)  = sort(randi([1 10], sum(y==1),1));</w:t>
      </w:r>
    </w:p>
    <w:p w14:paraId="4F60880D" w14:textId="77777777" w:rsidR="00093FFE" w:rsidRDefault="00093FFE" w:rsidP="00093FFE">
      <w:pPr>
        <w:spacing w:after="0"/>
      </w:pPr>
      <w:r>
        <w:t>p(y == -1) = sort(randi([11 20], sum(y==-1),1));</w:t>
      </w:r>
    </w:p>
    <w:p w14:paraId="4550493E" w14:textId="77777777" w:rsidR="00093FFE" w:rsidRDefault="00093FFE" w:rsidP="00093FFE">
      <w:pPr>
        <w:spacing w:after="0"/>
      </w:pPr>
    </w:p>
    <w:p w14:paraId="3416A64B" w14:textId="77777777" w:rsidR="00093FFE" w:rsidRDefault="00093FFE" w:rsidP="00093FFE">
      <w:pPr>
        <w:spacing w:after="0"/>
      </w:pPr>
      <w:r>
        <w:lastRenderedPageBreak/>
        <w:t>[x history] = linear_svm(A, lambda, p, 1.0, 1.0);</w:t>
      </w:r>
    </w:p>
    <w:p w14:paraId="63F64BC2" w14:textId="77777777" w:rsidR="00093FFE" w:rsidRDefault="00093FFE" w:rsidP="00093FFE">
      <w:pPr>
        <w:spacing w:after="0"/>
      </w:pPr>
    </w:p>
    <w:p w14:paraId="7AC53A5F" w14:textId="77777777" w:rsidR="00093FFE" w:rsidRDefault="00093FFE" w:rsidP="00093FFE">
      <w:pPr>
        <w:spacing w:after="0"/>
      </w:pPr>
      <w:r>
        <w:t>K = length(history.objval);</w:t>
      </w:r>
    </w:p>
    <w:p w14:paraId="7B5D5A1A" w14:textId="77777777" w:rsidR="00093FFE" w:rsidRDefault="00093FFE" w:rsidP="00093FFE">
      <w:pPr>
        <w:spacing w:after="0"/>
      </w:pPr>
    </w:p>
    <w:p w14:paraId="47568092" w14:textId="77777777" w:rsidR="00093FFE" w:rsidRDefault="00093FFE" w:rsidP="00093FFE">
      <w:pPr>
        <w:spacing w:after="0"/>
      </w:pPr>
      <w:r>
        <w:t>h = figure;</w:t>
      </w:r>
    </w:p>
    <w:p w14:paraId="5C8F34E2" w14:textId="77777777" w:rsidR="00093FFE" w:rsidRDefault="00093FFE" w:rsidP="00093FFE">
      <w:pPr>
        <w:spacing w:after="0"/>
      </w:pPr>
      <w:r>
        <w:t>plot(1:K, history.objval, 'k', 'MarkerSize', 10, 'LineWidth', 2);</w:t>
      </w:r>
    </w:p>
    <w:p w14:paraId="7CECA5C1" w14:textId="77777777" w:rsidR="00093FFE" w:rsidRDefault="00093FFE" w:rsidP="00093FFE">
      <w:pPr>
        <w:spacing w:after="0"/>
      </w:pPr>
      <w:r>
        <w:t>ylabel('f(x^k) + g(z^k)'); xlabel('iter (k)');</w:t>
      </w:r>
    </w:p>
    <w:p w14:paraId="1D9FCD49" w14:textId="77777777" w:rsidR="00093FFE" w:rsidRDefault="00093FFE" w:rsidP="00093FFE">
      <w:pPr>
        <w:spacing w:after="0"/>
      </w:pPr>
    </w:p>
    <w:p w14:paraId="169319DA" w14:textId="77777777" w:rsidR="00093FFE" w:rsidRDefault="00093FFE" w:rsidP="00093FFE">
      <w:pPr>
        <w:spacing w:after="0"/>
      </w:pPr>
      <w:r>
        <w:t>g = figure;</w:t>
      </w:r>
    </w:p>
    <w:p w14:paraId="245379BE" w14:textId="77777777" w:rsidR="00093FFE" w:rsidRDefault="00093FFE" w:rsidP="00093FFE">
      <w:pPr>
        <w:spacing w:after="0"/>
      </w:pPr>
      <w:r>
        <w:t>subplot(2,1,1);</w:t>
      </w:r>
    </w:p>
    <w:p w14:paraId="317234AF" w14:textId="77777777" w:rsidR="00093FFE" w:rsidRDefault="00093FFE" w:rsidP="00093FFE">
      <w:pPr>
        <w:spacing w:after="0"/>
      </w:pPr>
      <w:r>
        <w:t>semilogy(1:K, max(1e-8, history.r_norm), 'k', ...</w:t>
      </w:r>
    </w:p>
    <w:p w14:paraId="055BDC11" w14:textId="77777777" w:rsidR="00093FFE" w:rsidRDefault="00093FFE" w:rsidP="00093FFE">
      <w:pPr>
        <w:spacing w:after="0"/>
      </w:pPr>
      <w:r>
        <w:t xml:space="preserve">    1:K, history.eps_pri, 'k--',  'LineWidth', 2);</w:t>
      </w:r>
    </w:p>
    <w:p w14:paraId="30163E63" w14:textId="77777777" w:rsidR="00093FFE" w:rsidRDefault="00093FFE" w:rsidP="00093FFE">
      <w:pPr>
        <w:spacing w:after="0"/>
      </w:pPr>
      <w:r>
        <w:t>ylabel('||r||_2');</w:t>
      </w:r>
    </w:p>
    <w:p w14:paraId="60641702" w14:textId="77777777" w:rsidR="00093FFE" w:rsidRDefault="00093FFE" w:rsidP="00093FFE">
      <w:pPr>
        <w:spacing w:after="0"/>
      </w:pPr>
    </w:p>
    <w:p w14:paraId="7AD386A8" w14:textId="77777777" w:rsidR="00093FFE" w:rsidRDefault="00093FFE" w:rsidP="00093FFE">
      <w:pPr>
        <w:spacing w:after="0"/>
      </w:pPr>
      <w:r>
        <w:t>subplot(2,1,2);</w:t>
      </w:r>
    </w:p>
    <w:p w14:paraId="1FE1E08E" w14:textId="77777777" w:rsidR="00093FFE" w:rsidRDefault="00093FFE" w:rsidP="00093FFE">
      <w:pPr>
        <w:spacing w:after="0"/>
      </w:pPr>
      <w:r>
        <w:t>semilogy(1:K, max(1e-8, history.s_norm), 'k', ...</w:t>
      </w:r>
    </w:p>
    <w:p w14:paraId="37707570" w14:textId="77777777" w:rsidR="00093FFE" w:rsidRDefault="00093FFE" w:rsidP="00093FFE">
      <w:pPr>
        <w:spacing w:after="0"/>
      </w:pPr>
      <w:r>
        <w:t xml:space="preserve">    1:K, history.eps_dual, 'k--', 'LineWidth', 2);</w:t>
      </w:r>
    </w:p>
    <w:p w14:paraId="4D30EA45" w14:textId="7352E38E" w:rsidR="00415F5E" w:rsidRDefault="00093FFE" w:rsidP="00093FFE">
      <w:pPr>
        <w:spacing w:after="0"/>
      </w:pPr>
      <w:r>
        <w:t>ylabel('||s||_2'); xlabel('iter (k)');</w:t>
      </w:r>
    </w:p>
    <w:p w14:paraId="4DF0C202" w14:textId="709ED958" w:rsidR="00093FFE" w:rsidRDefault="00093FFE" w:rsidP="00093FFE">
      <w:pPr>
        <w:pStyle w:val="Heading2"/>
      </w:pPr>
    </w:p>
    <w:p w14:paraId="1904FDFB" w14:textId="6734E491" w:rsidR="00093FFE" w:rsidRDefault="00093FFE" w:rsidP="00093FFE">
      <w:pPr>
        <w:pStyle w:val="Heading2"/>
      </w:pPr>
      <w:r>
        <w:t>Plots:</w:t>
      </w:r>
    </w:p>
    <w:p w14:paraId="2B2DE366" w14:textId="1A797901" w:rsidR="00501828" w:rsidRDefault="00093FFE" w:rsidP="00093FFE">
      <w:r w:rsidRPr="00093FFE">
        <w:rPr>
          <w:noProof/>
        </w:rPr>
        <w:drawing>
          <wp:inline distT="0" distB="0" distL="0" distR="0" wp14:anchorId="52D6B739" wp14:editId="354A73FC">
            <wp:extent cx="2926777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24" cy="21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1CD0" w14:textId="218B71FD" w:rsidR="00093FFE" w:rsidRDefault="00501828" w:rsidP="00093FFE">
      <w:r w:rsidRPr="00501828">
        <w:rPr>
          <w:noProof/>
        </w:rPr>
        <w:drawing>
          <wp:inline distT="0" distB="0" distL="0" distR="0" wp14:anchorId="73D4C2AA" wp14:editId="56915C36">
            <wp:extent cx="2876550" cy="2156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58" cy="21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40E2" w14:textId="5DD4647C" w:rsidR="00093FFE" w:rsidRDefault="00093FFE" w:rsidP="00093FFE">
      <w:pPr>
        <w:pStyle w:val="Title"/>
      </w:pPr>
      <w:r>
        <w:lastRenderedPageBreak/>
        <w:t>Quadratic Programming</w:t>
      </w:r>
    </w:p>
    <w:p w14:paraId="381FDE16" w14:textId="359ACD7D" w:rsidR="00093FFE" w:rsidRDefault="00093FFE" w:rsidP="00093FFE">
      <w:pPr>
        <w:pStyle w:val="Heading2"/>
      </w:pPr>
      <w:r>
        <w:t>Code:</w:t>
      </w:r>
    </w:p>
    <w:p w14:paraId="566F4A21" w14:textId="77777777" w:rsidR="00093FFE" w:rsidRDefault="00093FFE" w:rsidP="00093FFE">
      <w:pPr>
        <w:spacing w:after="0"/>
      </w:pPr>
      <w:r>
        <w:t>function [z, history] = quadprog(P, q, r, lb, ub, rho, alpha)</w:t>
      </w:r>
    </w:p>
    <w:p w14:paraId="067BC403" w14:textId="77777777" w:rsidR="00093FFE" w:rsidRDefault="00093FFE" w:rsidP="00093FFE">
      <w:pPr>
        <w:spacing w:after="0"/>
      </w:pPr>
      <w:r>
        <w:t>% quadprog  Solve standard form box-constrained QP via ADMM</w:t>
      </w:r>
    </w:p>
    <w:p w14:paraId="551B4968" w14:textId="77777777" w:rsidR="00093FFE" w:rsidRDefault="00093FFE" w:rsidP="00093FFE">
      <w:pPr>
        <w:spacing w:after="0"/>
      </w:pPr>
      <w:r>
        <w:t>%</w:t>
      </w:r>
    </w:p>
    <w:p w14:paraId="12DBFBF7" w14:textId="77777777" w:rsidR="00093FFE" w:rsidRDefault="00093FFE" w:rsidP="00093FFE">
      <w:pPr>
        <w:spacing w:after="0"/>
      </w:pPr>
      <w:r>
        <w:t>% [x, history] = quadprog(P, q, r, lb, ub, rho, alpha)</w:t>
      </w:r>
    </w:p>
    <w:p w14:paraId="1C5DFCC3" w14:textId="77777777" w:rsidR="00093FFE" w:rsidRDefault="00093FFE" w:rsidP="00093FFE">
      <w:pPr>
        <w:spacing w:after="0"/>
      </w:pPr>
      <w:r>
        <w:t>%</w:t>
      </w:r>
    </w:p>
    <w:p w14:paraId="5CB689FF" w14:textId="77777777" w:rsidR="00093FFE" w:rsidRDefault="00093FFE" w:rsidP="00093FFE">
      <w:pPr>
        <w:spacing w:after="0"/>
      </w:pPr>
      <w:r>
        <w:t>% Solves the following problem via ADMM:</w:t>
      </w:r>
    </w:p>
    <w:p w14:paraId="61D8EE93" w14:textId="77777777" w:rsidR="00093FFE" w:rsidRDefault="00093FFE" w:rsidP="00093FFE">
      <w:pPr>
        <w:spacing w:after="0"/>
      </w:pPr>
      <w:r>
        <w:t>%</w:t>
      </w:r>
    </w:p>
    <w:p w14:paraId="5A456FAB" w14:textId="77777777" w:rsidR="00093FFE" w:rsidRDefault="00093FFE" w:rsidP="00093FFE">
      <w:pPr>
        <w:spacing w:after="0"/>
      </w:pPr>
      <w:r>
        <w:t>%   minimize     (1/2)*x'*P*x + q'*x + r</w:t>
      </w:r>
    </w:p>
    <w:p w14:paraId="34D9CD09" w14:textId="77777777" w:rsidR="00093FFE" w:rsidRDefault="00093FFE" w:rsidP="00093FFE">
      <w:pPr>
        <w:spacing w:after="0"/>
      </w:pPr>
      <w:r>
        <w:t>%   subject to   lb &lt;= x &lt;= ub</w:t>
      </w:r>
    </w:p>
    <w:p w14:paraId="229BAAE9" w14:textId="77777777" w:rsidR="00093FFE" w:rsidRDefault="00093FFE" w:rsidP="00093FFE">
      <w:pPr>
        <w:spacing w:after="0"/>
      </w:pPr>
      <w:r>
        <w:t>%</w:t>
      </w:r>
    </w:p>
    <w:p w14:paraId="48F881EA" w14:textId="77777777" w:rsidR="00093FFE" w:rsidRDefault="00093FFE" w:rsidP="00093FFE">
      <w:pPr>
        <w:spacing w:after="0"/>
      </w:pPr>
      <w:r>
        <w:t>% The solution is returned in the vector x.</w:t>
      </w:r>
    </w:p>
    <w:p w14:paraId="009CBC9D" w14:textId="77777777" w:rsidR="00093FFE" w:rsidRDefault="00093FFE" w:rsidP="00093FFE">
      <w:pPr>
        <w:spacing w:after="0"/>
      </w:pPr>
      <w:r>
        <w:t>%</w:t>
      </w:r>
    </w:p>
    <w:p w14:paraId="17FC74E8" w14:textId="77777777" w:rsidR="00093FFE" w:rsidRDefault="00093FFE" w:rsidP="00093FFE">
      <w:pPr>
        <w:spacing w:after="0"/>
      </w:pPr>
      <w:r>
        <w:t>% history is a structure that contains the objective value, the primal and</w:t>
      </w:r>
    </w:p>
    <w:p w14:paraId="4B1D9FA7" w14:textId="77777777" w:rsidR="00093FFE" w:rsidRDefault="00093FFE" w:rsidP="00093FFE">
      <w:pPr>
        <w:spacing w:after="0"/>
      </w:pPr>
      <w:r>
        <w:t>% dual residual norms, and the tolerances for the primal and dual residual</w:t>
      </w:r>
    </w:p>
    <w:p w14:paraId="4A82B7ED" w14:textId="77777777" w:rsidR="00093FFE" w:rsidRDefault="00093FFE" w:rsidP="00093FFE">
      <w:pPr>
        <w:spacing w:after="0"/>
      </w:pPr>
      <w:r>
        <w:t>% norms at each iteration.</w:t>
      </w:r>
    </w:p>
    <w:p w14:paraId="13D6D09F" w14:textId="77777777" w:rsidR="00093FFE" w:rsidRDefault="00093FFE" w:rsidP="00093FFE">
      <w:pPr>
        <w:spacing w:after="0"/>
      </w:pPr>
      <w:r>
        <w:t>%</w:t>
      </w:r>
    </w:p>
    <w:p w14:paraId="330E2F37" w14:textId="77777777" w:rsidR="00093FFE" w:rsidRDefault="00093FFE" w:rsidP="00093FFE">
      <w:pPr>
        <w:spacing w:after="0"/>
      </w:pPr>
      <w:r>
        <w:t>% rho is the augmented Lagrangian parameter.</w:t>
      </w:r>
    </w:p>
    <w:p w14:paraId="42362773" w14:textId="77777777" w:rsidR="00093FFE" w:rsidRDefault="00093FFE" w:rsidP="00093FFE">
      <w:pPr>
        <w:spacing w:after="0"/>
      </w:pPr>
      <w:r>
        <w:t>%</w:t>
      </w:r>
    </w:p>
    <w:p w14:paraId="329431C8" w14:textId="77777777" w:rsidR="00093FFE" w:rsidRDefault="00093FFE" w:rsidP="00093FFE">
      <w:pPr>
        <w:spacing w:after="0"/>
      </w:pPr>
      <w:r>
        <w:t>% alpha is the over-relaxation parameter (typical values for alpha are</w:t>
      </w:r>
    </w:p>
    <w:p w14:paraId="7A4698AC" w14:textId="77777777" w:rsidR="00093FFE" w:rsidRDefault="00093FFE" w:rsidP="00093FFE">
      <w:pPr>
        <w:spacing w:after="0"/>
      </w:pPr>
      <w:r>
        <w:t>% between 1.0 and 1.8).</w:t>
      </w:r>
    </w:p>
    <w:p w14:paraId="015C0895" w14:textId="77777777" w:rsidR="00093FFE" w:rsidRDefault="00093FFE" w:rsidP="00093FFE">
      <w:pPr>
        <w:spacing w:after="0"/>
      </w:pPr>
      <w:r>
        <w:t>%</w:t>
      </w:r>
    </w:p>
    <w:p w14:paraId="42C1E69D" w14:textId="77777777" w:rsidR="00093FFE" w:rsidRDefault="00093FFE" w:rsidP="00093FFE">
      <w:pPr>
        <w:spacing w:after="0"/>
      </w:pPr>
      <w:r>
        <w:t>%</w:t>
      </w:r>
    </w:p>
    <w:p w14:paraId="23B8EE81" w14:textId="77777777" w:rsidR="00093FFE" w:rsidRDefault="00093FFE" w:rsidP="00093FFE">
      <w:pPr>
        <w:spacing w:after="0"/>
      </w:pPr>
      <w:r>
        <w:t>% More information can be found in the paper linked at:</w:t>
      </w:r>
    </w:p>
    <w:p w14:paraId="08A28529" w14:textId="77777777" w:rsidR="00093FFE" w:rsidRDefault="00093FFE" w:rsidP="00093FFE">
      <w:pPr>
        <w:spacing w:after="0"/>
      </w:pPr>
      <w:r>
        <w:t>% http://www.stanford.edu/~boyd/papers/distr_opt_stat_learning_admm.html</w:t>
      </w:r>
    </w:p>
    <w:p w14:paraId="5DDB3582" w14:textId="77777777" w:rsidR="00093FFE" w:rsidRDefault="00093FFE" w:rsidP="00093FFE">
      <w:pPr>
        <w:spacing w:after="0"/>
      </w:pPr>
      <w:r>
        <w:t>%</w:t>
      </w:r>
    </w:p>
    <w:p w14:paraId="3DA09E3C" w14:textId="77777777" w:rsidR="00093FFE" w:rsidRDefault="00093FFE" w:rsidP="00093FFE">
      <w:pPr>
        <w:spacing w:after="0"/>
      </w:pPr>
    </w:p>
    <w:p w14:paraId="55E32DC0" w14:textId="77777777" w:rsidR="00093FFE" w:rsidRDefault="00093FFE" w:rsidP="00093FFE">
      <w:pPr>
        <w:spacing w:after="0"/>
      </w:pPr>
      <w:r>
        <w:t>t_start = tic;</w:t>
      </w:r>
    </w:p>
    <w:p w14:paraId="075F034F" w14:textId="77777777" w:rsidR="00093FFE" w:rsidRDefault="00093FFE" w:rsidP="00093FFE">
      <w:pPr>
        <w:spacing w:after="0"/>
      </w:pPr>
      <w:r>
        <w:t>QUIET    = 0;</w:t>
      </w:r>
    </w:p>
    <w:p w14:paraId="630E9808" w14:textId="77777777" w:rsidR="00093FFE" w:rsidRDefault="00093FFE" w:rsidP="00093FFE">
      <w:pPr>
        <w:spacing w:after="0"/>
      </w:pPr>
      <w:r>
        <w:t>MAX_ITER = 1000;</w:t>
      </w:r>
    </w:p>
    <w:p w14:paraId="41EB5CCC" w14:textId="77777777" w:rsidR="00093FFE" w:rsidRDefault="00093FFE" w:rsidP="00093FFE">
      <w:pPr>
        <w:spacing w:after="0"/>
      </w:pPr>
      <w:r>
        <w:t>ABSTOL   = 1e-4;</w:t>
      </w:r>
    </w:p>
    <w:p w14:paraId="7D53DB8B" w14:textId="77777777" w:rsidR="00093FFE" w:rsidRDefault="00093FFE" w:rsidP="00093FFE">
      <w:pPr>
        <w:spacing w:after="0"/>
      </w:pPr>
      <w:r>
        <w:t>RELTOL   = 1e-2;</w:t>
      </w:r>
    </w:p>
    <w:p w14:paraId="151A50BF" w14:textId="77777777" w:rsidR="00093FFE" w:rsidRDefault="00093FFE" w:rsidP="00093FFE">
      <w:pPr>
        <w:spacing w:after="0"/>
      </w:pPr>
      <w:r>
        <w:t>n = size(P,1);</w:t>
      </w:r>
    </w:p>
    <w:p w14:paraId="2D985C92" w14:textId="77777777" w:rsidR="00093FFE" w:rsidRDefault="00093FFE" w:rsidP="00093FFE">
      <w:pPr>
        <w:spacing w:after="0"/>
      </w:pPr>
      <w:r>
        <w:t>x = zeros(n,1);</w:t>
      </w:r>
    </w:p>
    <w:p w14:paraId="492414D2" w14:textId="77777777" w:rsidR="00093FFE" w:rsidRDefault="00093FFE" w:rsidP="00093FFE">
      <w:pPr>
        <w:spacing w:after="0"/>
      </w:pPr>
      <w:r>
        <w:t>z = zeros(n,1);</w:t>
      </w:r>
    </w:p>
    <w:p w14:paraId="083F9695" w14:textId="77777777" w:rsidR="00093FFE" w:rsidRDefault="00093FFE" w:rsidP="00093FFE">
      <w:pPr>
        <w:spacing w:after="0"/>
      </w:pPr>
      <w:r>
        <w:t>u = zeros(n,1);</w:t>
      </w:r>
    </w:p>
    <w:p w14:paraId="0A8080E3" w14:textId="77777777" w:rsidR="00093FFE" w:rsidRDefault="00093FFE" w:rsidP="00093FFE">
      <w:pPr>
        <w:spacing w:after="0"/>
      </w:pPr>
    </w:p>
    <w:p w14:paraId="7EDD4520" w14:textId="77777777" w:rsidR="00093FFE" w:rsidRDefault="00093FFE" w:rsidP="00093FFE">
      <w:pPr>
        <w:spacing w:after="0"/>
      </w:pPr>
      <w:r>
        <w:t>if ~QUIET</w:t>
      </w:r>
    </w:p>
    <w:p w14:paraId="09B1D377" w14:textId="77777777" w:rsidR="00093FFE" w:rsidRDefault="00093FFE" w:rsidP="00093FFE">
      <w:pPr>
        <w:spacing w:after="0"/>
      </w:pPr>
      <w:r>
        <w:t xml:space="preserve">    fprintf('%3s\t%10s\t%10s\t%10s\t%10s\t%10s\n', 'iter', ...</w:t>
      </w:r>
    </w:p>
    <w:p w14:paraId="060A3302" w14:textId="77777777" w:rsidR="00093FFE" w:rsidRDefault="00093FFE" w:rsidP="00093FFE">
      <w:pPr>
        <w:spacing w:after="0"/>
      </w:pPr>
      <w:r>
        <w:t xml:space="preserve">      'r norm', 'eps pri', 's norm', 'eps dual', 'objective');</w:t>
      </w:r>
    </w:p>
    <w:p w14:paraId="50537EBC" w14:textId="77777777" w:rsidR="00093FFE" w:rsidRDefault="00093FFE" w:rsidP="00093FFE">
      <w:pPr>
        <w:spacing w:after="0"/>
      </w:pPr>
      <w:r>
        <w:t>end</w:t>
      </w:r>
    </w:p>
    <w:p w14:paraId="2E31D62D" w14:textId="77777777" w:rsidR="00093FFE" w:rsidRDefault="00093FFE" w:rsidP="00093FFE">
      <w:pPr>
        <w:spacing w:after="0"/>
      </w:pPr>
    </w:p>
    <w:p w14:paraId="48F25B0F" w14:textId="77777777" w:rsidR="00093FFE" w:rsidRDefault="00093FFE" w:rsidP="00093FFE">
      <w:pPr>
        <w:spacing w:after="0"/>
      </w:pPr>
      <w:r>
        <w:t>for k = 1:MAX_ITER</w:t>
      </w:r>
    </w:p>
    <w:p w14:paraId="149C18B5" w14:textId="77777777" w:rsidR="00093FFE" w:rsidRDefault="00093FFE" w:rsidP="00093FFE">
      <w:pPr>
        <w:spacing w:after="0"/>
      </w:pPr>
    </w:p>
    <w:p w14:paraId="436C8B74" w14:textId="77777777" w:rsidR="00093FFE" w:rsidRDefault="00093FFE" w:rsidP="00093FFE">
      <w:pPr>
        <w:spacing w:after="0"/>
      </w:pPr>
      <w:r>
        <w:t xml:space="preserve">    if k &gt; 1</w:t>
      </w:r>
    </w:p>
    <w:p w14:paraId="362EC7B8" w14:textId="77777777" w:rsidR="00093FFE" w:rsidRDefault="00093FFE" w:rsidP="00093FFE">
      <w:pPr>
        <w:spacing w:after="0"/>
      </w:pPr>
      <w:r>
        <w:lastRenderedPageBreak/>
        <w:t xml:space="preserve">        x = R \ (R' \ (rho*(z - u) - q));</w:t>
      </w:r>
    </w:p>
    <w:p w14:paraId="3BB0AADF" w14:textId="77777777" w:rsidR="00093FFE" w:rsidRDefault="00093FFE" w:rsidP="00093FFE">
      <w:pPr>
        <w:spacing w:after="0"/>
      </w:pPr>
      <w:r>
        <w:t xml:space="preserve">    else</w:t>
      </w:r>
    </w:p>
    <w:p w14:paraId="0397FC5D" w14:textId="77777777" w:rsidR="00093FFE" w:rsidRDefault="00093FFE" w:rsidP="00093FFE">
      <w:pPr>
        <w:spacing w:after="0"/>
      </w:pPr>
      <w:r>
        <w:t xml:space="preserve">        R = chol(P + rho*eye(n));</w:t>
      </w:r>
    </w:p>
    <w:p w14:paraId="78B93CF8" w14:textId="77777777" w:rsidR="00093FFE" w:rsidRDefault="00093FFE" w:rsidP="00093FFE">
      <w:pPr>
        <w:spacing w:after="0"/>
      </w:pPr>
      <w:r>
        <w:t xml:space="preserve">        x = R \ (R' \ (rho*(z - u) - q));</w:t>
      </w:r>
    </w:p>
    <w:p w14:paraId="7564F758" w14:textId="77777777" w:rsidR="00093FFE" w:rsidRDefault="00093FFE" w:rsidP="00093FFE">
      <w:pPr>
        <w:spacing w:after="0"/>
      </w:pPr>
      <w:r>
        <w:t xml:space="preserve">    end</w:t>
      </w:r>
    </w:p>
    <w:p w14:paraId="3D71D18C" w14:textId="77777777" w:rsidR="00093FFE" w:rsidRDefault="00093FFE" w:rsidP="00093FFE">
      <w:pPr>
        <w:spacing w:after="0"/>
      </w:pPr>
    </w:p>
    <w:p w14:paraId="5280B4F6" w14:textId="77777777" w:rsidR="00093FFE" w:rsidRDefault="00093FFE" w:rsidP="00093FFE">
      <w:pPr>
        <w:spacing w:after="0"/>
      </w:pPr>
      <w:r>
        <w:t xml:space="preserve">    % z-update with relaxation</w:t>
      </w:r>
    </w:p>
    <w:p w14:paraId="2EAB17B0" w14:textId="77777777" w:rsidR="00093FFE" w:rsidRDefault="00093FFE" w:rsidP="00093FFE">
      <w:pPr>
        <w:spacing w:after="0"/>
      </w:pPr>
      <w:r>
        <w:t xml:space="preserve">    zold = z;</w:t>
      </w:r>
    </w:p>
    <w:p w14:paraId="74B87800" w14:textId="77777777" w:rsidR="00093FFE" w:rsidRDefault="00093FFE" w:rsidP="00093FFE">
      <w:pPr>
        <w:spacing w:after="0"/>
      </w:pPr>
      <w:r>
        <w:t xml:space="preserve">    x_hat = alpha*x +(1-alpha)*zold;</w:t>
      </w:r>
    </w:p>
    <w:p w14:paraId="63E099A0" w14:textId="77777777" w:rsidR="00093FFE" w:rsidRDefault="00093FFE" w:rsidP="00093FFE">
      <w:pPr>
        <w:spacing w:after="0"/>
      </w:pPr>
      <w:r>
        <w:t xml:space="preserve">    z = min(ub, max(lb, x_hat + u));</w:t>
      </w:r>
    </w:p>
    <w:p w14:paraId="3A727241" w14:textId="77777777" w:rsidR="00093FFE" w:rsidRDefault="00093FFE" w:rsidP="00093FFE">
      <w:pPr>
        <w:spacing w:after="0"/>
      </w:pPr>
    </w:p>
    <w:p w14:paraId="53960D5D" w14:textId="77777777" w:rsidR="00093FFE" w:rsidRDefault="00093FFE" w:rsidP="00093FFE">
      <w:pPr>
        <w:spacing w:after="0"/>
      </w:pPr>
      <w:r>
        <w:t xml:space="preserve">    % u-update</w:t>
      </w:r>
    </w:p>
    <w:p w14:paraId="3E8B9C40" w14:textId="77777777" w:rsidR="00093FFE" w:rsidRDefault="00093FFE" w:rsidP="00093FFE">
      <w:pPr>
        <w:spacing w:after="0"/>
      </w:pPr>
      <w:r>
        <w:t xml:space="preserve">    u = u + (x_hat - z);</w:t>
      </w:r>
    </w:p>
    <w:p w14:paraId="0CF61992" w14:textId="77777777" w:rsidR="00093FFE" w:rsidRDefault="00093FFE" w:rsidP="00093FFE">
      <w:pPr>
        <w:spacing w:after="0"/>
      </w:pPr>
    </w:p>
    <w:p w14:paraId="583FB31B" w14:textId="77777777" w:rsidR="00093FFE" w:rsidRDefault="00093FFE" w:rsidP="00093FFE">
      <w:pPr>
        <w:spacing w:after="0"/>
      </w:pPr>
      <w:r>
        <w:t xml:space="preserve">    % diagnostics, reporting, termination checks</w:t>
      </w:r>
    </w:p>
    <w:p w14:paraId="1EC6EE13" w14:textId="77777777" w:rsidR="00093FFE" w:rsidRDefault="00093FFE" w:rsidP="00093FFE">
      <w:pPr>
        <w:spacing w:after="0"/>
      </w:pPr>
      <w:r>
        <w:t xml:space="preserve">    history.objval(k)  = objective(P, q, r, x);</w:t>
      </w:r>
    </w:p>
    <w:p w14:paraId="50A80B85" w14:textId="77777777" w:rsidR="00093FFE" w:rsidRDefault="00093FFE" w:rsidP="00093FFE">
      <w:pPr>
        <w:spacing w:after="0"/>
      </w:pPr>
    </w:p>
    <w:p w14:paraId="59CEC522" w14:textId="77777777" w:rsidR="00093FFE" w:rsidRDefault="00093FFE" w:rsidP="00093FFE">
      <w:pPr>
        <w:spacing w:after="0"/>
      </w:pPr>
      <w:r>
        <w:t xml:space="preserve">    history.r_norm(k)  = norm(x - z);</w:t>
      </w:r>
    </w:p>
    <w:p w14:paraId="6C6D7EB1" w14:textId="77777777" w:rsidR="00093FFE" w:rsidRDefault="00093FFE" w:rsidP="00093FFE">
      <w:pPr>
        <w:spacing w:after="0"/>
      </w:pPr>
      <w:r>
        <w:t xml:space="preserve">    history.s_norm(k)  = norm(-rho*(z - zold));</w:t>
      </w:r>
    </w:p>
    <w:p w14:paraId="3FA2483C" w14:textId="77777777" w:rsidR="00093FFE" w:rsidRDefault="00093FFE" w:rsidP="00093FFE">
      <w:pPr>
        <w:spacing w:after="0"/>
      </w:pPr>
    </w:p>
    <w:p w14:paraId="4FB9EA0E" w14:textId="77777777" w:rsidR="00093FFE" w:rsidRDefault="00093FFE" w:rsidP="00093FFE">
      <w:pPr>
        <w:spacing w:after="0"/>
      </w:pPr>
      <w:r>
        <w:t xml:space="preserve">    history.eps_pri(k) = sqrt(n)*ABSTOL + RELTOL*max(norm(x), norm(-z));</w:t>
      </w:r>
    </w:p>
    <w:p w14:paraId="2A550722" w14:textId="77777777" w:rsidR="00093FFE" w:rsidRDefault="00093FFE" w:rsidP="00093FFE">
      <w:pPr>
        <w:spacing w:after="0"/>
      </w:pPr>
      <w:r>
        <w:t xml:space="preserve">    history.eps_dual(k)= sqrt(n)*ABSTOL + RELTOL*norm(rho*u);</w:t>
      </w:r>
    </w:p>
    <w:p w14:paraId="1AFF7A59" w14:textId="77777777" w:rsidR="00093FFE" w:rsidRDefault="00093FFE" w:rsidP="00093FFE">
      <w:pPr>
        <w:spacing w:after="0"/>
      </w:pPr>
    </w:p>
    <w:p w14:paraId="56055763" w14:textId="77777777" w:rsidR="00093FFE" w:rsidRDefault="00093FFE" w:rsidP="00093FFE">
      <w:pPr>
        <w:spacing w:after="0"/>
      </w:pPr>
      <w:r>
        <w:t xml:space="preserve">    if ~QUIET</w:t>
      </w:r>
    </w:p>
    <w:p w14:paraId="25F64D81" w14:textId="77777777" w:rsidR="00093FFE" w:rsidRDefault="00093FFE" w:rsidP="00093FFE">
      <w:pPr>
        <w:spacing w:after="0"/>
      </w:pPr>
      <w:r>
        <w:t xml:space="preserve">        fprintf('%3d\t%10.4f\t%10.4f\t%10.4f\t%10.4f\t%10.2f\n', k, ...</w:t>
      </w:r>
    </w:p>
    <w:p w14:paraId="75080DD9" w14:textId="77777777" w:rsidR="00093FFE" w:rsidRDefault="00093FFE" w:rsidP="00093FFE">
      <w:pPr>
        <w:spacing w:after="0"/>
      </w:pPr>
      <w:r>
        <w:t xml:space="preserve">            history.r_norm(k), history.eps_pri(k), ...</w:t>
      </w:r>
    </w:p>
    <w:p w14:paraId="510842AE" w14:textId="77777777" w:rsidR="00093FFE" w:rsidRDefault="00093FFE" w:rsidP="00093FFE">
      <w:pPr>
        <w:spacing w:after="0"/>
      </w:pPr>
      <w:r>
        <w:t xml:space="preserve">            history.s_norm(k), history.eps_dual(k), history.objval(k));</w:t>
      </w:r>
    </w:p>
    <w:p w14:paraId="44F2E900" w14:textId="77777777" w:rsidR="00093FFE" w:rsidRDefault="00093FFE" w:rsidP="00093FFE">
      <w:pPr>
        <w:spacing w:after="0"/>
      </w:pPr>
      <w:r>
        <w:t xml:space="preserve">    end</w:t>
      </w:r>
    </w:p>
    <w:p w14:paraId="35E16C08" w14:textId="77777777" w:rsidR="00093FFE" w:rsidRDefault="00093FFE" w:rsidP="00093FFE">
      <w:pPr>
        <w:spacing w:after="0"/>
      </w:pPr>
    </w:p>
    <w:p w14:paraId="23FA503D" w14:textId="77777777" w:rsidR="00093FFE" w:rsidRDefault="00093FFE" w:rsidP="00093FFE">
      <w:pPr>
        <w:spacing w:after="0"/>
      </w:pPr>
      <w:r>
        <w:t xml:space="preserve">    if (history.r_norm(k) &lt; history.eps_pri(k) &amp;&amp; ...</w:t>
      </w:r>
    </w:p>
    <w:p w14:paraId="54E50C20" w14:textId="77777777" w:rsidR="00093FFE" w:rsidRDefault="00093FFE" w:rsidP="00093FFE">
      <w:pPr>
        <w:spacing w:after="0"/>
      </w:pPr>
      <w:r>
        <w:t xml:space="preserve">       history.s_norm(k) &lt; history.eps_dual(k))</w:t>
      </w:r>
    </w:p>
    <w:p w14:paraId="720F0AE7" w14:textId="77777777" w:rsidR="00093FFE" w:rsidRDefault="00093FFE" w:rsidP="00093FFE">
      <w:pPr>
        <w:spacing w:after="0"/>
      </w:pPr>
      <w:r>
        <w:t xml:space="preserve">         break;</w:t>
      </w:r>
    </w:p>
    <w:p w14:paraId="4622339B" w14:textId="77777777" w:rsidR="00093FFE" w:rsidRDefault="00093FFE" w:rsidP="00093FFE">
      <w:pPr>
        <w:spacing w:after="0"/>
      </w:pPr>
      <w:r>
        <w:t xml:space="preserve">    end</w:t>
      </w:r>
    </w:p>
    <w:p w14:paraId="2922AC88" w14:textId="77777777" w:rsidR="00093FFE" w:rsidRDefault="00093FFE" w:rsidP="00093FFE">
      <w:pPr>
        <w:spacing w:after="0"/>
      </w:pPr>
      <w:r>
        <w:t>end</w:t>
      </w:r>
    </w:p>
    <w:p w14:paraId="3241B479" w14:textId="77777777" w:rsidR="00093FFE" w:rsidRDefault="00093FFE" w:rsidP="00093FFE">
      <w:pPr>
        <w:spacing w:after="0"/>
      </w:pPr>
    </w:p>
    <w:p w14:paraId="1DB56259" w14:textId="77777777" w:rsidR="00093FFE" w:rsidRDefault="00093FFE" w:rsidP="00093FFE">
      <w:pPr>
        <w:spacing w:after="0"/>
      </w:pPr>
      <w:r>
        <w:t>if ~QUIET</w:t>
      </w:r>
    </w:p>
    <w:p w14:paraId="528AA262" w14:textId="77777777" w:rsidR="00093FFE" w:rsidRDefault="00093FFE" w:rsidP="00093FFE">
      <w:pPr>
        <w:spacing w:after="0"/>
      </w:pPr>
      <w:r>
        <w:t xml:space="preserve">    toc(t_start);</w:t>
      </w:r>
    </w:p>
    <w:p w14:paraId="2B847054" w14:textId="77777777" w:rsidR="00093FFE" w:rsidRDefault="00093FFE" w:rsidP="00093FFE">
      <w:pPr>
        <w:spacing w:after="0"/>
      </w:pPr>
      <w:r>
        <w:t>end</w:t>
      </w:r>
    </w:p>
    <w:p w14:paraId="12D6217B" w14:textId="77777777" w:rsidR="00093FFE" w:rsidRDefault="00093FFE" w:rsidP="00093FFE">
      <w:pPr>
        <w:spacing w:after="0"/>
      </w:pPr>
      <w:r>
        <w:t>end</w:t>
      </w:r>
    </w:p>
    <w:p w14:paraId="3BCF32CB" w14:textId="77777777" w:rsidR="00093FFE" w:rsidRDefault="00093FFE" w:rsidP="00093FFE">
      <w:pPr>
        <w:spacing w:after="0"/>
      </w:pPr>
    </w:p>
    <w:p w14:paraId="16DC57B0" w14:textId="77777777" w:rsidR="00093FFE" w:rsidRDefault="00093FFE" w:rsidP="00093FFE">
      <w:pPr>
        <w:spacing w:after="0"/>
      </w:pPr>
      <w:r>
        <w:t>function obj = objective(P, q, r, x)</w:t>
      </w:r>
    </w:p>
    <w:p w14:paraId="1E1CA86C" w14:textId="77777777" w:rsidR="00093FFE" w:rsidRDefault="00093FFE" w:rsidP="00093FFE">
      <w:pPr>
        <w:spacing w:after="0"/>
      </w:pPr>
      <w:r>
        <w:t xml:space="preserve">    obj = 0.5*x'*P*x + q'*x + r;</w:t>
      </w:r>
    </w:p>
    <w:p w14:paraId="0ECA17D8" w14:textId="7378EEFC" w:rsidR="00093FFE" w:rsidRDefault="00093FFE" w:rsidP="00093FFE">
      <w:pPr>
        <w:spacing w:after="0"/>
      </w:pPr>
      <w:r>
        <w:t>end</w:t>
      </w:r>
    </w:p>
    <w:p w14:paraId="01753C73" w14:textId="539C9F0C" w:rsidR="00093FFE" w:rsidRDefault="00093FFE" w:rsidP="00093FFE">
      <w:pPr>
        <w:spacing w:after="0"/>
      </w:pPr>
    </w:p>
    <w:p w14:paraId="3A8E67ED" w14:textId="0435BD67" w:rsidR="00501828" w:rsidRDefault="00501828" w:rsidP="00093FFE">
      <w:pPr>
        <w:spacing w:after="0"/>
      </w:pPr>
    </w:p>
    <w:p w14:paraId="1CAFC4C7" w14:textId="77777777" w:rsidR="00501828" w:rsidRDefault="00501828" w:rsidP="00093FFE">
      <w:pPr>
        <w:spacing w:after="0"/>
      </w:pPr>
    </w:p>
    <w:p w14:paraId="44703631" w14:textId="73497799" w:rsidR="00093FFE" w:rsidRDefault="00093FFE" w:rsidP="00093FFE">
      <w:pPr>
        <w:pStyle w:val="Heading2"/>
      </w:pPr>
      <w:r>
        <w:lastRenderedPageBreak/>
        <w:t>Example:</w:t>
      </w:r>
    </w:p>
    <w:p w14:paraId="15D1656C" w14:textId="77777777" w:rsidR="00501828" w:rsidRDefault="00501828" w:rsidP="00501828">
      <w:pPr>
        <w:spacing w:after="0"/>
      </w:pPr>
      <w:r>
        <w:t>randn('state', 0);</w:t>
      </w:r>
    </w:p>
    <w:p w14:paraId="1D2CAB04" w14:textId="77777777" w:rsidR="00501828" w:rsidRDefault="00501828" w:rsidP="00501828">
      <w:pPr>
        <w:spacing w:after="0"/>
      </w:pPr>
      <w:r>
        <w:t>rand('state', 0);</w:t>
      </w:r>
    </w:p>
    <w:p w14:paraId="55A97691" w14:textId="77777777" w:rsidR="00501828" w:rsidRDefault="00501828" w:rsidP="00501828">
      <w:pPr>
        <w:spacing w:after="0"/>
      </w:pPr>
    </w:p>
    <w:p w14:paraId="613688C4" w14:textId="77777777" w:rsidR="00501828" w:rsidRDefault="00501828" w:rsidP="00501828">
      <w:pPr>
        <w:spacing w:after="0"/>
      </w:pPr>
      <w:r>
        <w:t>n = 100;</w:t>
      </w:r>
    </w:p>
    <w:p w14:paraId="0429BD38" w14:textId="77777777" w:rsidR="00501828" w:rsidRDefault="00501828" w:rsidP="00501828">
      <w:pPr>
        <w:spacing w:after="0"/>
      </w:pPr>
    </w:p>
    <w:p w14:paraId="504CC40A" w14:textId="77777777" w:rsidR="00501828" w:rsidRDefault="00501828" w:rsidP="00501828">
      <w:pPr>
        <w:spacing w:after="0"/>
      </w:pPr>
      <w:r>
        <w:t>% generate a well-conditioned positive definite matrix</w:t>
      </w:r>
    </w:p>
    <w:p w14:paraId="2C09A467" w14:textId="77777777" w:rsidR="00501828" w:rsidRDefault="00501828" w:rsidP="00501828">
      <w:pPr>
        <w:spacing w:after="0"/>
      </w:pPr>
      <w:r>
        <w:t>% (for faster convergence)</w:t>
      </w:r>
    </w:p>
    <w:p w14:paraId="08F4C50F" w14:textId="77777777" w:rsidR="00501828" w:rsidRDefault="00501828" w:rsidP="00501828">
      <w:pPr>
        <w:spacing w:after="0"/>
      </w:pPr>
      <w:r>
        <w:t>P = rand(n);</w:t>
      </w:r>
    </w:p>
    <w:p w14:paraId="3138886C" w14:textId="77777777" w:rsidR="00501828" w:rsidRDefault="00501828" w:rsidP="00501828">
      <w:pPr>
        <w:spacing w:after="0"/>
      </w:pPr>
      <w:r>
        <w:t>P = P + P';</w:t>
      </w:r>
    </w:p>
    <w:p w14:paraId="60D66502" w14:textId="77777777" w:rsidR="00501828" w:rsidRDefault="00501828" w:rsidP="00501828">
      <w:pPr>
        <w:spacing w:after="0"/>
      </w:pPr>
      <w:r>
        <w:t>[V D] = eig(P);</w:t>
      </w:r>
    </w:p>
    <w:p w14:paraId="1BEDEC66" w14:textId="77777777" w:rsidR="00501828" w:rsidRDefault="00501828" w:rsidP="00501828">
      <w:pPr>
        <w:spacing w:after="0"/>
      </w:pPr>
      <w:r>
        <w:t>P = V*diag(1+rand(n,1))*V';</w:t>
      </w:r>
    </w:p>
    <w:p w14:paraId="1192C366" w14:textId="77777777" w:rsidR="00501828" w:rsidRDefault="00501828" w:rsidP="00501828">
      <w:pPr>
        <w:spacing w:after="0"/>
      </w:pPr>
    </w:p>
    <w:p w14:paraId="465ED853" w14:textId="77777777" w:rsidR="00501828" w:rsidRDefault="00501828" w:rsidP="00501828">
      <w:pPr>
        <w:spacing w:after="0"/>
      </w:pPr>
      <w:r>
        <w:t>q = randn(n,1);</w:t>
      </w:r>
    </w:p>
    <w:p w14:paraId="3F9DD1CD" w14:textId="77777777" w:rsidR="00501828" w:rsidRDefault="00501828" w:rsidP="00501828">
      <w:pPr>
        <w:spacing w:after="0"/>
      </w:pPr>
      <w:r>
        <w:t>r = randn(1);</w:t>
      </w:r>
    </w:p>
    <w:p w14:paraId="248683A9" w14:textId="77777777" w:rsidR="00501828" w:rsidRDefault="00501828" w:rsidP="00501828">
      <w:pPr>
        <w:spacing w:after="0"/>
      </w:pPr>
    </w:p>
    <w:p w14:paraId="5775AA3B" w14:textId="77777777" w:rsidR="00501828" w:rsidRDefault="00501828" w:rsidP="00501828">
      <w:pPr>
        <w:spacing w:after="0"/>
      </w:pPr>
      <w:r>
        <w:t>l = randn(n,1);</w:t>
      </w:r>
    </w:p>
    <w:p w14:paraId="58109058" w14:textId="77777777" w:rsidR="00501828" w:rsidRDefault="00501828" w:rsidP="00501828">
      <w:pPr>
        <w:spacing w:after="0"/>
      </w:pPr>
      <w:r>
        <w:t>u = randn(n,1);</w:t>
      </w:r>
    </w:p>
    <w:p w14:paraId="0E7E63ED" w14:textId="77777777" w:rsidR="00501828" w:rsidRDefault="00501828" w:rsidP="00501828">
      <w:pPr>
        <w:spacing w:after="0"/>
      </w:pPr>
      <w:r>
        <w:t>lb = min(l,u);</w:t>
      </w:r>
    </w:p>
    <w:p w14:paraId="21CC3A6A" w14:textId="77777777" w:rsidR="00501828" w:rsidRDefault="00501828" w:rsidP="00501828">
      <w:pPr>
        <w:spacing w:after="0"/>
      </w:pPr>
      <w:r>
        <w:t>ub = max(l,u);</w:t>
      </w:r>
    </w:p>
    <w:p w14:paraId="32E9BAA4" w14:textId="77777777" w:rsidR="00501828" w:rsidRDefault="00501828" w:rsidP="00501828">
      <w:pPr>
        <w:spacing w:after="0"/>
      </w:pPr>
      <w:r>
        <w:t>[x history] = quadprog(P, q, r, lb, ub, 1.0, 1.0);</w:t>
      </w:r>
    </w:p>
    <w:p w14:paraId="4BAA0004" w14:textId="77777777" w:rsidR="00501828" w:rsidRDefault="00501828" w:rsidP="00501828">
      <w:pPr>
        <w:spacing w:after="0"/>
      </w:pPr>
      <w:r>
        <w:t>K = length(history.objval);</w:t>
      </w:r>
    </w:p>
    <w:p w14:paraId="53CF7C82" w14:textId="77777777" w:rsidR="00501828" w:rsidRDefault="00501828" w:rsidP="00501828">
      <w:pPr>
        <w:spacing w:after="0"/>
      </w:pPr>
    </w:p>
    <w:p w14:paraId="59E86602" w14:textId="77777777" w:rsidR="00501828" w:rsidRDefault="00501828" w:rsidP="00501828">
      <w:pPr>
        <w:spacing w:after="0"/>
      </w:pPr>
      <w:r>
        <w:t>h = figure;</w:t>
      </w:r>
    </w:p>
    <w:p w14:paraId="439E5250" w14:textId="77777777" w:rsidR="00501828" w:rsidRDefault="00501828" w:rsidP="00501828">
      <w:pPr>
        <w:spacing w:after="0"/>
      </w:pPr>
      <w:r>
        <w:t>plot(1:K, history.objval, 'k', 'MarkerSize', 10, 'LineWidth', 2);</w:t>
      </w:r>
    </w:p>
    <w:p w14:paraId="2BC89D02" w14:textId="77777777" w:rsidR="00501828" w:rsidRDefault="00501828" w:rsidP="00501828">
      <w:pPr>
        <w:spacing w:after="0"/>
      </w:pPr>
      <w:r>
        <w:t>ylabel('f(x^k) + g(z^k)'); xlabel('iter (k)');</w:t>
      </w:r>
    </w:p>
    <w:p w14:paraId="4A3C1651" w14:textId="77777777" w:rsidR="00501828" w:rsidRDefault="00501828" w:rsidP="00501828">
      <w:pPr>
        <w:spacing w:after="0"/>
      </w:pPr>
    </w:p>
    <w:p w14:paraId="7E30EAED" w14:textId="77777777" w:rsidR="00501828" w:rsidRDefault="00501828" w:rsidP="00501828">
      <w:pPr>
        <w:spacing w:after="0"/>
      </w:pPr>
      <w:r>
        <w:t>g = figure;</w:t>
      </w:r>
    </w:p>
    <w:p w14:paraId="35B18D92" w14:textId="77777777" w:rsidR="00501828" w:rsidRDefault="00501828" w:rsidP="00501828">
      <w:pPr>
        <w:spacing w:after="0"/>
      </w:pPr>
      <w:r>
        <w:t>subplot(2,1,1);</w:t>
      </w:r>
    </w:p>
    <w:p w14:paraId="7790DD19" w14:textId="77777777" w:rsidR="00501828" w:rsidRDefault="00501828" w:rsidP="00501828">
      <w:pPr>
        <w:spacing w:after="0"/>
      </w:pPr>
      <w:r>
        <w:t>semilogy(1:K, max(1e-8, history.r_norm), 'k', ...</w:t>
      </w:r>
    </w:p>
    <w:p w14:paraId="0B7EF7BB" w14:textId="77777777" w:rsidR="00501828" w:rsidRDefault="00501828" w:rsidP="00501828">
      <w:pPr>
        <w:spacing w:after="0"/>
      </w:pPr>
      <w:r>
        <w:t xml:space="preserve">    1:K, history.eps_pri, 'k--',  'LineWidth', 2);</w:t>
      </w:r>
    </w:p>
    <w:p w14:paraId="20F266ED" w14:textId="77777777" w:rsidR="00501828" w:rsidRDefault="00501828" w:rsidP="00501828">
      <w:pPr>
        <w:spacing w:after="0"/>
      </w:pPr>
      <w:r>
        <w:t>ylabel('||r||_2');</w:t>
      </w:r>
    </w:p>
    <w:p w14:paraId="0E634919" w14:textId="77777777" w:rsidR="00501828" w:rsidRDefault="00501828" w:rsidP="00501828">
      <w:pPr>
        <w:spacing w:after="0"/>
      </w:pPr>
    </w:p>
    <w:p w14:paraId="11F80400" w14:textId="77777777" w:rsidR="00501828" w:rsidRDefault="00501828" w:rsidP="00501828">
      <w:pPr>
        <w:spacing w:after="0"/>
      </w:pPr>
      <w:r>
        <w:t>subplot(2,1,2);</w:t>
      </w:r>
    </w:p>
    <w:p w14:paraId="72BE2526" w14:textId="77777777" w:rsidR="00501828" w:rsidRDefault="00501828" w:rsidP="00501828">
      <w:pPr>
        <w:spacing w:after="0"/>
      </w:pPr>
      <w:r>
        <w:t>semilogy(1:K, max(1e-8, history.s_norm), 'k', ...</w:t>
      </w:r>
    </w:p>
    <w:p w14:paraId="03A42901" w14:textId="77777777" w:rsidR="00501828" w:rsidRDefault="00501828" w:rsidP="00501828">
      <w:pPr>
        <w:spacing w:after="0"/>
      </w:pPr>
      <w:r>
        <w:t xml:space="preserve">    1:K, history.eps_dual, 'k--', 'LineWidth', 2);</w:t>
      </w:r>
    </w:p>
    <w:p w14:paraId="647E129B" w14:textId="4BC5CB20" w:rsidR="00501828" w:rsidRPr="00501828" w:rsidRDefault="00501828" w:rsidP="00501828">
      <w:pPr>
        <w:spacing w:after="0"/>
      </w:pPr>
      <w:r>
        <w:t>ylabel('||s||_2'); xlabel('iter (k)');</w:t>
      </w:r>
    </w:p>
    <w:p w14:paraId="40D982BA" w14:textId="0F2AAB12" w:rsidR="00093FFE" w:rsidRDefault="00093FFE" w:rsidP="00093FFE"/>
    <w:p w14:paraId="3ED3FC05" w14:textId="19648DCD" w:rsidR="00501828" w:rsidRDefault="00501828" w:rsidP="00501828">
      <w:pPr>
        <w:pStyle w:val="Heading2"/>
      </w:pPr>
      <w:r>
        <w:lastRenderedPageBreak/>
        <w:t>Plots:</w:t>
      </w:r>
    </w:p>
    <w:p w14:paraId="41A0BFEC" w14:textId="4D7E1622" w:rsidR="00501828" w:rsidRDefault="00501828" w:rsidP="00501828">
      <w:r w:rsidRPr="00501828">
        <w:rPr>
          <w:noProof/>
        </w:rPr>
        <w:drawing>
          <wp:inline distT="0" distB="0" distL="0" distR="0" wp14:anchorId="1AC81558" wp14:editId="5EBE8195">
            <wp:extent cx="3143250" cy="235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023" cy="23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EA7E" w14:textId="248D5A1A" w:rsidR="00501828" w:rsidRDefault="00501828" w:rsidP="00501828">
      <w:r w:rsidRPr="00501828">
        <w:rPr>
          <w:noProof/>
        </w:rPr>
        <w:drawing>
          <wp:inline distT="0" distB="0" distL="0" distR="0" wp14:anchorId="21480774" wp14:editId="618E20CE">
            <wp:extent cx="3312949" cy="2484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15" cy="24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5410" w14:textId="1383108A" w:rsidR="00501828" w:rsidRDefault="00501828" w:rsidP="00501828"/>
    <w:p w14:paraId="261E43E5" w14:textId="721F5FC9" w:rsidR="00501828" w:rsidRDefault="00501828" w:rsidP="00501828"/>
    <w:p w14:paraId="38AA99AE" w14:textId="03D68533" w:rsidR="00501828" w:rsidRDefault="00501828" w:rsidP="00501828"/>
    <w:p w14:paraId="57C0B8F6" w14:textId="1784A17E" w:rsidR="00501828" w:rsidRDefault="00501828" w:rsidP="00501828"/>
    <w:p w14:paraId="5634165F" w14:textId="274B0BD0" w:rsidR="00501828" w:rsidRDefault="00501828" w:rsidP="00501828"/>
    <w:p w14:paraId="0510E11D" w14:textId="7398D200" w:rsidR="00501828" w:rsidRDefault="00501828" w:rsidP="00501828"/>
    <w:p w14:paraId="48BD3A3E" w14:textId="1E703A43" w:rsidR="00501828" w:rsidRDefault="00501828" w:rsidP="00501828"/>
    <w:p w14:paraId="6EFE3DF5" w14:textId="4A820C2E" w:rsidR="00501828" w:rsidRDefault="00501828" w:rsidP="00501828">
      <w:pPr>
        <w:pStyle w:val="Title"/>
      </w:pPr>
      <w:r>
        <w:lastRenderedPageBreak/>
        <w:t>Huber fitting</w:t>
      </w:r>
    </w:p>
    <w:p w14:paraId="7A1A1B25" w14:textId="27C219A0" w:rsidR="00501828" w:rsidRDefault="00501828" w:rsidP="00501828">
      <w:pPr>
        <w:pStyle w:val="Heading2"/>
      </w:pPr>
      <w:r>
        <w:t>Code:</w:t>
      </w:r>
    </w:p>
    <w:p w14:paraId="2897AA33" w14:textId="77777777" w:rsidR="00501828" w:rsidRDefault="00501828" w:rsidP="00501828">
      <w:pPr>
        <w:spacing w:after="0"/>
      </w:pPr>
      <w:r>
        <w:t>function [x, history] = huber_fit(A, b, rho, alpha)</w:t>
      </w:r>
    </w:p>
    <w:p w14:paraId="5D6928EA" w14:textId="77777777" w:rsidR="00501828" w:rsidRDefault="00501828" w:rsidP="00501828">
      <w:pPr>
        <w:spacing w:after="0"/>
      </w:pPr>
      <w:r>
        <w:t>% huber_fit  Solves a robust fitting problem</w:t>
      </w:r>
    </w:p>
    <w:p w14:paraId="2653704D" w14:textId="77777777" w:rsidR="00501828" w:rsidRDefault="00501828" w:rsidP="00501828">
      <w:pPr>
        <w:spacing w:after="0"/>
      </w:pPr>
      <w:r>
        <w:t>%</w:t>
      </w:r>
    </w:p>
    <w:p w14:paraId="6A0804E6" w14:textId="77777777" w:rsidR="00501828" w:rsidRDefault="00501828" w:rsidP="00501828">
      <w:pPr>
        <w:spacing w:after="0"/>
      </w:pPr>
      <w:r>
        <w:t>% [z, history] = huber_fit(A, b, rho, alpha);</w:t>
      </w:r>
    </w:p>
    <w:p w14:paraId="50B0DDF8" w14:textId="77777777" w:rsidR="00501828" w:rsidRDefault="00501828" w:rsidP="00501828">
      <w:pPr>
        <w:spacing w:after="0"/>
      </w:pPr>
      <w:r>
        <w:t>%</w:t>
      </w:r>
    </w:p>
    <w:p w14:paraId="2C405AF2" w14:textId="77777777" w:rsidR="00501828" w:rsidRDefault="00501828" w:rsidP="00501828">
      <w:pPr>
        <w:spacing w:after="0"/>
      </w:pPr>
      <w:r>
        <w:t>% solves the following problem via ADMM:</w:t>
      </w:r>
    </w:p>
    <w:p w14:paraId="3BEDC650" w14:textId="77777777" w:rsidR="00501828" w:rsidRDefault="00501828" w:rsidP="00501828">
      <w:pPr>
        <w:spacing w:after="0"/>
      </w:pPr>
      <w:r>
        <w:t>%</w:t>
      </w:r>
    </w:p>
    <w:p w14:paraId="2BDDC115" w14:textId="77777777" w:rsidR="00501828" w:rsidRDefault="00501828" w:rsidP="00501828">
      <w:pPr>
        <w:spacing w:after="0"/>
      </w:pPr>
      <w:r>
        <w:t>%   minimize 1/2*sum(huber(A*x - b))</w:t>
      </w:r>
    </w:p>
    <w:p w14:paraId="75450A2F" w14:textId="77777777" w:rsidR="00501828" w:rsidRDefault="00501828" w:rsidP="00501828">
      <w:pPr>
        <w:spacing w:after="0"/>
      </w:pPr>
      <w:r>
        <w:t>%</w:t>
      </w:r>
    </w:p>
    <w:p w14:paraId="74A498D1" w14:textId="77777777" w:rsidR="00501828" w:rsidRDefault="00501828" w:rsidP="00501828">
      <w:pPr>
        <w:spacing w:after="0"/>
      </w:pPr>
      <w:r>
        <w:t>% with variable x.</w:t>
      </w:r>
    </w:p>
    <w:p w14:paraId="698791EB" w14:textId="77777777" w:rsidR="00501828" w:rsidRDefault="00501828" w:rsidP="00501828">
      <w:pPr>
        <w:spacing w:after="0"/>
      </w:pPr>
      <w:r>
        <w:t>%</w:t>
      </w:r>
    </w:p>
    <w:p w14:paraId="10F5D84A" w14:textId="77777777" w:rsidR="00501828" w:rsidRDefault="00501828" w:rsidP="00501828">
      <w:pPr>
        <w:spacing w:after="0"/>
      </w:pPr>
      <w:r>
        <w:t>% The solution is returned in the vector x.</w:t>
      </w:r>
    </w:p>
    <w:p w14:paraId="42774249" w14:textId="77777777" w:rsidR="00501828" w:rsidRDefault="00501828" w:rsidP="00501828">
      <w:pPr>
        <w:spacing w:after="0"/>
      </w:pPr>
      <w:r>
        <w:t>%</w:t>
      </w:r>
    </w:p>
    <w:p w14:paraId="7436B538" w14:textId="77777777" w:rsidR="00501828" w:rsidRDefault="00501828" w:rsidP="00501828">
      <w:pPr>
        <w:spacing w:after="0"/>
      </w:pPr>
      <w:r>
        <w:t>% history is a structure that contains the objective value, the primal and</w:t>
      </w:r>
    </w:p>
    <w:p w14:paraId="71D32937" w14:textId="77777777" w:rsidR="00501828" w:rsidRDefault="00501828" w:rsidP="00501828">
      <w:pPr>
        <w:spacing w:after="0"/>
      </w:pPr>
      <w:r>
        <w:t>% dual residual norms, and the tolerances for the primal and dual residual</w:t>
      </w:r>
    </w:p>
    <w:p w14:paraId="4CE11732" w14:textId="77777777" w:rsidR="00501828" w:rsidRDefault="00501828" w:rsidP="00501828">
      <w:pPr>
        <w:spacing w:after="0"/>
      </w:pPr>
      <w:r>
        <w:t>% norms at each iteration.</w:t>
      </w:r>
    </w:p>
    <w:p w14:paraId="7243A883" w14:textId="77777777" w:rsidR="00501828" w:rsidRDefault="00501828" w:rsidP="00501828">
      <w:pPr>
        <w:spacing w:after="0"/>
      </w:pPr>
      <w:r>
        <w:t>%</w:t>
      </w:r>
    </w:p>
    <w:p w14:paraId="28A49124" w14:textId="77777777" w:rsidR="00501828" w:rsidRDefault="00501828" w:rsidP="00501828">
      <w:pPr>
        <w:spacing w:after="0"/>
      </w:pPr>
      <w:r>
        <w:t>% rho is the augmented Lagrangian parameter.</w:t>
      </w:r>
    </w:p>
    <w:p w14:paraId="4C60ED1E" w14:textId="77777777" w:rsidR="00501828" w:rsidRDefault="00501828" w:rsidP="00501828">
      <w:pPr>
        <w:spacing w:after="0"/>
      </w:pPr>
      <w:r>
        <w:t>%</w:t>
      </w:r>
    </w:p>
    <w:p w14:paraId="3D7565F9" w14:textId="77777777" w:rsidR="00501828" w:rsidRDefault="00501828" w:rsidP="00501828">
      <w:pPr>
        <w:spacing w:after="0"/>
      </w:pPr>
      <w:r>
        <w:t>% alpha is the over-relaxation parameter (typical values for alpha are</w:t>
      </w:r>
    </w:p>
    <w:p w14:paraId="5BD5E5A3" w14:textId="77777777" w:rsidR="00501828" w:rsidRDefault="00501828" w:rsidP="00501828">
      <w:pPr>
        <w:spacing w:after="0"/>
      </w:pPr>
      <w:r>
        <w:t>% between 1.0 and 1.8).</w:t>
      </w:r>
    </w:p>
    <w:p w14:paraId="37D7726F" w14:textId="77777777" w:rsidR="00501828" w:rsidRDefault="00501828" w:rsidP="00501828">
      <w:pPr>
        <w:spacing w:after="0"/>
      </w:pPr>
      <w:r>
        <w:t>%</w:t>
      </w:r>
    </w:p>
    <w:p w14:paraId="5F4DEC75" w14:textId="77777777" w:rsidR="00501828" w:rsidRDefault="00501828" w:rsidP="00501828">
      <w:pPr>
        <w:spacing w:after="0"/>
      </w:pPr>
      <w:r>
        <w:t>%</w:t>
      </w:r>
    </w:p>
    <w:p w14:paraId="4B752011" w14:textId="77777777" w:rsidR="00501828" w:rsidRDefault="00501828" w:rsidP="00501828">
      <w:pPr>
        <w:spacing w:after="0"/>
      </w:pPr>
      <w:r>
        <w:t>% More information can be found in the paper linked at:</w:t>
      </w:r>
    </w:p>
    <w:p w14:paraId="675C04AA" w14:textId="77777777" w:rsidR="00501828" w:rsidRDefault="00501828" w:rsidP="00501828">
      <w:pPr>
        <w:spacing w:after="0"/>
      </w:pPr>
      <w:r>
        <w:t>% http://www.stanford.edu/~boyd/papers/distr_opt_stat_learning_admm.html</w:t>
      </w:r>
    </w:p>
    <w:p w14:paraId="502BDB74" w14:textId="77777777" w:rsidR="00501828" w:rsidRDefault="00501828" w:rsidP="00501828">
      <w:pPr>
        <w:spacing w:after="0"/>
      </w:pPr>
      <w:r>
        <w:t>%</w:t>
      </w:r>
    </w:p>
    <w:p w14:paraId="3D8EC7FC" w14:textId="77777777" w:rsidR="00501828" w:rsidRDefault="00501828" w:rsidP="00501828">
      <w:pPr>
        <w:spacing w:after="0"/>
      </w:pPr>
    </w:p>
    <w:p w14:paraId="299AD608" w14:textId="77777777" w:rsidR="00501828" w:rsidRDefault="00501828" w:rsidP="00501828">
      <w:pPr>
        <w:spacing w:after="0"/>
      </w:pPr>
      <w:r>
        <w:t>t_start = tic;</w:t>
      </w:r>
    </w:p>
    <w:p w14:paraId="3411AF53" w14:textId="77777777" w:rsidR="00501828" w:rsidRDefault="00501828" w:rsidP="00501828">
      <w:pPr>
        <w:spacing w:after="0"/>
      </w:pPr>
    </w:p>
    <w:p w14:paraId="257FC265" w14:textId="77777777" w:rsidR="00501828" w:rsidRDefault="00501828" w:rsidP="00501828">
      <w:pPr>
        <w:spacing w:after="0"/>
      </w:pPr>
      <w:r>
        <w:t>QUIET    = 0;</w:t>
      </w:r>
    </w:p>
    <w:p w14:paraId="31515BDB" w14:textId="77777777" w:rsidR="00501828" w:rsidRDefault="00501828" w:rsidP="00501828">
      <w:pPr>
        <w:spacing w:after="0"/>
      </w:pPr>
      <w:r>
        <w:t>MAX_ITER = 1000;</w:t>
      </w:r>
    </w:p>
    <w:p w14:paraId="193DBF1F" w14:textId="77777777" w:rsidR="00501828" w:rsidRDefault="00501828" w:rsidP="00501828">
      <w:pPr>
        <w:spacing w:after="0"/>
      </w:pPr>
      <w:r>
        <w:t>ABSTOL   = 1e-4;</w:t>
      </w:r>
    </w:p>
    <w:p w14:paraId="70D9C494" w14:textId="77777777" w:rsidR="00501828" w:rsidRDefault="00501828" w:rsidP="00501828">
      <w:pPr>
        <w:spacing w:after="0"/>
      </w:pPr>
      <w:r>
        <w:t>RELTOL   = 1e-2;</w:t>
      </w:r>
    </w:p>
    <w:p w14:paraId="6D574412" w14:textId="77777777" w:rsidR="00501828" w:rsidRDefault="00501828" w:rsidP="00501828">
      <w:pPr>
        <w:spacing w:after="0"/>
      </w:pPr>
    </w:p>
    <w:p w14:paraId="47DB4C5E" w14:textId="77777777" w:rsidR="00501828" w:rsidRDefault="00501828" w:rsidP="00501828">
      <w:pPr>
        <w:spacing w:after="0"/>
      </w:pPr>
      <w:r>
        <w:t>[m, n] = size(A);</w:t>
      </w:r>
    </w:p>
    <w:p w14:paraId="430D864B" w14:textId="77777777" w:rsidR="00501828" w:rsidRDefault="00501828" w:rsidP="00501828">
      <w:pPr>
        <w:spacing w:after="0"/>
      </w:pPr>
    </w:p>
    <w:p w14:paraId="78E5C468" w14:textId="77777777" w:rsidR="00501828" w:rsidRDefault="00501828" w:rsidP="00501828">
      <w:pPr>
        <w:spacing w:after="0"/>
      </w:pPr>
      <w:r>
        <w:t>% save a matrix-vector multiply</w:t>
      </w:r>
    </w:p>
    <w:p w14:paraId="21ACCFD5" w14:textId="77777777" w:rsidR="00501828" w:rsidRDefault="00501828" w:rsidP="00501828">
      <w:pPr>
        <w:spacing w:after="0"/>
      </w:pPr>
      <w:r>
        <w:t>Atb = A'*b;</w:t>
      </w:r>
    </w:p>
    <w:p w14:paraId="7DADD034" w14:textId="77777777" w:rsidR="00501828" w:rsidRDefault="00501828" w:rsidP="00501828">
      <w:pPr>
        <w:spacing w:after="0"/>
      </w:pPr>
      <w:r>
        <w:t>x = zeros(n,1);</w:t>
      </w:r>
    </w:p>
    <w:p w14:paraId="10195314" w14:textId="77777777" w:rsidR="00501828" w:rsidRDefault="00501828" w:rsidP="00501828">
      <w:pPr>
        <w:spacing w:after="0"/>
      </w:pPr>
      <w:r>
        <w:t>z = zeros(m,1);</w:t>
      </w:r>
    </w:p>
    <w:p w14:paraId="3694E73B" w14:textId="77777777" w:rsidR="00501828" w:rsidRDefault="00501828" w:rsidP="00501828">
      <w:pPr>
        <w:spacing w:after="0"/>
      </w:pPr>
      <w:r>
        <w:t>u = zeros(m,1);</w:t>
      </w:r>
    </w:p>
    <w:p w14:paraId="0977886C" w14:textId="77777777" w:rsidR="00501828" w:rsidRDefault="00501828" w:rsidP="00501828">
      <w:pPr>
        <w:spacing w:after="0"/>
      </w:pPr>
    </w:p>
    <w:p w14:paraId="49B93D5F" w14:textId="77777777" w:rsidR="00501828" w:rsidRDefault="00501828" w:rsidP="00501828">
      <w:pPr>
        <w:spacing w:after="0"/>
      </w:pPr>
      <w:r>
        <w:t>% cache factorization</w:t>
      </w:r>
    </w:p>
    <w:p w14:paraId="627450CF" w14:textId="77777777" w:rsidR="00501828" w:rsidRDefault="00501828" w:rsidP="00501828">
      <w:pPr>
        <w:spacing w:after="0"/>
      </w:pPr>
      <w:r>
        <w:t>[L U] = factor(A);</w:t>
      </w:r>
    </w:p>
    <w:p w14:paraId="234CF33C" w14:textId="77777777" w:rsidR="00501828" w:rsidRDefault="00501828" w:rsidP="00501828">
      <w:pPr>
        <w:spacing w:after="0"/>
      </w:pPr>
    </w:p>
    <w:p w14:paraId="5A1C1D10" w14:textId="77777777" w:rsidR="00501828" w:rsidRDefault="00501828" w:rsidP="00501828">
      <w:pPr>
        <w:spacing w:after="0"/>
      </w:pPr>
      <w:r>
        <w:t>if ~QUIET</w:t>
      </w:r>
    </w:p>
    <w:p w14:paraId="0393C79B" w14:textId="77777777" w:rsidR="00501828" w:rsidRDefault="00501828" w:rsidP="00501828">
      <w:pPr>
        <w:spacing w:after="0"/>
      </w:pPr>
      <w:r>
        <w:t xml:space="preserve">    fprintf('%3s\t%10s\t%10s\t%10s\t%10s\t%10s\n', 'iter', ...</w:t>
      </w:r>
    </w:p>
    <w:p w14:paraId="575D4226" w14:textId="77777777" w:rsidR="00501828" w:rsidRDefault="00501828" w:rsidP="00501828">
      <w:pPr>
        <w:spacing w:after="0"/>
      </w:pPr>
      <w:r>
        <w:t xml:space="preserve">      'r norm', 'eps pri', 's norm', 'eps dual', 'objective');</w:t>
      </w:r>
    </w:p>
    <w:p w14:paraId="2FBF9887" w14:textId="77777777" w:rsidR="00501828" w:rsidRDefault="00501828" w:rsidP="00501828">
      <w:pPr>
        <w:spacing w:after="0"/>
      </w:pPr>
      <w:r>
        <w:t>end</w:t>
      </w:r>
    </w:p>
    <w:p w14:paraId="644B3C05" w14:textId="77777777" w:rsidR="00501828" w:rsidRDefault="00501828" w:rsidP="00501828">
      <w:pPr>
        <w:spacing w:after="0"/>
      </w:pPr>
    </w:p>
    <w:p w14:paraId="354A88DF" w14:textId="77777777" w:rsidR="00501828" w:rsidRDefault="00501828" w:rsidP="00501828">
      <w:pPr>
        <w:spacing w:after="0"/>
      </w:pPr>
      <w:r>
        <w:t>for k = 1:MAX_ITER</w:t>
      </w:r>
    </w:p>
    <w:p w14:paraId="0771B2EC" w14:textId="77777777" w:rsidR="00501828" w:rsidRDefault="00501828" w:rsidP="00501828">
      <w:pPr>
        <w:spacing w:after="0"/>
      </w:pPr>
    </w:p>
    <w:p w14:paraId="2FE9CE65" w14:textId="77777777" w:rsidR="00501828" w:rsidRDefault="00501828" w:rsidP="00501828">
      <w:pPr>
        <w:spacing w:after="0"/>
      </w:pPr>
      <w:r>
        <w:t xml:space="preserve">    % x-update</w:t>
      </w:r>
    </w:p>
    <w:p w14:paraId="379FB72F" w14:textId="77777777" w:rsidR="00501828" w:rsidRDefault="00501828" w:rsidP="00501828">
      <w:pPr>
        <w:spacing w:after="0"/>
      </w:pPr>
      <w:r>
        <w:t xml:space="preserve">    q = Atb + A'*(z - u);</w:t>
      </w:r>
    </w:p>
    <w:p w14:paraId="05434C49" w14:textId="77777777" w:rsidR="00501828" w:rsidRDefault="00501828" w:rsidP="00501828">
      <w:pPr>
        <w:spacing w:after="0"/>
      </w:pPr>
      <w:r>
        <w:t xml:space="preserve">    x = U \ (L \ q);</w:t>
      </w:r>
    </w:p>
    <w:p w14:paraId="01D24791" w14:textId="77777777" w:rsidR="00501828" w:rsidRDefault="00501828" w:rsidP="00501828">
      <w:pPr>
        <w:spacing w:after="0"/>
      </w:pPr>
    </w:p>
    <w:p w14:paraId="7B103E3E" w14:textId="77777777" w:rsidR="00501828" w:rsidRDefault="00501828" w:rsidP="00501828">
      <w:pPr>
        <w:spacing w:after="0"/>
      </w:pPr>
      <w:r>
        <w:t xml:space="preserve">    % z-update with relaxation</w:t>
      </w:r>
    </w:p>
    <w:p w14:paraId="3930D60C" w14:textId="77777777" w:rsidR="00501828" w:rsidRDefault="00501828" w:rsidP="00501828">
      <w:pPr>
        <w:spacing w:after="0"/>
      </w:pPr>
      <w:r>
        <w:t xml:space="preserve">    zold = z;</w:t>
      </w:r>
    </w:p>
    <w:p w14:paraId="21906F24" w14:textId="77777777" w:rsidR="00501828" w:rsidRDefault="00501828" w:rsidP="00501828">
      <w:pPr>
        <w:spacing w:after="0"/>
      </w:pPr>
      <w:r>
        <w:t xml:space="preserve">    Ax_hat = alpha*A*x + (1-alpha)*(zold + b);</w:t>
      </w:r>
    </w:p>
    <w:p w14:paraId="3D047751" w14:textId="77777777" w:rsidR="00501828" w:rsidRDefault="00501828" w:rsidP="00501828">
      <w:pPr>
        <w:spacing w:after="0"/>
      </w:pPr>
      <w:r>
        <w:t xml:space="preserve">    tmp = Ax_hat - b + u;</w:t>
      </w:r>
    </w:p>
    <w:p w14:paraId="6F6243F3" w14:textId="77777777" w:rsidR="00501828" w:rsidRDefault="00501828" w:rsidP="00501828">
      <w:pPr>
        <w:spacing w:after="0"/>
      </w:pPr>
      <w:r>
        <w:t xml:space="preserve">    z = rho/(1 + rho)*tmp + 1/(1 + rho)*shrinkage(tmp, 1 + 1/rho);</w:t>
      </w:r>
    </w:p>
    <w:p w14:paraId="27D5C634" w14:textId="77777777" w:rsidR="00501828" w:rsidRDefault="00501828" w:rsidP="00501828">
      <w:pPr>
        <w:spacing w:after="0"/>
      </w:pPr>
    </w:p>
    <w:p w14:paraId="4F21755B" w14:textId="77777777" w:rsidR="00501828" w:rsidRDefault="00501828" w:rsidP="00501828">
      <w:pPr>
        <w:spacing w:after="0"/>
      </w:pPr>
      <w:r>
        <w:t xml:space="preserve">    u = u + (Ax_hat - z - b);</w:t>
      </w:r>
    </w:p>
    <w:p w14:paraId="51A0144D" w14:textId="77777777" w:rsidR="00501828" w:rsidRDefault="00501828" w:rsidP="00501828">
      <w:pPr>
        <w:spacing w:after="0"/>
      </w:pPr>
    </w:p>
    <w:p w14:paraId="0537AB90" w14:textId="77777777" w:rsidR="00501828" w:rsidRDefault="00501828" w:rsidP="00501828">
      <w:pPr>
        <w:spacing w:after="0"/>
      </w:pPr>
      <w:r>
        <w:t xml:space="preserve">    % diagnostics, reporting, termination checks</w:t>
      </w:r>
    </w:p>
    <w:p w14:paraId="43BD61C5" w14:textId="77777777" w:rsidR="00501828" w:rsidRDefault="00501828" w:rsidP="00501828">
      <w:pPr>
        <w:spacing w:after="0"/>
      </w:pPr>
      <w:r>
        <w:t xml:space="preserve">    history.objval(k)  = objective(z);</w:t>
      </w:r>
    </w:p>
    <w:p w14:paraId="535C8DB8" w14:textId="77777777" w:rsidR="00501828" w:rsidRDefault="00501828" w:rsidP="00501828">
      <w:pPr>
        <w:spacing w:after="0"/>
      </w:pPr>
    </w:p>
    <w:p w14:paraId="20B5ACCE" w14:textId="77777777" w:rsidR="00501828" w:rsidRDefault="00501828" w:rsidP="00501828">
      <w:pPr>
        <w:spacing w:after="0"/>
      </w:pPr>
      <w:r>
        <w:t xml:space="preserve">    history.r_norm(k)  = norm(A*x - z - b);</w:t>
      </w:r>
    </w:p>
    <w:p w14:paraId="74B30FF5" w14:textId="77777777" w:rsidR="00501828" w:rsidRDefault="00501828" w:rsidP="00501828">
      <w:pPr>
        <w:spacing w:after="0"/>
      </w:pPr>
      <w:r>
        <w:t xml:space="preserve">    history.s_norm(k)  = norm(-rho*A'*(z - zold));</w:t>
      </w:r>
    </w:p>
    <w:p w14:paraId="147821E4" w14:textId="77777777" w:rsidR="00501828" w:rsidRDefault="00501828" w:rsidP="00501828">
      <w:pPr>
        <w:spacing w:after="0"/>
      </w:pPr>
    </w:p>
    <w:p w14:paraId="5FB8F348" w14:textId="77777777" w:rsidR="00501828" w:rsidRDefault="00501828" w:rsidP="00501828">
      <w:pPr>
        <w:spacing w:after="0"/>
      </w:pPr>
      <w:r>
        <w:t xml:space="preserve">    history.eps_pri(k) = sqrt(n)*ABSTOL + RELTOL*max([norm(A*x), norm(-z), norm(b)]);</w:t>
      </w:r>
    </w:p>
    <w:p w14:paraId="5559E79F" w14:textId="77777777" w:rsidR="00501828" w:rsidRDefault="00501828" w:rsidP="00501828">
      <w:pPr>
        <w:spacing w:after="0"/>
      </w:pPr>
      <w:r>
        <w:t xml:space="preserve">    history.eps_dual(k)= sqrt(n)*ABSTOL + RELTOL*norm(rho*u);</w:t>
      </w:r>
    </w:p>
    <w:p w14:paraId="7517B020" w14:textId="77777777" w:rsidR="00501828" w:rsidRDefault="00501828" w:rsidP="00501828">
      <w:pPr>
        <w:spacing w:after="0"/>
      </w:pPr>
    </w:p>
    <w:p w14:paraId="28CCB503" w14:textId="77777777" w:rsidR="00501828" w:rsidRDefault="00501828" w:rsidP="00501828">
      <w:pPr>
        <w:spacing w:after="0"/>
      </w:pPr>
    </w:p>
    <w:p w14:paraId="5048F175" w14:textId="77777777" w:rsidR="00501828" w:rsidRDefault="00501828" w:rsidP="00501828">
      <w:pPr>
        <w:spacing w:after="0"/>
      </w:pPr>
      <w:r>
        <w:t xml:space="preserve">    if ~QUIET</w:t>
      </w:r>
    </w:p>
    <w:p w14:paraId="1963E647" w14:textId="77777777" w:rsidR="00501828" w:rsidRDefault="00501828" w:rsidP="00501828">
      <w:pPr>
        <w:spacing w:after="0"/>
      </w:pPr>
      <w:r>
        <w:t xml:space="preserve">        fprintf('%3d\t%10.4f\t%10.4f\t%10.4f\t%10.4f\t%10.2f\n', k, ...</w:t>
      </w:r>
    </w:p>
    <w:p w14:paraId="2886044A" w14:textId="77777777" w:rsidR="00501828" w:rsidRDefault="00501828" w:rsidP="00501828">
      <w:pPr>
        <w:spacing w:after="0"/>
      </w:pPr>
      <w:r>
        <w:t xml:space="preserve">            history.r_norm(k), history.eps_pri(k), ...</w:t>
      </w:r>
    </w:p>
    <w:p w14:paraId="385F6433" w14:textId="77777777" w:rsidR="00501828" w:rsidRDefault="00501828" w:rsidP="00501828">
      <w:pPr>
        <w:spacing w:after="0"/>
      </w:pPr>
      <w:r>
        <w:t xml:space="preserve">            history.s_norm(k), history.eps_dual(k), history.objval(k));</w:t>
      </w:r>
    </w:p>
    <w:p w14:paraId="3E93BFC9" w14:textId="77777777" w:rsidR="00501828" w:rsidRDefault="00501828" w:rsidP="00501828">
      <w:pPr>
        <w:spacing w:after="0"/>
      </w:pPr>
      <w:r>
        <w:t xml:space="preserve">    end</w:t>
      </w:r>
    </w:p>
    <w:p w14:paraId="453151E5" w14:textId="77777777" w:rsidR="00501828" w:rsidRDefault="00501828" w:rsidP="00501828">
      <w:pPr>
        <w:spacing w:after="0"/>
      </w:pPr>
    </w:p>
    <w:p w14:paraId="101F89CC" w14:textId="77777777" w:rsidR="00501828" w:rsidRDefault="00501828" w:rsidP="00501828">
      <w:pPr>
        <w:spacing w:after="0"/>
      </w:pPr>
    </w:p>
    <w:p w14:paraId="24F61527" w14:textId="77777777" w:rsidR="00501828" w:rsidRDefault="00501828" w:rsidP="00501828">
      <w:pPr>
        <w:spacing w:after="0"/>
      </w:pPr>
      <w:r>
        <w:t xml:space="preserve">    if history.r_norm(k) &lt; history.eps_pri(k) &amp;&amp; ...</w:t>
      </w:r>
    </w:p>
    <w:p w14:paraId="0F963BEF" w14:textId="77777777" w:rsidR="00501828" w:rsidRDefault="00501828" w:rsidP="00501828">
      <w:pPr>
        <w:spacing w:after="0"/>
      </w:pPr>
      <w:r>
        <w:t xml:space="preserve">       history.s_norm(k) &lt; history.eps_dual(k);</w:t>
      </w:r>
    </w:p>
    <w:p w14:paraId="1185ED3C" w14:textId="77777777" w:rsidR="00501828" w:rsidRDefault="00501828" w:rsidP="00501828">
      <w:pPr>
        <w:spacing w:after="0"/>
      </w:pPr>
      <w:r>
        <w:t xml:space="preserve">        break</w:t>
      </w:r>
    </w:p>
    <w:p w14:paraId="59EACD1E" w14:textId="77777777" w:rsidR="00501828" w:rsidRDefault="00501828" w:rsidP="00501828">
      <w:pPr>
        <w:spacing w:after="0"/>
      </w:pPr>
      <w:r>
        <w:t xml:space="preserve">    end</w:t>
      </w:r>
    </w:p>
    <w:p w14:paraId="1FCBEC30" w14:textId="77777777" w:rsidR="00501828" w:rsidRDefault="00501828" w:rsidP="00501828">
      <w:pPr>
        <w:spacing w:after="0"/>
      </w:pPr>
    </w:p>
    <w:p w14:paraId="6D30C3AD" w14:textId="77777777" w:rsidR="00501828" w:rsidRDefault="00501828" w:rsidP="00501828">
      <w:pPr>
        <w:spacing w:after="0"/>
      </w:pPr>
      <w:r>
        <w:t>end</w:t>
      </w:r>
    </w:p>
    <w:p w14:paraId="02CFC6AD" w14:textId="77777777" w:rsidR="00501828" w:rsidRDefault="00501828" w:rsidP="00501828">
      <w:pPr>
        <w:spacing w:after="0"/>
      </w:pPr>
    </w:p>
    <w:p w14:paraId="78059404" w14:textId="77777777" w:rsidR="00501828" w:rsidRDefault="00501828" w:rsidP="00501828">
      <w:pPr>
        <w:spacing w:after="0"/>
      </w:pPr>
      <w:r>
        <w:t>if ~QUIET</w:t>
      </w:r>
    </w:p>
    <w:p w14:paraId="090C4E00" w14:textId="77777777" w:rsidR="00501828" w:rsidRDefault="00501828" w:rsidP="00501828">
      <w:pPr>
        <w:spacing w:after="0"/>
      </w:pPr>
      <w:r>
        <w:t xml:space="preserve">    toc(t_start);</w:t>
      </w:r>
    </w:p>
    <w:p w14:paraId="381919D0" w14:textId="77777777" w:rsidR="00501828" w:rsidRDefault="00501828" w:rsidP="00501828">
      <w:pPr>
        <w:spacing w:after="0"/>
      </w:pPr>
      <w:r>
        <w:t>end</w:t>
      </w:r>
    </w:p>
    <w:p w14:paraId="360002CD" w14:textId="77777777" w:rsidR="00501828" w:rsidRDefault="00501828" w:rsidP="00501828">
      <w:pPr>
        <w:spacing w:after="0"/>
      </w:pPr>
      <w:r>
        <w:t>end</w:t>
      </w:r>
    </w:p>
    <w:p w14:paraId="39783BD4" w14:textId="77777777" w:rsidR="00501828" w:rsidRDefault="00501828" w:rsidP="00501828">
      <w:pPr>
        <w:spacing w:after="0"/>
      </w:pPr>
    </w:p>
    <w:p w14:paraId="549C072F" w14:textId="77777777" w:rsidR="00501828" w:rsidRDefault="00501828" w:rsidP="00501828">
      <w:pPr>
        <w:spacing w:after="0"/>
      </w:pPr>
      <w:r>
        <w:t>function p = objective(z)</w:t>
      </w:r>
    </w:p>
    <w:p w14:paraId="00CC87BF" w14:textId="77777777" w:rsidR="00501828" w:rsidRDefault="00501828" w:rsidP="00501828">
      <w:pPr>
        <w:spacing w:after="0"/>
      </w:pPr>
      <w:r>
        <w:t xml:space="preserve">    p = ( 1/2*sum(huber(z)) );</w:t>
      </w:r>
    </w:p>
    <w:p w14:paraId="41804C8E" w14:textId="77777777" w:rsidR="00501828" w:rsidRDefault="00501828" w:rsidP="00501828">
      <w:pPr>
        <w:spacing w:after="0"/>
      </w:pPr>
      <w:r>
        <w:t>end</w:t>
      </w:r>
    </w:p>
    <w:p w14:paraId="7205B6D4" w14:textId="77777777" w:rsidR="00501828" w:rsidRDefault="00501828" w:rsidP="00501828">
      <w:pPr>
        <w:spacing w:after="0"/>
      </w:pPr>
    </w:p>
    <w:p w14:paraId="6043E71D" w14:textId="77777777" w:rsidR="00501828" w:rsidRDefault="00501828" w:rsidP="00501828">
      <w:pPr>
        <w:spacing w:after="0"/>
      </w:pPr>
      <w:r>
        <w:t>function z = shrinkage(x, kappa)</w:t>
      </w:r>
    </w:p>
    <w:p w14:paraId="2806265E" w14:textId="77777777" w:rsidR="00501828" w:rsidRDefault="00501828" w:rsidP="00501828">
      <w:pPr>
        <w:spacing w:after="0"/>
      </w:pPr>
      <w:r>
        <w:t xml:space="preserve">    z = pos(1 - kappa./abs(x)).*x;</w:t>
      </w:r>
    </w:p>
    <w:p w14:paraId="0EFAAE08" w14:textId="77777777" w:rsidR="00501828" w:rsidRDefault="00501828" w:rsidP="00501828">
      <w:pPr>
        <w:spacing w:after="0"/>
      </w:pPr>
      <w:r>
        <w:t>end</w:t>
      </w:r>
    </w:p>
    <w:p w14:paraId="41F32021" w14:textId="77777777" w:rsidR="00501828" w:rsidRDefault="00501828" w:rsidP="00501828">
      <w:pPr>
        <w:spacing w:after="0"/>
      </w:pPr>
    </w:p>
    <w:p w14:paraId="272466CF" w14:textId="77777777" w:rsidR="00501828" w:rsidRDefault="00501828" w:rsidP="00501828">
      <w:pPr>
        <w:spacing w:after="0"/>
      </w:pPr>
      <w:r>
        <w:t>function [L U] = factor(A)</w:t>
      </w:r>
    </w:p>
    <w:p w14:paraId="3A88DE5A" w14:textId="77777777" w:rsidR="00501828" w:rsidRDefault="00501828" w:rsidP="00501828">
      <w:pPr>
        <w:spacing w:after="0"/>
      </w:pPr>
      <w:r>
        <w:t xml:space="preserve">    [m, n] = size(A);</w:t>
      </w:r>
    </w:p>
    <w:p w14:paraId="2FC703A7" w14:textId="77777777" w:rsidR="00501828" w:rsidRDefault="00501828" w:rsidP="00501828">
      <w:pPr>
        <w:spacing w:after="0"/>
      </w:pPr>
      <w:r>
        <w:t xml:space="preserve">    if ( m &gt;= n )    % if skinny</w:t>
      </w:r>
    </w:p>
    <w:p w14:paraId="00E3F929" w14:textId="77777777" w:rsidR="00501828" w:rsidRDefault="00501828" w:rsidP="00501828">
      <w:pPr>
        <w:spacing w:after="0"/>
      </w:pPr>
      <w:r>
        <w:t xml:space="preserve">       L = chol( A'*A, 'lower' );</w:t>
      </w:r>
    </w:p>
    <w:p w14:paraId="44DA450E" w14:textId="77777777" w:rsidR="00501828" w:rsidRDefault="00501828" w:rsidP="00501828">
      <w:pPr>
        <w:spacing w:after="0"/>
      </w:pPr>
      <w:r>
        <w:t xml:space="preserve">    end</w:t>
      </w:r>
    </w:p>
    <w:p w14:paraId="0497F58B" w14:textId="77777777" w:rsidR="00501828" w:rsidRDefault="00501828" w:rsidP="00501828">
      <w:pPr>
        <w:spacing w:after="0"/>
      </w:pPr>
    </w:p>
    <w:p w14:paraId="54B39110" w14:textId="77777777" w:rsidR="00501828" w:rsidRDefault="00501828" w:rsidP="00501828">
      <w:pPr>
        <w:spacing w:after="0"/>
      </w:pPr>
      <w:r>
        <w:t xml:space="preserve">    % force matlab to recognize the upper / lower triangular structure</w:t>
      </w:r>
    </w:p>
    <w:p w14:paraId="07D0FC2A" w14:textId="77777777" w:rsidR="00501828" w:rsidRDefault="00501828" w:rsidP="00501828">
      <w:pPr>
        <w:spacing w:after="0"/>
      </w:pPr>
      <w:r>
        <w:t xml:space="preserve">    L = sparse(L);</w:t>
      </w:r>
    </w:p>
    <w:p w14:paraId="77669991" w14:textId="77777777" w:rsidR="00501828" w:rsidRDefault="00501828" w:rsidP="00501828">
      <w:pPr>
        <w:spacing w:after="0"/>
      </w:pPr>
      <w:r>
        <w:t xml:space="preserve">    U = sparse(L');</w:t>
      </w:r>
    </w:p>
    <w:p w14:paraId="0B31AFE8" w14:textId="7D5DA9E3" w:rsidR="00501828" w:rsidRDefault="00501828" w:rsidP="00501828">
      <w:pPr>
        <w:spacing w:after="0"/>
      </w:pPr>
      <w:r>
        <w:t>end</w:t>
      </w:r>
    </w:p>
    <w:p w14:paraId="0D4B621A" w14:textId="1FFF4402" w:rsidR="00501828" w:rsidRDefault="00501828" w:rsidP="00501828">
      <w:pPr>
        <w:spacing w:after="0"/>
      </w:pPr>
    </w:p>
    <w:p w14:paraId="1EE0BBEC" w14:textId="10F41554" w:rsidR="00501828" w:rsidRDefault="002F655D" w:rsidP="00501828">
      <w:pPr>
        <w:pStyle w:val="Heading2"/>
      </w:pPr>
      <w:r>
        <w:t>Example:</w:t>
      </w:r>
    </w:p>
    <w:p w14:paraId="63C86690" w14:textId="77777777" w:rsidR="002F655D" w:rsidRDefault="002F655D" w:rsidP="002F655D">
      <w:pPr>
        <w:spacing w:after="0"/>
      </w:pPr>
      <w:r>
        <w:t>randn('seed', 0);</w:t>
      </w:r>
    </w:p>
    <w:p w14:paraId="1A13981A" w14:textId="77777777" w:rsidR="002F655D" w:rsidRDefault="002F655D" w:rsidP="002F655D">
      <w:pPr>
        <w:spacing w:after="0"/>
      </w:pPr>
      <w:r>
        <w:t>rand('seed',0);</w:t>
      </w:r>
    </w:p>
    <w:p w14:paraId="7CBEE599" w14:textId="77777777" w:rsidR="002F655D" w:rsidRDefault="002F655D" w:rsidP="002F655D">
      <w:pPr>
        <w:spacing w:after="0"/>
      </w:pPr>
    </w:p>
    <w:p w14:paraId="427B1BB6" w14:textId="77777777" w:rsidR="002F655D" w:rsidRDefault="002F655D" w:rsidP="002F655D">
      <w:pPr>
        <w:spacing w:after="0"/>
      </w:pPr>
      <w:r>
        <w:t>m = 5000;       % number of examples</w:t>
      </w:r>
    </w:p>
    <w:p w14:paraId="07E2FC26" w14:textId="77777777" w:rsidR="002F655D" w:rsidRDefault="002F655D" w:rsidP="002F655D">
      <w:pPr>
        <w:spacing w:after="0"/>
      </w:pPr>
      <w:r>
        <w:t>n = 200;        % number of features</w:t>
      </w:r>
    </w:p>
    <w:p w14:paraId="29EFE7EB" w14:textId="77777777" w:rsidR="002F655D" w:rsidRDefault="002F655D" w:rsidP="002F655D">
      <w:pPr>
        <w:spacing w:after="0"/>
      </w:pPr>
    </w:p>
    <w:p w14:paraId="73A0D8FE" w14:textId="77777777" w:rsidR="002F655D" w:rsidRDefault="002F655D" w:rsidP="002F655D">
      <w:pPr>
        <w:spacing w:after="0"/>
      </w:pPr>
      <w:r>
        <w:t>x0 = randn(n,1);</w:t>
      </w:r>
    </w:p>
    <w:p w14:paraId="7CB17212" w14:textId="77777777" w:rsidR="002F655D" w:rsidRDefault="002F655D" w:rsidP="002F655D">
      <w:pPr>
        <w:spacing w:after="0"/>
      </w:pPr>
      <w:r>
        <w:t>A = randn(m,n);</w:t>
      </w:r>
    </w:p>
    <w:p w14:paraId="3E7208A9" w14:textId="77777777" w:rsidR="002F655D" w:rsidRDefault="002F655D" w:rsidP="002F655D">
      <w:pPr>
        <w:spacing w:after="0"/>
      </w:pPr>
      <w:r>
        <w:t>A = A*spdiags(1./norms(A)',0,n,n); % normalize columns</w:t>
      </w:r>
    </w:p>
    <w:p w14:paraId="37C3196E" w14:textId="77777777" w:rsidR="002F655D" w:rsidRDefault="002F655D" w:rsidP="002F655D">
      <w:pPr>
        <w:spacing w:after="0"/>
      </w:pPr>
      <w:r>
        <w:t>b = A*x0 + sqrt(0.01)*randn(m,1);</w:t>
      </w:r>
    </w:p>
    <w:p w14:paraId="52B3693A" w14:textId="77777777" w:rsidR="002F655D" w:rsidRDefault="002F655D" w:rsidP="002F655D">
      <w:pPr>
        <w:spacing w:after="0"/>
      </w:pPr>
      <w:r>
        <w:t>b = b + 10*sprand(m,1,200/m);      % add sparse, large noise</w:t>
      </w:r>
    </w:p>
    <w:p w14:paraId="47D8AEDC" w14:textId="77777777" w:rsidR="002F655D" w:rsidRDefault="002F655D" w:rsidP="002F655D">
      <w:pPr>
        <w:spacing w:after="0"/>
      </w:pPr>
    </w:p>
    <w:p w14:paraId="5EB91120" w14:textId="77777777" w:rsidR="002F655D" w:rsidRDefault="002F655D" w:rsidP="002F655D">
      <w:pPr>
        <w:spacing w:after="0"/>
      </w:pPr>
      <w:r>
        <w:t>[x history] = huber_fit(A, b, 1.0, 1.0);</w:t>
      </w:r>
    </w:p>
    <w:p w14:paraId="7CD2E558" w14:textId="77777777" w:rsidR="002F655D" w:rsidRDefault="002F655D" w:rsidP="002F655D">
      <w:pPr>
        <w:spacing w:after="0"/>
      </w:pPr>
      <w:r>
        <w:t>K = length(history.objval);</w:t>
      </w:r>
    </w:p>
    <w:p w14:paraId="41B55050" w14:textId="77777777" w:rsidR="002F655D" w:rsidRDefault="002F655D" w:rsidP="002F655D">
      <w:pPr>
        <w:spacing w:after="0"/>
      </w:pPr>
    </w:p>
    <w:p w14:paraId="63D6E3E7" w14:textId="77777777" w:rsidR="002F655D" w:rsidRDefault="002F655D" w:rsidP="002F655D">
      <w:pPr>
        <w:spacing w:after="0"/>
      </w:pPr>
      <w:r>
        <w:t>h = figure;</w:t>
      </w:r>
    </w:p>
    <w:p w14:paraId="45F202C3" w14:textId="77777777" w:rsidR="002F655D" w:rsidRDefault="002F655D" w:rsidP="002F655D">
      <w:pPr>
        <w:spacing w:after="0"/>
      </w:pPr>
      <w:r>
        <w:t>plot(1:K, history.objval, 'k', 'MarkerSize', 10, 'LineWidth', 2);</w:t>
      </w:r>
    </w:p>
    <w:p w14:paraId="7060D79E" w14:textId="77777777" w:rsidR="002F655D" w:rsidRDefault="002F655D" w:rsidP="002F655D">
      <w:pPr>
        <w:spacing w:after="0"/>
      </w:pPr>
      <w:r>
        <w:t>ylabel('f(x^k) + g(z^k)'); xlabel('iter (k)');</w:t>
      </w:r>
    </w:p>
    <w:p w14:paraId="4E3CAE00" w14:textId="77777777" w:rsidR="002F655D" w:rsidRDefault="002F655D" w:rsidP="002F655D">
      <w:pPr>
        <w:spacing w:after="0"/>
      </w:pPr>
    </w:p>
    <w:p w14:paraId="08EC1B88" w14:textId="77777777" w:rsidR="002F655D" w:rsidRDefault="002F655D" w:rsidP="002F655D">
      <w:pPr>
        <w:spacing w:after="0"/>
      </w:pPr>
      <w:r>
        <w:t>g = figure;</w:t>
      </w:r>
    </w:p>
    <w:p w14:paraId="64E8E89A" w14:textId="77777777" w:rsidR="002F655D" w:rsidRDefault="002F655D" w:rsidP="002F655D">
      <w:pPr>
        <w:spacing w:after="0"/>
      </w:pPr>
      <w:r>
        <w:t>subplot(2,1,1);</w:t>
      </w:r>
    </w:p>
    <w:p w14:paraId="56303EA0" w14:textId="77777777" w:rsidR="002F655D" w:rsidRDefault="002F655D" w:rsidP="002F655D">
      <w:pPr>
        <w:spacing w:after="0"/>
      </w:pPr>
      <w:r>
        <w:t>semilogy(1:K, max(1e-8, history.r_norm), 'k', ...</w:t>
      </w:r>
    </w:p>
    <w:p w14:paraId="13DF626F" w14:textId="77777777" w:rsidR="002F655D" w:rsidRDefault="002F655D" w:rsidP="002F655D">
      <w:pPr>
        <w:spacing w:after="0"/>
      </w:pPr>
      <w:r>
        <w:t xml:space="preserve">    1:K, history.eps_pri, 'k--',  'LineWidth', 2);</w:t>
      </w:r>
    </w:p>
    <w:p w14:paraId="7BCFFBC9" w14:textId="77777777" w:rsidR="002F655D" w:rsidRDefault="002F655D" w:rsidP="002F655D">
      <w:pPr>
        <w:spacing w:after="0"/>
      </w:pPr>
      <w:r>
        <w:t>ylabel('||r||_2');</w:t>
      </w:r>
    </w:p>
    <w:p w14:paraId="74FB4873" w14:textId="77777777" w:rsidR="002F655D" w:rsidRDefault="002F655D" w:rsidP="002F655D">
      <w:pPr>
        <w:spacing w:after="0"/>
      </w:pPr>
    </w:p>
    <w:p w14:paraId="67175C7C" w14:textId="77777777" w:rsidR="002F655D" w:rsidRDefault="002F655D" w:rsidP="002F655D">
      <w:pPr>
        <w:spacing w:after="0"/>
      </w:pPr>
      <w:r>
        <w:t>subplot(2,1,2);</w:t>
      </w:r>
    </w:p>
    <w:p w14:paraId="0643F2DE" w14:textId="77777777" w:rsidR="002F655D" w:rsidRDefault="002F655D" w:rsidP="002F655D">
      <w:pPr>
        <w:spacing w:after="0"/>
      </w:pPr>
      <w:r>
        <w:lastRenderedPageBreak/>
        <w:t>semilogy(1:K, max(1e-8, history.s_norm), 'k', ...</w:t>
      </w:r>
    </w:p>
    <w:p w14:paraId="77C8DEC0" w14:textId="77777777" w:rsidR="002F655D" w:rsidRDefault="002F655D" w:rsidP="002F655D">
      <w:pPr>
        <w:spacing w:after="0"/>
      </w:pPr>
      <w:r>
        <w:t xml:space="preserve">    1:K, history.eps_dual, 'k--', 'LineWidth', 2);</w:t>
      </w:r>
    </w:p>
    <w:p w14:paraId="7EE2F2DB" w14:textId="7BAAEC6F" w:rsidR="002F655D" w:rsidRDefault="002F655D" w:rsidP="002F655D">
      <w:pPr>
        <w:spacing w:after="0"/>
      </w:pPr>
      <w:r>
        <w:t>ylabel('||s||_2'); xlabel('iter (k)');</w:t>
      </w:r>
    </w:p>
    <w:p w14:paraId="673D45A6" w14:textId="34A5DDBA" w:rsidR="002F655D" w:rsidRDefault="002F655D" w:rsidP="002F655D">
      <w:pPr>
        <w:spacing w:after="0"/>
      </w:pPr>
    </w:p>
    <w:p w14:paraId="5A37FC0A" w14:textId="27716A78" w:rsidR="002F655D" w:rsidRDefault="002F655D" w:rsidP="002F655D">
      <w:pPr>
        <w:pStyle w:val="Heading2"/>
      </w:pPr>
      <w:r>
        <w:t>Plots:</w:t>
      </w:r>
    </w:p>
    <w:p w14:paraId="450E3378" w14:textId="78B26755" w:rsidR="002F655D" w:rsidRDefault="002F655D" w:rsidP="002F655D">
      <w:r w:rsidRPr="002F655D">
        <w:rPr>
          <w:noProof/>
        </w:rPr>
        <w:drawing>
          <wp:inline distT="0" distB="0" distL="0" distR="0" wp14:anchorId="792A4770" wp14:editId="306A4A55">
            <wp:extent cx="2903220" cy="2176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82" cy="21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1A84" w14:textId="02C04BD8" w:rsidR="002F655D" w:rsidRDefault="002F655D" w:rsidP="002F655D">
      <w:r w:rsidRPr="002F655D">
        <w:rPr>
          <w:noProof/>
        </w:rPr>
        <w:drawing>
          <wp:inline distT="0" distB="0" distL="0" distR="0" wp14:anchorId="567B7243" wp14:editId="4EAA9FC6">
            <wp:extent cx="3460304" cy="2594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3" cy="260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59F0" w14:textId="7087B2FB" w:rsidR="002F655D" w:rsidRDefault="002F655D" w:rsidP="002F655D"/>
    <w:p w14:paraId="20EA2811" w14:textId="520FE8C5" w:rsidR="002F655D" w:rsidRDefault="002F655D" w:rsidP="002F655D"/>
    <w:p w14:paraId="4761AA2D" w14:textId="08CA6DAC" w:rsidR="002F655D" w:rsidRDefault="002F655D" w:rsidP="002F655D"/>
    <w:p w14:paraId="58DE137C" w14:textId="5A9E5822" w:rsidR="002F655D" w:rsidRDefault="002F655D" w:rsidP="002F655D"/>
    <w:p w14:paraId="07A7F343" w14:textId="512BFBD3" w:rsidR="002F655D" w:rsidRDefault="002F655D" w:rsidP="002F655D"/>
    <w:p w14:paraId="1F68A71E" w14:textId="0CDFFF18" w:rsidR="002F655D" w:rsidRDefault="002F655D" w:rsidP="002F655D"/>
    <w:p w14:paraId="3DC489B8" w14:textId="19F6ED6A" w:rsidR="002F655D" w:rsidRDefault="002F655D" w:rsidP="002F655D">
      <w:pPr>
        <w:pStyle w:val="Title"/>
      </w:pPr>
      <w:r>
        <w:lastRenderedPageBreak/>
        <w:t>Lasso</w:t>
      </w:r>
    </w:p>
    <w:p w14:paraId="30FEC28B" w14:textId="3CC4A334" w:rsidR="002F655D" w:rsidRDefault="002F655D" w:rsidP="002F655D">
      <w:pPr>
        <w:pStyle w:val="Heading2"/>
      </w:pPr>
      <w:r>
        <w:t>Code:</w:t>
      </w:r>
    </w:p>
    <w:p w14:paraId="3D37111A" w14:textId="77777777" w:rsidR="002F655D" w:rsidRDefault="002F655D" w:rsidP="002F655D">
      <w:pPr>
        <w:spacing w:after="0"/>
      </w:pPr>
      <w:r>
        <w:t>function [z, history] = lasso(A, b, lambda, rho, alpha)</w:t>
      </w:r>
    </w:p>
    <w:p w14:paraId="0497EC5D" w14:textId="77777777" w:rsidR="002F655D" w:rsidRDefault="002F655D" w:rsidP="002F655D">
      <w:pPr>
        <w:spacing w:after="0"/>
      </w:pPr>
      <w:r>
        <w:t>% lasso  Solve lasso problem via ADMM</w:t>
      </w:r>
    </w:p>
    <w:p w14:paraId="53535E10" w14:textId="77777777" w:rsidR="002F655D" w:rsidRDefault="002F655D" w:rsidP="002F655D">
      <w:pPr>
        <w:spacing w:after="0"/>
      </w:pPr>
      <w:r>
        <w:t>%</w:t>
      </w:r>
    </w:p>
    <w:p w14:paraId="404C6115" w14:textId="77777777" w:rsidR="002F655D" w:rsidRDefault="002F655D" w:rsidP="002F655D">
      <w:pPr>
        <w:spacing w:after="0"/>
      </w:pPr>
      <w:r>
        <w:t>% [z, history] = lasso(A, b, lambda, rho, alpha);</w:t>
      </w:r>
    </w:p>
    <w:p w14:paraId="4D35313A" w14:textId="77777777" w:rsidR="002F655D" w:rsidRDefault="002F655D" w:rsidP="002F655D">
      <w:pPr>
        <w:spacing w:after="0"/>
      </w:pPr>
      <w:r>
        <w:t>%</w:t>
      </w:r>
    </w:p>
    <w:p w14:paraId="0CAE6CAB" w14:textId="77777777" w:rsidR="002F655D" w:rsidRDefault="002F655D" w:rsidP="002F655D">
      <w:pPr>
        <w:spacing w:after="0"/>
      </w:pPr>
      <w:r>
        <w:t>% Solves the following problem via ADMM:</w:t>
      </w:r>
    </w:p>
    <w:p w14:paraId="1A8B937F" w14:textId="77777777" w:rsidR="002F655D" w:rsidRDefault="002F655D" w:rsidP="002F655D">
      <w:pPr>
        <w:spacing w:after="0"/>
      </w:pPr>
      <w:r>
        <w:t>%</w:t>
      </w:r>
    </w:p>
    <w:p w14:paraId="77A62B87" w14:textId="77777777" w:rsidR="002F655D" w:rsidRDefault="002F655D" w:rsidP="002F655D">
      <w:pPr>
        <w:spacing w:after="0"/>
      </w:pPr>
      <w:r>
        <w:t>%   minimize 1/2*|| Ax - b ||_2^2 + \lambda || x ||_1</w:t>
      </w:r>
    </w:p>
    <w:p w14:paraId="3CE0C351" w14:textId="77777777" w:rsidR="002F655D" w:rsidRDefault="002F655D" w:rsidP="002F655D">
      <w:pPr>
        <w:spacing w:after="0"/>
      </w:pPr>
      <w:r>
        <w:t>%</w:t>
      </w:r>
    </w:p>
    <w:p w14:paraId="15B1DC36" w14:textId="77777777" w:rsidR="002F655D" w:rsidRDefault="002F655D" w:rsidP="002F655D">
      <w:pPr>
        <w:spacing w:after="0"/>
      </w:pPr>
      <w:r>
        <w:t>% The solution is returned in the vector x.</w:t>
      </w:r>
    </w:p>
    <w:p w14:paraId="6359B8AA" w14:textId="77777777" w:rsidR="002F655D" w:rsidRDefault="002F655D" w:rsidP="002F655D">
      <w:pPr>
        <w:spacing w:after="0"/>
      </w:pPr>
      <w:r>
        <w:t>%</w:t>
      </w:r>
    </w:p>
    <w:p w14:paraId="040E42AE" w14:textId="77777777" w:rsidR="002F655D" w:rsidRDefault="002F655D" w:rsidP="002F655D">
      <w:pPr>
        <w:spacing w:after="0"/>
      </w:pPr>
      <w:r>
        <w:t>% history is a structure that contains the objective value, the primal and</w:t>
      </w:r>
    </w:p>
    <w:p w14:paraId="3220B66C" w14:textId="77777777" w:rsidR="002F655D" w:rsidRDefault="002F655D" w:rsidP="002F655D">
      <w:pPr>
        <w:spacing w:after="0"/>
      </w:pPr>
      <w:r>
        <w:t>% dual residual norms, and the tolerances for the primal and dual residual</w:t>
      </w:r>
    </w:p>
    <w:p w14:paraId="2C032354" w14:textId="77777777" w:rsidR="002F655D" w:rsidRDefault="002F655D" w:rsidP="002F655D">
      <w:pPr>
        <w:spacing w:after="0"/>
      </w:pPr>
      <w:r>
        <w:t>% norms at each iteration.</w:t>
      </w:r>
    </w:p>
    <w:p w14:paraId="0F6F1C0B" w14:textId="77777777" w:rsidR="002F655D" w:rsidRDefault="002F655D" w:rsidP="002F655D">
      <w:pPr>
        <w:spacing w:after="0"/>
      </w:pPr>
      <w:r>
        <w:t>%</w:t>
      </w:r>
    </w:p>
    <w:p w14:paraId="34939342" w14:textId="77777777" w:rsidR="002F655D" w:rsidRDefault="002F655D" w:rsidP="002F655D">
      <w:pPr>
        <w:spacing w:after="0"/>
      </w:pPr>
      <w:r>
        <w:t>% rho is the augmented Lagrangian parameter.</w:t>
      </w:r>
    </w:p>
    <w:p w14:paraId="1C852CD6" w14:textId="77777777" w:rsidR="002F655D" w:rsidRDefault="002F655D" w:rsidP="002F655D">
      <w:pPr>
        <w:spacing w:after="0"/>
      </w:pPr>
      <w:r>
        <w:t>%</w:t>
      </w:r>
    </w:p>
    <w:p w14:paraId="3C15C9C3" w14:textId="77777777" w:rsidR="002F655D" w:rsidRDefault="002F655D" w:rsidP="002F655D">
      <w:pPr>
        <w:spacing w:after="0"/>
      </w:pPr>
      <w:r>
        <w:t>% alpha is the over-relaxation parameter (typical values for alpha are</w:t>
      </w:r>
    </w:p>
    <w:p w14:paraId="2AEA0446" w14:textId="77777777" w:rsidR="002F655D" w:rsidRDefault="002F655D" w:rsidP="002F655D">
      <w:pPr>
        <w:spacing w:after="0"/>
      </w:pPr>
      <w:r>
        <w:t>% between 1.0 and 1.8).</w:t>
      </w:r>
    </w:p>
    <w:p w14:paraId="6EB2C160" w14:textId="77777777" w:rsidR="002F655D" w:rsidRDefault="002F655D" w:rsidP="002F655D">
      <w:pPr>
        <w:spacing w:after="0"/>
      </w:pPr>
      <w:r>
        <w:t>%</w:t>
      </w:r>
    </w:p>
    <w:p w14:paraId="5AB178CF" w14:textId="77777777" w:rsidR="002F655D" w:rsidRDefault="002F655D" w:rsidP="002F655D">
      <w:pPr>
        <w:spacing w:after="0"/>
      </w:pPr>
      <w:r>
        <w:t>%</w:t>
      </w:r>
    </w:p>
    <w:p w14:paraId="65747DA1" w14:textId="77777777" w:rsidR="002F655D" w:rsidRDefault="002F655D" w:rsidP="002F655D">
      <w:pPr>
        <w:spacing w:after="0"/>
      </w:pPr>
      <w:r>
        <w:t>% More information can be found in the paper linked at:</w:t>
      </w:r>
    </w:p>
    <w:p w14:paraId="410480ED" w14:textId="77777777" w:rsidR="002F655D" w:rsidRDefault="002F655D" w:rsidP="002F655D">
      <w:pPr>
        <w:spacing w:after="0"/>
      </w:pPr>
      <w:r>
        <w:t>% http://www.stanford.edu/~boyd/papers/distr_opt_stat_learning_admm.html</w:t>
      </w:r>
    </w:p>
    <w:p w14:paraId="64D2CC1A" w14:textId="77777777" w:rsidR="002F655D" w:rsidRDefault="002F655D" w:rsidP="002F655D">
      <w:pPr>
        <w:spacing w:after="0"/>
      </w:pPr>
      <w:r>
        <w:t>%</w:t>
      </w:r>
    </w:p>
    <w:p w14:paraId="05ECF0A5" w14:textId="77777777" w:rsidR="002F655D" w:rsidRDefault="002F655D" w:rsidP="002F655D">
      <w:pPr>
        <w:spacing w:after="0"/>
      </w:pPr>
    </w:p>
    <w:p w14:paraId="6DD88C55" w14:textId="77777777" w:rsidR="002F655D" w:rsidRDefault="002F655D" w:rsidP="002F655D">
      <w:pPr>
        <w:spacing w:after="0"/>
      </w:pPr>
      <w:r>
        <w:t>t_start = tic;</w:t>
      </w:r>
    </w:p>
    <w:p w14:paraId="278C8108" w14:textId="77777777" w:rsidR="002F655D" w:rsidRDefault="002F655D" w:rsidP="002F655D">
      <w:pPr>
        <w:spacing w:after="0"/>
      </w:pPr>
      <w:r>
        <w:t>QUIET    = 0;</w:t>
      </w:r>
    </w:p>
    <w:p w14:paraId="543ED5F7" w14:textId="77777777" w:rsidR="002F655D" w:rsidRDefault="002F655D" w:rsidP="002F655D">
      <w:pPr>
        <w:spacing w:after="0"/>
      </w:pPr>
      <w:r>
        <w:t>MAX_ITER = 1000;</w:t>
      </w:r>
    </w:p>
    <w:p w14:paraId="09A33834" w14:textId="77777777" w:rsidR="002F655D" w:rsidRDefault="002F655D" w:rsidP="002F655D">
      <w:pPr>
        <w:spacing w:after="0"/>
      </w:pPr>
      <w:r>
        <w:t>ABSTOL   = 1e-4;</w:t>
      </w:r>
    </w:p>
    <w:p w14:paraId="55AFE3B4" w14:textId="77777777" w:rsidR="002F655D" w:rsidRDefault="002F655D" w:rsidP="002F655D">
      <w:pPr>
        <w:spacing w:after="0"/>
      </w:pPr>
      <w:r>
        <w:t>RELTOL   = 1e-2;</w:t>
      </w:r>
    </w:p>
    <w:p w14:paraId="57BF4ECD" w14:textId="77777777" w:rsidR="002F655D" w:rsidRDefault="002F655D" w:rsidP="002F655D">
      <w:pPr>
        <w:spacing w:after="0"/>
      </w:pPr>
      <w:r>
        <w:t>[m, n] = size(A);</w:t>
      </w:r>
    </w:p>
    <w:p w14:paraId="613EE337" w14:textId="77777777" w:rsidR="002F655D" w:rsidRDefault="002F655D" w:rsidP="002F655D">
      <w:pPr>
        <w:spacing w:after="0"/>
      </w:pPr>
    </w:p>
    <w:p w14:paraId="449F9F87" w14:textId="77777777" w:rsidR="002F655D" w:rsidRDefault="002F655D" w:rsidP="002F655D">
      <w:pPr>
        <w:spacing w:after="0"/>
      </w:pPr>
      <w:r>
        <w:t>% save a matrix-vector multiply</w:t>
      </w:r>
    </w:p>
    <w:p w14:paraId="3AB7E31F" w14:textId="77777777" w:rsidR="002F655D" w:rsidRDefault="002F655D" w:rsidP="002F655D">
      <w:pPr>
        <w:spacing w:after="0"/>
      </w:pPr>
      <w:r>
        <w:t>Atb = A'*b;</w:t>
      </w:r>
    </w:p>
    <w:p w14:paraId="3B90F760" w14:textId="77777777" w:rsidR="002F655D" w:rsidRDefault="002F655D" w:rsidP="002F655D">
      <w:pPr>
        <w:spacing w:after="0"/>
      </w:pPr>
      <w:r>
        <w:t>x = zeros(n,1);</w:t>
      </w:r>
    </w:p>
    <w:p w14:paraId="436EF2EB" w14:textId="77777777" w:rsidR="002F655D" w:rsidRDefault="002F655D" w:rsidP="002F655D">
      <w:pPr>
        <w:spacing w:after="0"/>
      </w:pPr>
      <w:r>
        <w:t>z = zeros(n,1);</w:t>
      </w:r>
    </w:p>
    <w:p w14:paraId="126A016F" w14:textId="77777777" w:rsidR="002F655D" w:rsidRDefault="002F655D" w:rsidP="002F655D">
      <w:pPr>
        <w:spacing w:after="0"/>
      </w:pPr>
      <w:r>
        <w:t>u = zeros(n,1);</w:t>
      </w:r>
    </w:p>
    <w:p w14:paraId="07C5AD8F" w14:textId="77777777" w:rsidR="002F655D" w:rsidRDefault="002F655D" w:rsidP="002F655D">
      <w:pPr>
        <w:spacing w:after="0"/>
      </w:pPr>
    </w:p>
    <w:p w14:paraId="459FFD33" w14:textId="77777777" w:rsidR="002F655D" w:rsidRDefault="002F655D" w:rsidP="002F655D">
      <w:pPr>
        <w:spacing w:after="0"/>
      </w:pPr>
      <w:r>
        <w:t>% cache the factorization</w:t>
      </w:r>
    </w:p>
    <w:p w14:paraId="25C1547D" w14:textId="77777777" w:rsidR="002F655D" w:rsidRDefault="002F655D" w:rsidP="002F655D">
      <w:pPr>
        <w:spacing w:after="0"/>
      </w:pPr>
      <w:r>
        <w:t>[L U] = factor(A, rho);</w:t>
      </w:r>
    </w:p>
    <w:p w14:paraId="04D2F36A" w14:textId="77777777" w:rsidR="002F655D" w:rsidRDefault="002F655D" w:rsidP="002F655D">
      <w:pPr>
        <w:spacing w:after="0"/>
      </w:pPr>
    </w:p>
    <w:p w14:paraId="2BD0DF3C" w14:textId="77777777" w:rsidR="002F655D" w:rsidRDefault="002F655D" w:rsidP="002F655D">
      <w:pPr>
        <w:spacing w:after="0"/>
      </w:pPr>
      <w:r>
        <w:t>if ~QUIET</w:t>
      </w:r>
    </w:p>
    <w:p w14:paraId="0710BD58" w14:textId="77777777" w:rsidR="002F655D" w:rsidRDefault="002F655D" w:rsidP="002F655D">
      <w:pPr>
        <w:spacing w:after="0"/>
      </w:pPr>
      <w:r>
        <w:t xml:space="preserve">    fprintf('%3s\t%10s\t%10s\t%10s\t%10s\t%10s\n', 'iter', ...</w:t>
      </w:r>
    </w:p>
    <w:p w14:paraId="283C8374" w14:textId="77777777" w:rsidR="002F655D" w:rsidRDefault="002F655D" w:rsidP="002F655D">
      <w:pPr>
        <w:spacing w:after="0"/>
      </w:pPr>
      <w:r>
        <w:t xml:space="preserve">      'r norm', 'eps pri', 's norm', 'eps dual', 'objective');</w:t>
      </w:r>
    </w:p>
    <w:p w14:paraId="348BD29B" w14:textId="77777777" w:rsidR="002F655D" w:rsidRDefault="002F655D" w:rsidP="002F655D">
      <w:pPr>
        <w:spacing w:after="0"/>
      </w:pPr>
      <w:r>
        <w:lastRenderedPageBreak/>
        <w:t>end</w:t>
      </w:r>
    </w:p>
    <w:p w14:paraId="731B5980" w14:textId="77777777" w:rsidR="002F655D" w:rsidRDefault="002F655D" w:rsidP="002F655D">
      <w:pPr>
        <w:spacing w:after="0"/>
      </w:pPr>
    </w:p>
    <w:p w14:paraId="7B45717E" w14:textId="77777777" w:rsidR="002F655D" w:rsidRDefault="002F655D" w:rsidP="002F655D">
      <w:pPr>
        <w:spacing w:after="0"/>
      </w:pPr>
      <w:r>
        <w:t>for k = 1:MAX_ITER</w:t>
      </w:r>
    </w:p>
    <w:p w14:paraId="321FE17D" w14:textId="77777777" w:rsidR="002F655D" w:rsidRDefault="002F655D" w:rsidP="002F655D">
      <w:pPr>
        <w:spacing w:after="0"/>
      </w:pPr>
    </w:p>
    <w:p w14:paraId="0C1A55D9" w14:textId="77777777" w:rsidR="002F655D" w:rsidRDefault="002F655D" w:rsidP="002F655D">
      <w:pPr>
        <w:spacing w:after="0"/>
      </w:pPr>
      <w:r>
        <w:t xml:space="preserve">    % x-update</w:t>
      </w:r>
    </w:p>
    <w:p w14:paraId="695C2CB6" w14:textId="77777777" w:rsidR="002F655D" w:rsidRDefault="002F655D" w:rsidP="002F655D">
      <w:pPr>
        <w:spacing w:after="0"/>
      </w:pPr>
      <w:r>
        <w:t xml:space="preserve">    q = Atb + rho*(z - u);    % temporary value</w:t>
      </w:r>
    </w:p>
    <w:p w14:paraId="102C3BE1" w14:textId="77777777" w:rsidR="002F655D" w:rsidRDefault="002F655D" w:rsidP="002F655D">
      <w:pPr>
        <w:spacing w:after="0"/>
      </w:pPr>
      <w:r>
        <w:t xml:space="preserve">    if( m &gt;= n )    % if skinny</w:t>
      </w:r>
    </w:p>
    <w:p w14:paraId="0C01E096" w14:textId="77777777" w:rsidR="002F655D" w:rsidRDefault="002F655D" w:rsidP="002F655D">
      <w:pPr>
        <w:spacing w:after="0"/>
      </w:pPr>
      <w:r>
        <w:t xml:space="preserve">       x = U \ (L \ q);</w:t>
      </w:r>
    </w:p>
    <w:p w14:paraId="3F1196A9" w14:textId="77777777" w:rsidR="002F655D" w:rsidRDefault="002F655D" w:rsidP="002F655D">
      <w:pPr>
        <w:spacing w:after="0"/>
      </w:pPr>
      <w:r>
        <w:t xml:space="preserve">    else            % if fat</w:t>
      </w:r>
    </w:p>
    <w:p w14:paraId="20CDA5C4" w14:textId="77777777" w:rsidR="002F655D" w:rsidRDefault="002F655D" w:rsidP="002F655D">
      <w:pPr>
        <w:spacing w:after="0"/>
      </w:pPr>
      <w:r>
        <w:t xml:space="preserve">       x = q/rho - (A'*(U \ ( L \ (A*q) )))/rho^2;</w:t>
      </w:r>
    </w:p>
    <w:p w14:paraId="0C5D17EA" w14:textId="77777777" w:rsidR="002F655D" w:rsidRDefault="002F655D" w:rsidP="002F655D">
      <w:pPr>
        <w:spacing w:after="0"/>
      </w:pPr>
      <w:r>
        <w:t xml:space="preserve">    end</w:t>
      </w:r>
    </w:p>
    <w:p w14:paraId="6A6B18F6" w14:textId="77777777" w:rsidR="002F655D" w:rsidRDefault="002F655D" w:rsidP="002F655D">
      <w:pPr>
        <w:spacing w:after="0"/>
      </w:pPr>
    </w:p>
    <w:p w14:paraId="29A994F9" w14:textId="77777777" w:rsidR="002F655D" w:rsidRDefault="002F655D" w:rsidP="002F655D">
      <w:pPr>
        <w:spacing w:after="0"/>
      </w:pPr>
      <w:r>
        <w:t xml:space="preserve">    % z-update with relaxation</w:t>
      </w:r>
    </w:p>
    <w:p w14:paraId="69C4D4BE" w14:textId="77777777" w:rsidR="002F655D" w:rsidRDefault="002F655D" w:rsidP="002F655D">
      <w:pPr>
        <w:spacing w:after="0"/>
      </w:pPr>
      <w:r>
        <w:t xml:space="preserve">    zold = z;</w:t>
      </w:r>
    </w:p>
    <w:p w14:paraId="3F227762" w14:textId="77777777" w:rsidR="002F655D" w:rsidRDefault="002F655D" w:rsidP="002F655D">
      <w:pPr>
        <w:spacing w:after="0"/>
      </w:pPr>
      <w:r>
        <w:t xml:space="preserve">    x_hat = alpha*x + (1 - alpha)*zold;</w:t>
      </w:r>
    </w:p>
    <w:p w14:paraId="284AB5D5" w14:textId="77777777" w:rsidR="002F655D" w:rsidRDefault="002F655D" w:rsidP="002F655D">
      <w:pPr>
        <w:spacing w:after="0"/>
      </w:pPr>
      <w:r>
        <w:t xml:space="preserve">    z = shrinkage(x_hat + u, lambda/rho);</w:t>
      </w:r>
    </w:p>
    <w:p w14:paraId="552E6DF1" w14:textId="77777777" w:rsidR="002F655D" w:rsidRDefault="002F655D" w:rsidP="002F655D">
      <w:pPr>
        <w:spacing w:after="0"/>
      </w:pPr>
    </w:p>
    <w:p w14:paraId="713C8DEA" w14:textId="77777777" w:rsidR="002F655D" w:rsidRDefault="002F655D" w:rsidP="002F655D">
      <w:pPr>
        <w:spacing w:after="0"/>
      </w:pPr>
      <w:r>
        <w:t xml:space="preserve">    % u-update</w:t>
      </w:r>
    </w:p>
    <w:p w14:paraId="3B1D4245" w14:textId="77777777" w:rsidR="002F655D" w:rsidRDefault="002F655D" w:rsidP="002F655D">
      <w:pPr>
        <w:spacing w:after="0"/>
      </w:pPr>
      <w:r>
        <w:t xml:space="preserve">    u = u + (x_hat - z);</w:t>
      </w:r>
    </w:p>
    <w:p w14:paraId="6C841912" w14:textId="77777777" w:rsidR="002F655D" w:rsidRDefault="002F655D" w:rsidP="002F655D">
      <w:pPr>
        <w:spacing w:after="0"/>
      </w:pPr>
    </w:p>
    <w:p w14:paraId="22C2B6BC" w14:textId="77777777" w:rsidR="002F655D" w:rsidRDefault="002F655D" w:rsidP="002F655D">
      <w:pPr>
        <w:spacing w:after="0"/>
      </w:pPr>
      <w:r>
        <w:t xml:space="preserve">    % diagnostics, reporting, termination checks</w:t>
      </w:r>
    </w:p>
    <w:p w14:paraId="22E9130E" w14:textId="77777777" w:rsidR="002F655D" w:rsidRDefault="002F655D" w:rsidP="002F655D">
      <w:pPr>
        <w:spacing w:after="0"/>
      </w:pPr>
      <w:r>
        <w:t xml:space="preserve">    history.objval(k)  = objective(A, b, lambda, x, z);</w:t>
      </w:r>
    </w:p>
    <w:p w14:paraId="628CC1DF" w14:textId="77777777" w:rsidR="002F655D" w:rsidRDefault="002F655D" w:rsidP="002F655D">
      <w:pPr>
        <w:spacing w:after="0"/>
      </w:pPr>
    </w:p>
    <w:p w14:paraId="4CF67448" w14:textId="77777777" w:rsidR="002F655D" w:rsidRDefault="002F655D" w:rsidP="002F655D">
      <w:pPr>
        <w:spacing w:after="0"/>
      </w:pPr>
      <w:r>
        <w:t xml:space="preserve">    history.r_norm(k)  = norm(x - z);</w:t>
      </w:r>
    </w:p>
    <w:p w14:paraId="25D7DA0E" w14:textId="77777777" w:rsidR="002F655D" w:rsidRDefault="002F655D" w:rsidP="002F655D">
      <w:pPr>
        <w:spacing w:after="0"/>
      </w:pPr>
      <w:r>
        <w:t xml:space="preserve">    history.s_norm(k)  = norm(-rho*(z - zold));</w:t>
      </w:r>
    </w:p>
    <w:p w14:paraId="64D51424" w14:textId="77777777" w:rsidR="002F655D" w:rsidRDefault="002F655D" w:rsidP="002F655D">
      <w:pPr>
        <w:spacing w:after="0"/>
      </w:pPr>
    </w:p>
    <w:p w14:paraId="5D7286BD" w14:textId="77777777" w:rsidR="002F655D" w:rsidRDefault="002F655D" w:rsidP="002F655D">
      <w:pPr>
        <w:spacing w:after="0"/>
      </w:pPr>
      <w:r>
        <w:t xml:space="preserve">    history.eps_pri(k) = sqrt(n)*ABSTOL + RELTOL*max(norm(x), norm(-z));</w:t>
      </w:r>
    </w:p>
    <w:p w14:paraId="0DA7DC73" w14:textId="77777777" w:rsidR="002F655D" w:rsidRDefault="002F655D" w:rsidP="002F655D">
      <w:pPr>
        <w:spacing w:after="0"/>
      </w:pPr>
      <w:r>
        <w:t xml:space="preserve">    history.eps_dual(k)= sqrt(n)*ABSTOL + RELTOL*norm(rho*u);</w:t>
      </w:r>
    </w:p>
    <w:p w14:paraId="7BC0EECE" w14:textId="77777777" w:rsidR="002F655D" w:rsidRDefault="002F655D" w:rsidP="002F655D">
      <w:pPr>
        <w:spacing w:after="0"/>
      </w:pPr>
    </w:p>
    <w:p w14:paraId="33965C88" w14:textId="77777777" w:rsidR="002F655D" w:rsidRDefault="002F655D" w:rsidP="002F655D">
      <w:pPr>
        <w:spacing w:after="0"/>
      </w:pPr>
      <w:r>
        <w:t xml:space="preserve">    if ~QUIET</w:t>
      </w:r>
    </w:p>
    <w:p w14:paraId="2A68A573" w14:textId="77777777" w:rsidR="002F655D" w:rsidRDefault="002F655D" w:rsidP="002F655D">
      <w:pPr>
        <w:spacing w:after="0"/>
      </w:pPr>
      <w:r>
        <w:t xml:space="preserve">        fprintf('%3d\t%10.4f\t%10.4f\t%10.4f\t%10.4f\t%10.2f\n', k, ...</w:t>
      </w:r>
    </w:p>
    <w:p w14:paraId="0B9FF0AA" w14:textId="77777777" w:rsidR="002F655D" w:rsidRDefault="002F655D" w:rsidP="002F655D">
      <w:pPr>
        <w:spacing w:after="0"/>
      </w:pPr>
      <w:r>
        <w:t xml:space="preserve">            history.r_norm(k), history.eps_pri(k), ...</w:t>
      </w:r>
    </w:p>
    <w:p w14:paraId="11E072F7" w14:textId="77777777" w:rsidR="002F655D" w:rsidRDefault="002F655D" w:rsidP="002F655D">
      <w:pPr>
        <w:spacing w:after="0"/>
      </w:pPr>
      <w:r>
        <w:t xml:space="preserve">            history.s_norm(k), history.eps_dual(k), history.objval(k));</w:t>
      </w:r>
    </w:p>
    <w:p w14:paraId="6AA732F6" w14:textId="77777777" w:rsidR="002F655D" w:rsidRDefault="002F655D" w:rsidP="002F655D">
      <w:pPr>
        <w:spacing w:after="0"/>
      </w:pPr>
      <w:r>
        <w:t xml:space="preserve">    end</w:t>
      </w:r>
    </w:p>
    <w:p w14:paraId="2B5B0147" w14:textId="77777777" w:rsidR="002F655D" w:rsidRDefault="002F655D" w:rsidP="002F655D">
      <w:pPr>
        <w:spacing w:after="0"/>
      </w:pPr>
    </w:p>
    <w:p w14:paraId="5D4CC893" w14:textId="77777777" w:rsidR="002F655D" w:rsidRDefault="002F655D" w:rsidP="002F655D">
      <w:pPr>
        <w:spacing w:after="0"/>
      </w:pPr>
      <w:r>
        <w:t xml:space="preserve">    if (history.r_norm(k) &lt; history.eps_pri(k) &amp;&amp; ...</w:t>
      </w:r>
    </w:p>
    <w:p w14:paraId="65B789B0" w14:textId="77777777" w:rsidR="002F655D" w:rsidRDefault="002F655D" w:rsidP="002F655D">
      <w:pPr>
        <w:spacing w:after="0"/>
      </w:pPr>
      <w:r>
        <w:t xml:space="preserve">       history.s_norm(k) &lt; history.eps_dual(k))</w:t>
      </w:r>
    </w:p>
    <w:p w14:paraId="4D2A206B" w14:textId="77777777" w:rsidR="002F655D" w:rsidRDefault="002F655D" w:rsidP="002F655D">
      <w:pPr>
        <w:spacing w:after="0"/>
      </w:pPr>
      <w:r>
        <w:t xml:space="preserve">         break;</w:t>
      </w:r>
    </w:p>
    <w:p w14:paraId="642A8FE5" w14:textId="77777777" w:rsidR="002F655D" w:rsidRDefault="002F655D" w:rsidP="002F655D">
      <w:pPr>
        <w:spacing w:after="0"/>
      </w:pPr>
      <w:r>
        <w:t xml:space="preserve">    end</w:t>
      </w:r>
    </w:p>
    <w:p w14:paraId="4FDF3B07" w14:textId="77777777" w:rsidR="002F655D" w:rsidRDefault="002F655D" w:rsidP="002F655D">
      <w:pPr>
        <w:spacing w:after="0"/>
      </w:pPr>
    </w:p>
    <w:p w14:paraId="41E85887" w14:textId="77777777" w:rsidR="002F655D" w:rsidRDefault="002F655D" w:rsidP="002F655D">
      <w:pPr>
        <w:spacing w:after="0"/>
      </w:pPr>
      <w:r>
        <w:t>end</w:t>
      </w:r>
    </w:p>
    <w:p w14:paraId="09991CD8" w14:textId="77777777" w:rsidR="002F655D" w:rsidRDefault="002F655D" w:rsidP="002F655D">
      <w:pPr>
        <w:spacing w:after="0"/>
      </w:pPr>
    </w:p>
    <w:p w14:paraId="51F4503A" w14:textId="77777777" w:rsidR="002F655D" w:rsidRDefault="002F655D" w:rsidP="002F655D">
      <w:pPr>
        <w:spacing w:after="0"/>
      </w:pPr>
      <w:r>
        <w:t>if ~QUIET</w:t>
      </w:r>
    </w:p>
    <w:p w14:paraId="24B69F08" w14:textId="77777777" w:rsidR="002F655D" w:rsidRDefault="002F655D" w:rsidP="002F655D">
      <w:pPr>
        <w:spacing w:after="0"/>
      </w:pPr>
      <w:r>
        <w:t xml:space="preserve">    toc(t_start);</w:t>
      </w:r>
    </w:p>
    <w:p w14:paraId="0CFFC735" w14:textId="77777777" w:rsidR="002F655D" w:rsidRDefault="002F655D" w:rsidP="002F655D">
      <w:pPr>
        <w:spacing w:after="0"/>
      </w:pPr>
      <w:r>
        <w:t>end</w:t>
      </w:r>
    </w:p>
    <w:p w14:paraId="4B89F2CD" w14:textId="77777777" w:rsidR="002F655D" w:rsidRDefault="002F655D" w:rsidP="002F655D">
      <w:pPr>
        <w:spacing w:after="0"/>
      </w:pPr>
      <w:r>
        <w:t>end</w:t>
      </w:r>
    </w:p>
    <w:p w14:paraId="0634854F" w14:textId="77777777" w:rsidR="002F655D" w:rsidRDefault="002F655D" w:rsidP="002F655D">
      <w:pPr>
        <w:spacing w:after="0"/>
      </w:pPr>
    </w:p>
    <w:p w14:paraId="27EACB38" w14:textId="77777777" w:rsidR="002F655D" w:rsidRDefault="002F655D" w:rsidP="002F655D">
      <w:pPr>
        <w:spacing w:after="0"/>
      </w:pPr>
      <w:r>
        <w:t>function p = objective(A, b, lambda, x, z)</w:t>
      </w:r>
    </w:p>
    <w:p w14:paraId="7582DA90" w14:textId="77777777" w:rsidR="002F655D" w:rsidRDefault="002F655D" w:rsidP="002F655D">
      <w:pPr>
        <w:spacing w:after="0"/>
      </w:pPr>
      <w:r>
        <w:lastRenderedPageBreak/>
        <w:t xml:space="preserve">    p = ( 1/2*sum((A*x - b).^2) + lambda*norm(z,1) );</w:t>
      </w:r>
    </w:p>
    <w:p w14:paraId="3807C17F" w14:textId="77777777" w:rsidR="002F655D" w:rsidRDefault="002F655D" w:rsidP="002F655D">
      <w:pPr>
        <w:spacing w:after="0"/>
      </w:pPr>
      <w:r>
        <w:t>end</w:t>
      </w:r>
    </w:p>
    <w:p w14:paraId="1C96F04B" w14:textId="77777777" w:rsidR="002F655D" w:rsidRDefault="002F655D" w:rsidP="002F655D">
      <w:pPr>
        <w:spacing w:after="0"/>
      </w:pPr>
    </w:p>
    <w:p w14:paraId="658D27D7" w14:textId="77777777" w:rsidR="002F655D" w:rsidRDefault="002F655D" w:rsidP="002F655D">
      <w:pPr>
        <w:spacing w:after="0"/>
      </w:pPr>
      <w:r>
        <w:t>function z = shrinkage(x, kappa)</w:t>
      </w:r>
    </w:p>
    <w:p w14:paraId="733E3E97" w14:textId="77777777" w:rsidR="002F655D" w:rsidRDefault="002F655D" w:rsidP="002F655D">
      <w:pPr>
        <w:spacing w:after="0"/>
      </w:pPr>
      <w:r>
        <w:t xml:space="preserve">    z = max( 0, x - kappa ) - max( 0, -x - kappa );</w:t>
      </w:r>
    </w:p>
    <w:p w14:paraId="35F41EBE" w14:textId="77777777" w:rsidR="002F655D" w:rsidRDefault="002F655D" w:rsidP="002F655D">
      <w:pPr>
        <w:spacing w:after="0"/>
      </w:pPr>
      <w:r>
        <w:t>end</w:t>
      </w:r>
    </w:p>
    <w:p w14:paraId="714C2A79" w14:textId="77777777" w:rsidR="002F655D" w:rsidRDefault="002F655D" w:rsidP="002F655D">
      <w:pPr>
        <w:spacing w:after="0"/>
      </w:pPr>
    </w:p>
    <w:p w14:paraId="120660CA" w14:textId="77777777" w:rsidR="002F655D" w:rsidRDefault="002F655D" w:rsidP="002F655D">
      <w:pPr>
        <w:spacing w:after="0"/>
      </w:pPr>
      <w:r>
        <w:t>function [L U] = factor(A, rho)</w:t>
      </w:r>
    </w:p>
    <w:p w14:paraId="19BBF08A" w14:textId="77777777" w:rsidR="002F655D" w:rsidRDefault="002F655D" w:rsidP="002F655D">
      <w:pPr>
        <w:spacing w:after="0"/>
      </w:pPr>
      <w:r>
        <w:t xml:space="preserve">    [m, n] = size(A);</w:t>
      </w:r>
    </w:p>
    <w:p w14:paraId="5A0798BA" w14:textId="77777777" w:rsidR="002F655D" w:rsidRDefault="002F655D" w:rsidP="002F655D">
      <w:pPr>
        <w:spacing w:after="0"/>
      </w:pPr>
      <w:r>
        <w:t xml:space="preserve">    if ( m &gt;= n )    % if skinny</w:t>
      </w:r>
    </w:p>
    <w:p w14:paraId="707AF30E" w14:textId="77777777" w:rsidR="002F655D" w:rsidRDefault="002F655D" w:rsidP="002F655D">
      <w:pPr>
        <w:spacing w:after="0"/>
      </w:pPr>
      <w:r>
        <w:t xml:space="preserve">       L = chol( A'*A + rho*speye(n), 'lower' );</w:t>
      </w:r>
    </w:p>
    <w:p w14:paraId="37CB57F9" w14:textId="77777777" w:rsidR="002F655D" w:rsidRDefault="002F655D" w:rsidP="002F655D">
      <w:pPr>
        <w:spacing w:after="0"/>
      </w:pPr>
      <w:r>
        <w:t xml:space="preserve">    else            % if fat</w:t>
      </w:r>
    </w:p>
    <w:p w14:paraId="0EFAB6EA" w14:textId="77777777" w:rsidR="002F655D" w:rsidRDefault="002F655D" w:rsidP="002F655D">
      <w:pPr>
        <w:spacing w:after="0"/>
      </w:pPr>
      <w:r>
        <w:t xml:space="preserve">       L = chol( speye(m) + 1/rho*(A*A'), 'lower' );</w:t>
      </w:r>
    </w:p>
    <w:p w14:paraId="4347DF1D" w14:textId="77777777" w:rsidR="002F655D" w:rsidRDefault="002F655D" w:rsidP="002F655D">
      <w:pPr>
        <w:spacing w:after="0"/>
      </w:pPr>
      <w:r>
        <w:t xml:space="preserve">    end</w:t>
      </w:r>
    </w:p>
    <w:p w14:paraId="3747268A" w14:textId="77777777" w:rsidR="002F655D" w:rsidRDefault="002F655D" w:rsidP="002F655D">
      <w:pPr>
        <w:spacing w:after="0"/>
      </w:pPr>
    </w:p>
    <w:p w14:paraId="3F9E4F27" w14:textId="77777777" w:rsidR="002F655D" w:rsidRDefault="002F655D" w:rsidP="002F655D">
      <w:pPr>
        <w:spacing w:after="0"/>
      </w:pPr>
      <w:r>
        <w:t xml:space="preserve">    % force matlab to recognize the upper / lower triangular structure</w:t>
      </w:r>
    </w:p>
    <w:p w14:paraId="374F6EE6" w14:textId="77777777" w:rsidR="002F655D" w:rsidRDefault="002F655D" w:rsidP="002F655D">
      <w:pPr>
        <w:spacing w:after="0"/>
      </w:pPr>
      <w:r>
        <w:t xml:space="preserve">    L = sparse(L);</w:t>
      </w:r>
    </w:p>
    <w:p w14:paraId="7D5E3E53" w14:textId="77777777" w:rsidR="002F655D" w:rsidRDefault="002F655D" w:rsidP="002F655D">
      <w:pPr>
        <w:spacing w:after="0"/>
      </w:pPr>
      <w:r>
        <w:t xml:space="preserve">    U = sparse(L');</w:t>
      </w:r>
    </w:p>
    <w:p w14:paraId="5EB5E851" w14:textId="6B62262A" w:rsidR="002F655D" w:rsidRDefault="002F655D" w:rsidP="002F655D">
      <w:pPr>
        <w:spacing w:after="0"/>
      </w:pPr>
      <w:r>
        <w:t>end</w:t>
      </w:r>
    </w:p>
    <w:p w14:paraId="5AD50A8E" w14:textId="2F5F0F6C" w:rsidR="002F655D" w:rsidRDefault="002F655D" w:rsidP="002F655D">
      <w:pPr>
        <w:spacing w:after="0"/>
      </w:pPr>
    </w:p>
    <w:p w14:paraId="6CDF66F1" w14:textId="2CFDC5FC" w:rsidR="002F655D" w:rsidRDefault="002F655D" w:rsidP="002F655D">
      <w:pPr>
        <w:pStyle w:val="Heading2"/>
      </w:pPr>
      <w:r>
        <w:t>Example:</w:t>
      </w:r>
    </w:p>
    <w:p w14:paraId="12118232" w14:textId="77777777" w:rsidR="002F655D" w:rsidRDefault="002F655D" w:rsidP="002F655D">
      <w:pPr>
        <w:spacing w:after="0"/>
      </w:pPr>
      <w:r>
        <w:t>randn('seed', 0);</w:t>
      </w:r>
    </w:p>
    <w:p w14:paraId="44BC783A" w14:textId="77777777" w:rsidR="002F655D" w:rsidRDefault="002F655D" w:rsidP="002F655D">
      <w:pPr>
        <w:spacing w:after="0"/>
      </w:pPr>
      <w:r>
        <w:t>rand('seed',0);</w:t>
      </w:r>
    </w:p>
    <w:p w14:paraId="0D5D2E87" w14:textId="77777777" w:rsidR="002F655D" w:rsidRDefault="002F655D" w:rsidP="002F655D">
      <w:pPr>
        <w:spacing w:after="0"/>
      </w:pPr>
    </w:p>
    <w:p w14:paraId="4ACEA245" w14:textId="77777777" w:rsidR="002F655D" w:rsidRDefault="002F655D" w:rsidP="002F655D">
      <w:pPr>
        <w:spacing w:after="0"/>
      </w:pPr>
      <w:r>
        <w:t>m = 1500;       % number of examples</w:t>
      </w:r>
    </w:p>
    <w:p w14:paraId="743417DD" w14:textId="77777777" w:rsidR="002F655D" w:rsidRDefault="002F655D" w:rsidP="002F655D">
      <w:pPr>
        <w:spacing w:after="0"/>
      </w:pPr>
      <w:r>
        <w:t>n = 5000;       % number of features</w:t>
      </w:r>
    </w:p>
    <w:p w14:paraId="0D848195" w14:textId="77777777" w:rsidR="002F655D" w:rsidRDefault="002F655D" w:rsidP="002F655D">
      <w:pPr>
        <w:spacing w:after="0"/>
      </w:pPr>
      <w:r>
        <w:t>p = 100/n;      % sparsity density</w:t>
      </w:r>
    </w:p>
    <w:p w14:paraId="2F6BF431" w14:textId="77777777" w:rsidR="002F655D" w:rsidRDefault="002F655D" w:rsidP="002F655D">
      <w:pPr>
        <w:spacing w:after="0"/>
      </w:pPr>
    </w:p>
    <w:p w14:paraId="5B83C514" w14:textId="77777777" w:rsidR="002F655D" w:rsidRDefault="002F655D" w:rsidP="002F655D">
      <w:pPr>
        <w:spacing w:after="0"/>
      </w:pPr>
      <w:r>
        <w:t>x0 = sprandn(n,1,p);</w:t>
      </w:r>
    </w:p>
    <w:p w14:paraId="692C82D4" w14:textId="77777777" w:rsidR="002F655D" w:rsidRDefault="002F655D" w:rsidP="002F655D">
      <w:pPr>
        <w:spacing w:after="0"/>
      </w:pPr>
      <w:r>
        <w:t>A = randn(m,n);</w:t>
      </w:r>
    </w:p>
    <w:p w14:paraId="6BA3F4CD" w14:textId="77777777" w:rsidR="002F655D" w:rsidRDefault="002F655D" w:rsidP="002F655D">
      <w:pPr>
        <w:spacing w:after="0"/>
      </w:pPr>
      <w:r>
        <w:t>A = A*spdiags(1./sqrt(sum(A.^2))',0,n,n); % normalize columns</w:t>
      </w:r>
    </w:p>
    <w:p w14:paraId="0BF34AFF" w14:textId="77777777" w:rsidR="002F655D" w:rsidRDefault="002F655D" w:rsidP="002F655D">
      <w:pPr>
        <w:spacing w:after="0"/>
      </w:pPr>
      <w:r>
        <w:t>b = A*x0 + sqrt(0.001)*randn(m,1);</w:t>
      </w:r>
    </w:p>
    <w:p w14:paraId="0F90C91E" w14:textId="77777777" w:rsidR="002F655D" w:rsidRDefault="002F655D" w:rsidP="002F655D">
      <w:pPr>
        <w:spacing w:after="0"/>
      </w:pPr>
    </w:p>
    <w:p w14:paraId="40804B61" w14:textId="77777777" w:rsidR="002F655D" w:rsidRDefault="002F655D" w:rsidP="002F655D">
      <w:pPr>
        <w:spacing w:after="0"/>
      </w:pPr>
      <w:r>
        <w:t>lambda_max = norm( A'*b, 'inf' );</w:t>
      </w:r>
    </w:p>
    <w:p w14:paraId="14D8AD05" w14:textId="77777777" w:rsidR="002F655D" w:rsidRDefault="002F655D" w:rsidP="002F655D">
      <w:pPr>
        <w:spacing w:after="0"/>
      </w:pPr>
      <w:r>
        <w:t>lambda = 0.1*lambda_max;</w:t>
      </w:r>
    </w:p>
    <w:p w14:paraId="5772580E" w14:textId="77777777" w:rsidR="002F655D" w:rsidRDefault="002F655D" w:rsidP="002F655D">
      <w:pPr>
        <w:spacing w:after="0"/>
      </w:pPr>
    </w:p>
    <w:p w14:paraId="58A8F69D" w14:textId="77777777" w:rsidR="002F655D" w:rsidRDefault="002F655D" w:rsidP="002F655D">
      <w:pPr>
        <w:spacing w:after="0"/>
      </w:pPr>
      <w:r>
        <w:t>[x history] = lasso(A, b, lambda, 1.0, 1.0);</w:t>
      </w:r>
    </w:p>
    <w:p w14:paraId="6509C398" w14:textId="77777777" w:rsidR="002F655D" w:rsidRDefault="002F655D" w:rsidP="002F655D">
      <w:pPr>
        <w:spacing w:after="0"/>
      </w:pPr>
    </w:p>
    <w:p w14:paraId="42A180E6" w14:textId="77777777" w:rsidR="002F655D" w:rsidRDefault="002F655D" w:rsidP="002F655D">
      <w:pPr>
        <w:spacing w:after="0"/>
      </w:pPr>
      <w:r>
        <w:t>K = length(history.objval);</w:t>
      </w:r>
    </w:p>
    <w:p w14:paraId="48DAD9DC" w14:textId="77777777" w:rsidR="002F655D" w:rsidRDefault="002F655D" w:rsidP="002F655D">
      <w:pPr>
        <w:spacing w:after="0"/>
      </w:pPr>
    </w:p>
    <w:p w14:paraId="0EE4B2C1" w14:textId="77777777" w:rsidR="002F655D" w:rsidRDefault="002F655D" w:rsidP="002F655D">
      <w:pPr>
        <w:spacing w:after="0"/>
      </w:pPr>
      <w:r>
        <w:t>h = figure;</w:t>
      </w:r>
    </w:p>
    <w:p w14:paraId="76AA43D1" w14:textId="77777777" w:rsidR="002F655D" w:rsidRDefault="002F655D" w:rsidP="002F655D">
      <w:pPr>
        <w:spacing w:after="0"/>
      </w:pPr>
      <w:r>
        <w:t>plot(1:K, history.objval, 'k', 'MarkerSize', 10, 'LineWidth', 2);</w:t>
      </w:r>
    </w:p>
    <w:p w14:paraId="7CF8A17B" w14:textId="77777777" w:rsidR="002F655D" w:rsidRDefault="002F655D" w:rsidP="002F655D">
      <w:pPr>
        <w:spacing w:after="0"/>
      </w:pPr>
      <w:r>
        <w:t>ylabel('f(x^k) + g(z^k)'); xlabel('iter (k)');</w:t>
      </w:r>
    </w:p>
    <w:p w14:paraId="6957F5ED" w14:textId="77777777" w:rsidR="002F655D" w:rsidRDefault="002F655D" w:rsidP="002F655D">
      <w:pPr>
        <w:spacing w:after="0"/>
      </w:pPr>
    </w:p>
    <w:p w14:paraId="6E8263E1" w14:textId="77777777" w:rsidR="002F655D" w:rsidRDefault="002F655D" w:rsidP="002F655D">
      <w:pPr>
        <w:spacing w:after="0"/>
      </w:pPr>
      <w:r>
        <w:t>g = figure;</w:t>
      </w:r>
    </w:p>
    <w:p w14:paraId="1B3EA654" w14:textId="77777777" w:rsidR="002F655D" w:rsidRDefault="002F655D" w:rsidP="002F655D">
      <w:pPr>
        <w:spacing w:after="0"/>
      </w:pPr>
      <w:r>
        <w:t>subplot(2,1,1);</w:t>
      </w:r>
    </w:p>
    <w:p w14:paraId="4D7F9418" w14:textId="77777777" w:rsidR="002F655D" w:rsidRDefault="002F655D" w:rsidP="002F655D">
      <w:pPr>
        <w:spacing w:after="0"/>
      </w:pPr>
      <w:r>
        <w:t>semilogy(1:K, max(1e-8, history.r_norm), 'k', ...</w:t>
      </w:r>
    </w:p>
    <w:p w14:paraId="326143AC" w14:textId="77777777" w:rsidR="002F655D" w:rsidRDefault="002F655D" w:rsidP="002F655D">
      <w:pPr>
        <w:spacing w:after="0"/>
      </w:pPr>
      <w:r>
        <w:lastRenderedPageBreak/>
        <w:t xml:space="preserve">    1:K, history.eps_pri, 'k--',  'LineWidth', 2);</w:t>
      </w:r>
    </w:p>
    <w:p w14:paraId="586DE6FD" w14:textId="77777777" w:rsidR="002F655D" w:rsidRDefault="002F655D" w:rsidP="002F655D">
      <w:pPr>
        <w:spacing w:after="0"/>
      </w:pPr>
      <w:r>
        <w:t>ylabel('||r||_2');</w:t>
      </w:r>
    </w:p>
    <w:p w14:paraId="0B435905" w14:textId="77777777" w:rsidR="002F655D" w:rsidRDefault="002F655D" w:rsidP="002F655D">
      <w:pPr>
        <w:spacing w:after="0"/>
      </w:pPr>
    </w:p>
    <w:p w14:paraId="31BAD7E1" w14:textId="77777777" w:rsidR="002F655D" w:rsidRDefault="002F655D" w:rsidP="002F655D">
      <w:pPr>
        <w:spacing w:after="0"/>
      </w:pPr>
      <w:r>
        <w:t>subplot(2,1,2);</w:t>
      </w:r>
    </w:p>
    <w:p w14:paraId="67F89C04" w14:textId="77777777" w:rsidR="002F655D" w:rsidRDefault="002F655D" w:rsidP="002F655D">
      <w:pPr>
        <w:spacing w:after="0"/>
      </w:pPr>
      <w:r>
        <w:t>semilogy(1:K, max(1e-8, history.s_norm), 'k', ...</w:t>
      </w:r>
    </w:p>
    <w:p w14:paraId="47863805" w14:textId="77777777" w:rsidR="002F655D" w:rsidRDefault="002F655D" w:rsidP="002F655D">
      <w:pPr>
        <w:spacing w:after="0"/>
      </w:pPr>
      <w:r>
        <w:t xml:space="preserve">    1:K, history.eps_dual, 'k--', 'LineWidth', 2);</w:t>
      </w:r>
    </w:p>
    <w:p w14:paraId="1EA11A75" w14:textId="343C1D4E" w:rsidR="002F655D" w:rsidRDefault="002F655D" w:rsidP="002F655D">
      <w:pPr>
        <w:spacing w:after="0"/>
      </w:pPr>
      <w:r>
        <w:t>ylabel('||s||_2'); xlabel('iter (k)');</w:t>
      </w:r>
    </w:p>
    <w:p w14:paraId="013D05FE" w14:textId="1D1B8DC9" w:rsidR="002F655D" w:rsidRDefault="002F655D" w:rsidP="002F655D">
      <w:pPr>
        <w:spacing w:after="0"/>
      </w:pPr>
    </w:p>
    <w:p w14:paraId="451B0773" w14:textId="6364C054" w:rsidR="002F655D" w:rsidRDefault="002F655D" w:rsidP="002F655D">
      <w:pPr>
        <w:pStyle w:val="Heading2"/>
      </w:pPr>
      <w:r>
        <w:t>Plots:</w:t>
      </w:r>
    </w:p>
    <w:p w14:paraId="2B3346AF" w14:textId="67406785" w:rsidR="002F655D" w:rsidRDefault="002F655D" w:rsidP="002F655D">
      <w:r w:rsidRPr="002F655D">
        <w:rPr>
          <w:noProof/>
        </w:rPr>
        <w:drawing>
          <wp:inline distT="0" distB="0" distL="0" distR="0" wp14:anchorId="21CAA1CE" wp14:editId="6572269E">
            <wp:extent cx="3055620" cy="22911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72" cy="22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3747" w14:textId="014360FD" w:rsidR="002F655D" w:rsidRDefault="002F655D" w:rsidP="002F655D">
      <w:r w:rsidRPr="002F655D">
        <w:rPr>
          <w:noProof/>
        </w:rPr>
        <w:drawing>
          <wp:inline distT="0" distB="0" distL="0" distR="0" wp14:anchorId="632BDE75" wp14:editId="11C9AECB">
            <wp:extent cx="3277381" cy="2457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98" cy="24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8914" w14:textId="66F6AD3C" w:rsidR="002F655D" w:rsidRDefault="002F655D" w:rsidP="002F655D"/>
    <w:p w14:paraId="2060CF35" w14:textId="3CF9FA1F" w:rsidR="002F655D" w:rsidRDefault="002F655D" w:rsidP="002F655D"/>
    <w:p w14:paraId="5CFD573E" w14:textId="7E08D982" w:rsidR="002F655D" w:rsidRDefault="002F655D" w:rsidP="002F655D"/>
    <w:p w14:paraId="348D5753" w14:textId="2D5BD1D0" w:rsidR="002F655D" w:rsidRDefault="002F655D" w:rsidP="002F655D"/>
    <w:p w14:paraId="5CE8F0A7" w14:textId="24906CFE" w:rsidR="002F655D" w:rsidRDefault="002F655D" w:rsidP="002F655D">
      <w:pPr>
        <w:pStyle w:val="Title"/>
      </w:pPr>
      <w:r>
        <w:lastRenderedPageBreak/>
        <w:t>References</w:t>
      </w:r>
    </w:p>
    <w:p w14:paraId="53B21481" w14:textId="0AAE3299" w:rsidR="002F655D" w:rsidRPr="002F655D" w:rsidRDefault="00A578DB" w:rsidP="002F655D">
      <w:pPr>
        <w:pStyle w:val="Subtitle"/>
      </w:pPr>
      <w:hyperlink r:id="rId21" w:history="1">
        <w:r w:rsidR="002F655D" w:rsidRPr="002F655D">
          <w:rPr>
            <w:color w:val="0000FF"/>
            <w:u w:val="single"/>
          </w:rPr>
          <w:t>https://web.stanford.edu/~boyd/papers/admm/</w:t>
        </w:r>
      </w:hyperlink>
    </w:p>
    <w:sectPr w:rsidR="002F655D" w:rsidRPr="002F655D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AEA8" w14:textId="77777777" w:rsidR="00A578DB" w:rsidRDefault="00A578DB">
      <w:pPr>
        <w:spacing w:after="0"/>
      </w:pPr>
      <w:r>
        <w:separator/>
      </w:r>
    </w:p>
  </w:endnote>
  <w:endnote w:type="continuationSeparator" w:id="0">
    <w:p w14:paraId="19371B41" w14:textId="77777777" w:rsidR="00A578DB" w:rsidRDefault="00A57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029B3" w14:textId="77777777" w:rsidR="00172D10" w:rsidRDefault="00172D10">
    <w:pPr>
      <w:jc w:val="right"/>
    </w:pPr>
  </w:p>
  <w:p w14:paraId="371C9C22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F9E919A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270B8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242AF87F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ACB58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457480" wp14:editId="49933DA6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B2F7F4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0B0D98E" wp14:editId="0B96E4AC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D6C58" w14:textId="77777777" w:rsidR="00A578DB" w:rsidRDefault="00A578DB">
      <w:pPr>
        <w:spacing w:after="0"/>
      </w:pPr>
      <w:r>
        <w:separator/>
      </w:r>
    </w:p>
  </w:footnote>
  <w:footnote w:type="continuationSeparator" w:id="0">
    <w:p w14:paraId="7FF9FD98" w14:textId="77777777" w:rsidR="00A578DB" w:rsidRDefault="00A578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F322AAE4371441168E8B3EE2CD81E2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48AC8D71" w14:textId="0379944C" w:rsidR="00172D10" w:rsidRDefault="003C13C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ADMM Project Report</w:t>
        </w:r>
      </w:p>
    </w:sdtContent>
  </w:sdt>
  <w:p w14:paraId="1EBAFE98" w14:textId="77777777" w:rsidR="00172D10" w:rsidRPr="005D120C" w:rsidRDefault="00A578DB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27C16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4046E7" wp14:editId="3FECE622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80F11B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759A1"/>
    <w:multiLevelType w:val="hybridMultilevel"/>
    <w:tmpl w:val="BE962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CD"/>
    <w:rsid w:val="00093FFE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B40A2"/>
    <w:rsid w:val="002D243B"/>
    <w:rsid w:val="002E20F4"/>
    <w:rsid w:val="002F655D"/>
    <w:rsid w:val="00302691"/>
    <w:rsid w:val="003118D7"/>
    <w:rsid w:val="00364944"/>
    <w:rsid w:val="00374C02"/>
    <w:rsid w:val="0038009F"/>
    <w:rsid w:val="003C13CD"/>
    <w:rsid w:val="00415F5E"/>
    <w:rsid w:val="00426F60"/>
    <w:rsid w:val="004905AD"/>
    <w:rsid w:val="004F53E9"/>
    <w:rsid w:val="00501828"/>
    <w:rsid w:val="00561054"/>
    <w:rsid w:val="005747FE"/>
    <w:rsid w:val="005C1A09"/>
    <w:rsid w:val="005D120C"/>
    <w:rsid w:val="006045D9"/>
    <w:rsid w:val="00694109"/>
    <w:rsid w:val="006B1168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A578DB"/>
    <w:rsid w:val="00AB47CA"/>
    <w:rsid w:val="00AB72C7"/>
    <w:rsid w:val="00B76B9C"/>
    <w:rsid w:val="00B903A7"/>
    <w:rsid w:val="00BE1E42"/>
    <w:rsid w:val="00BE2F1B"/>
    <w:rsid w:val="00C13B2F"/>
    <w:rsid w:val="00C71383"/>
    <w:rsid w:val="00CC5020"/>
    <w:rsid w:val="00CD24A6"/>
    <w:rsid w:val="00CD4008"/>
    <w:rsid w:val="00D26E42"/>
    <w:rsid w:val="00DB0EF4"/>
    <w:rsid w:val="00DB5A25"/>
    <w:rsid w:val="00DC2EB5"/>
    <w:rsid w:val="00DE4FFF"/>
    <w:rsid w:val="00E02964"/>
    <w:rsid w:val="00E35489"/>
    <w:rsid w:val="00EF00BF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84F90"/>
  <w15:docId w15:val="{54FBFC27-EFF1-45AD-83E4-C23EB4B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web.stanford.edu/~boyd/papers/adm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20.png"/><Relationship Id="rId7" Type="http://schemas.openxmlformats.org/officeDocument/2006/relationships/image" Target="media/image10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6" Type="http://schemas.openxmlformats.org/officeDocument/2006/relationships/image" Target="media/image19.svg"/><Relationship Id="rId11" Type="http://schemas.openxmlformats.org/officeDocument/2006/relationships/image" Target="media/image15.svg"/><Relationship Id="rId5" Type="http://schemas.openxmlformats.org/officeDocument/2006/relationships/image" Target="media/image18.png"/><Relationship Id="rId10" Type="http://schemas.openxmlformats.org/officeDocument/2006/relationships/image" Target="media/image14.png"/><Relationship Id="rId4" Type="http://schemas.openxmlformats.org/officeDocument/2006/relationships/image" Target="media/image21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1.svg"/><Relationship Id="rId3" Type="http://schemas.openxmlformats.org/officeDocument/2006/relationships/image" Target="media/image16.png"/><Relationship Id="rId7" Type="http://schemas.openxmlformats.org/officeDocument/2006/relationships/image" Target="media/image20.png"/><Relationship Id="rId12" Type="http://schemas.openxmlformats.org/officeDocument/2006/relationships/image" Target="media/image12.png"/><Relationship Id="rId2" Type="http://schemas.openxmlformats.org/officeDocument/2006/relationships/image" Target="media/image15.svg"/><Relationship Id="rId1" Type="http://schemas.openxmlformats.org/officeDocument/2006/relationships/image" Target="media/image14.png"/><Relationship Id="rId6" Type="http://schemas.openxmlformats.org/officeDocument/2006/relationships/image" Target="media/image19.svg"/><Relationship Id="rId11" Type="http://schemas.openxmlformats.org/officeDocument/2006/relationships/image" Target="media/image11.png"/><Relationship Id="rId5" Type="http://schemas.openxmlformats.org/officeDocument/2006/relationships/image" Target="media/image18.png"/><Relationship Id="rId10" Type="http://schemas.openxmlformats.org/officeDocument/2006/relationships/image" Target="media/image10.png"/><Relationship Id="rId4" Type="http://schemas.openxmlformats.org/officeDocument/2006/relationships/image" Target="media/image17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ni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22AAE4371441168E8B3EE2CD81E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20B5-4C4D-4313-9D06-DF8ADB29ABCD}"/>
      </w:docPartPr>
      <w:docPartBody>
        <w:p w:rsidR="007F32E0" w:rsidRDefault="004800F9">
          <w:pPr>
            <w:pStyle w:val="F322AAE4371441168E8B3EE2CD81E2E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F9"/>
    <w:rsid w:val="001E4C6B"/>
    <w:rsid w:val="002123E5"/>
    <w:rsid w:val="004800F9"/>
    <w:rsid w:val="004F0D66"/>
    <w:rsid w:val="007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2AAE4371441168E8B3EE2CD81E2E5">
    <w:name w:val="F322AAE4371441168E8B3EE2CD81E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1F5F-7633-40F7-9C0B-2B72A7EA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99</TotalTime>
  <Pages>29</Pages>
  <Words>3280</Words>
  <Characters>18699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ADMM Project Report</vt:lpstr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ADMM Project Report</dc:title>
  <dc:subject>Table of Contents</dc:subject>
  <dc:creator>Abijith Pradeep</dc:creator>
  <cp:lastModifiedBy>Abijith Pradeep</cp:lastModifiedBy>
  <cp:revision>7</cp:revision>
  <cp:lastPrinted>2009-08-05T20:41:00Z</cp:lastPrinted>
  <dcterms:created xsi:type="dcterms:W3CDTF">2020-05-15T09:20:00Z</dcterms:created>
  <dcterms:modified xsi:type="dcterms:W3CDTF">2020-06-16T18:48:00Z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